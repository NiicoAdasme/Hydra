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032" w:rsidRDefault="006B6032" w:rsidP="006B6032">
      <w:pPr>
        <w:jc w:val="center"/>
      </w:pPr>
    </w:p>
    <w:p w:rsidR="006B6032" w:rsidRPr="00250C20" w:rsidRDefault="00EA5D04" w:rsidP="00365C86">
      <w:pPr>
        <w:rPr>
          <w:rFonts w:ascii="Arial" w:hAnsi="Arial" w:cs="Arial"/>
        </w:rPr>
      </w:pPr>
      <w:r>
        <w:rPr>
          <w:rFonts w:ascii="Arial" w:hAnsi="Arial" w:cs="Arial"/>
        </w:rPr>
        <w:t>Facultad de Ciencias Empresariales</w:t>
      </w:r>
    </w:p>
    <w:p w:rsidR="006B6032" w:rsidRPr="00250C20" w:rsidRDefault="00EA5D04" w:rsidP="00365C86">
      <w:pPr>
        <w:rPr>
          <w:rFonts w:ascii="Arial" w:hAnsi="Arial" w:cs="Arial"/>
        </w:rPr>
      </w:pPr>
      <w:r>
        <w:rPr>
          <w:rFonts w:ascii="Arial" w:hAnsi="Arial" w:cs="Arial"/>
        </w:rPr>
        <w:t>Ingeniería en ejecución de computación informática</w:t>
      </w: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  <w:b/>
          <w:sz w:val="56"/>
          <w:szCs w:val="56"/>
        </w:rPr>
      </w:pPr>
      <w:r w:rsidRPr="00250C20">
        <w:rPr>
          <w:rFonts w:ascii="Arial" w:hAnsi="Arial" w:cs="Arial"/>
          <w:b/>
          <w:sz w:val="56"/>
          <w:szCs w:val="56"/>
        </w:rPr>
        <w:t>TÍTULO DEL ESCRITO.</w:t>
      </w: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</w:p>
    <w:p w:rsidR="00EA5D04" w:rsidRDefault="006B6032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Nombre estudiante</w:t>
      </w:r>
      <w:r w:rsidR="00EA5D04" w:rsidRPr="00EA5D04">
        <w:rPr>
          <w:rFonts w:ascii="Arial" w:hAnsi="Arial" w:cs="Arial"/>
          <w:b/>
          <w:bCs/>
        </w:rPr>
        <w:t>s</w:t>
      </w:r>
      <w:r w:rsidRPr="00EA5D04">
        <w:rPr>
          <w:rFonts w:ascii="Arial" w:hAnsi="Arial" w:cs="Arial"/>
          <w:b/>
          <w:bCs/>
        </w:rPr>
        <w:t>:</w:t>
      </w:r>
      <w:r w:rsidR="00EA5D04" w:rsidRPr="00EA5D04">
        <w:rPr>
          <w:rFonts w:ascii="Arial" w:hAnsi="Arial" w:cs="Arial"/>
        </w:rPr>
        <w:t xml:space="preserve"> </w:t>
      </w:r>
      <w:r w:rsidR="00EA5D04">
        <w:rPr>
          <w:rFonts w:ascii="Arial" w:hAnsi="Arial" w:cs="Arial"/>
        </w:rPr>
        <w:t>Nicolás Adasme - Diego Muñoz - Matías Moreno - Martina Rojas</w:t>
      </w:r>
    </w:p>
    <w:p w:rsidR="006B6032" w:rsidRPr="00250C20" w:rsidRDefault="00EA5D04" w:rsidP="00EA5D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Matías Castro - Nicolás Vásquez - Halan Briones - Gastón Toledo</w:t>
      </w:r>
    </w:p>
    <w:p w:rsidR="006B6032" w:rsidRPr="00250C20" w:rsidRDefault="006B6032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Asignatura:</w:t>
      </w:r>
      <w:r w:rsidR="00EA5D04">
        <w:rPr>
          <w:rFonts w:ascii="Arial" w:hAnsi="Arial" w:cs="Arial"/>
        </w:rPr>
        <w:t xml:space="preserve"> Ingeniería de Software</w:t>
      </w:r>
      <w:r w:rsidRPr="00250C20">
        <w:rPr>
          <w:rFonts w:ascii="Arial" w:hAnsi="Arial" w:cs="Arial"/>
        </w:rPr>
        <w:t xml:space="preserve"> </w:t>
      </w:r>
    </w:p>
    <w:p w:rsidR="006B6032" w:rsidRPr="00250C20" w:rsidRDefault="00EA5D04" w:rsidP="00EA5D0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Profesor</w:t>
      </w:r>
      <w:r w:rsidR="006B6032" w:rsidRPr="00EA5D0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Pedro Gerónimo Campos Soto</w:t>
      </w:r>
    </w:p>
    <w:p w:rsidR="006B6032" w:rsidRPr="00250C20" w:rsidRDefault="00EA5D04" w:rsidP="00EA5D04">
      <w:pPr>
        <w:rPr>
          <w:rFonts w:ascii="Arial" w:hAnsi="Arial" w:cs="Arial"/>
        </w:rPr>
      </w:pPr>
      <w:r w:rsidRPr="00EA5D04">
        <w:rPr>
          <w:rFonts w:ascii="Arial" w:hAnsi="Arial" w:cs="Arial"/>
          <w:b/>
          <w:bCs/>
        </w:rPr>
        <w:t>Profesora Ayudante</w:t>
      </w:r>
      <w:r w:rsidR="006B6032" w:rsidRPr="00EA5D04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Paola Legue G.</w:t>
      </w:r>
    </w:p>
    <w:p w:rsidR="006B6032" w:rsidRPr="00250C20" w:rsidRDefault="006B6032" w:rsidP="006B6032">
      <w:pPr>
        <w:jc w:val="right"/>
        <w:rPr>
          <w:rFonts w:ascii="Arial" w:hAnsi="Arial" w:cs="Arial"/>
        </w:rPr>
      </w:pPr>
    </w:p>
    <w:p w:rsidR="006B6032" w:rsidRPr="00250C20" w:rsidRDefault="006B6032" w:rsidP="006B6032">
      <w:pPr>
        <w:jc w:val="right"/>
        <w:rPr>
          <w:rFonts w:ascii="Arial" w:hAnsi="Arial" w:cs="Arial"/>
        </w:rPr>
      </w:pPr>
    </w:p>
    <w:p w:rsidR="006B6032" w:rsidRPr="00250C20" w:rsidRDefault="006B6032" w:rsidP="006B6032">
      <w:pPr>
        <w:jc w:val="center"/>
        <w:rPr>
          <w:rFonts w:ascii="Arial" w:hAnsi="Arial" w:cs="Arial"/>
        </w:rPr>
      </w:pPr>
      <w:r w:rsidRPr="00250C20">
        <w:rPr>
          <w:rFonts w:ascii="Arial" w:hAnsi="Arial" w:cs="Arial"/>
        </w:rPr>
        <w:t>Concepción,</w:t>
      </w:r>
      <w:r w:rsidR="00EA5D04">
        <w:rPr>
          <w:rFonts w:ascii="Arial" w:hAnsi="Arial" w:cs="Arial"/>
        </w:rPr>
        <w:t xml:space="preserve"> 19</w:t>
      </w:r>
      <w:r w:rsidRPr="00250C20">
        <w:rPr>
          <w:rFonts w:ascii="Arial" w:hAnsi="Arial" w:cs="Arial"/>
        </w:rPr>
        <w:t xml:space="preserve"> de</w:t>
      </w:r>
      <w:r w:rsidR="00EA5D04">
        <w:rPr>
          <w:rFonts w:ascii="Arial" w:hAnsi="Arial" w:cs="Arial"/>
        </w:rPr>
        <w:t xml:space="preserve"> Marzo</w:t>
      </w:r>
      <w:r w:rsidRPr="00250C20">
        <w:rPr>
          <w:rFonts w:ascii="Arial" w:hAnsi="Arial" w:cs="Arial"/>
        </w:rPr>
        <w:t xml:space="preserve"> de 20</w:t>
      </w:r>
      <w:r w:rsidR="00EA5D04">
        <w:rPr>
          <w:rFonts w:ascii="Arial" w:hAnsi="Arial" w:cs="Arial"/>
        </w:rPr>
        <w:t>20</w:t>
      </w:r>
      <w:r w:rsidRPr="00250C20">
        <w:rPr>
          <w:rFonts w:ascii="Arial" w:hAnsi="Arial" w:cs="Arial"/>
        </w:rPr>
        <w:t>.</w:t>
      </w:r>
    </w:p>
    <w:p w:rsidR="00365C86" w:rsidRPr="00250C20" w:rsidRDefault="00365C86" w:rsidP="006B6032">
      <w:pPr>
        <w:jc w:val="right"/>
        <w:rPr>
          <w:rFonts w:ascii="Arial" w:hAnsi="Arial" w:cs="Arial"/>
        </w:rPr>
      </w:pPr>
    </w:p>
    <w:p w:rsidR="00EA5D04" w:rsidRDefault="00365C86" w:rsidP="00EA5D04">
      <w:pPr>
        <w:tabs>
          <w:tab w:val="left" w:pos="7230"/>
        </w:tabs>
        <w:rPr>
          <w:rFonts w:ascii="Arial" w:hAnsi="Arial" w:cs="Arial"/>
        </w:rPr>
      </w:pPr>
      <w:r w:rsidRPr="00250C20">
        <w:rPr>
          <w:rFonts w:ascii="Arial" w:hAnsi="Arial" w:cs="Arial"/>
        </w:rPr>
        <w:tab/>
      </w:r>
    </w:p>
    <w:p w:rsidR="00EA5D04" w:rsidRDefault="00EA5D04" w:rsidP="00EA5D04">
      <w:pPr>
        <w:tabs>
          <w:tab w:val="left" w:pos="7230"/>
        </w:tabs>
        <w:rPr>
          <w:rFonts w:ascii="Arial" w:hAnsi="Arial" w:cs="Arial"/>
        </w:rPr>
      </w:pPr>
    </w:p>
    <w:p w:rsidR="00EA5D04" w:rsidRPr="00EA5D04" w:rsidRDefault="00EA5D04" w:rsidP="00EA5D04">
      <w:pPr>
        <w:tabs>
          <w:tab w:val="left" w:pos="7230"/>
        </w:tabs>
        <w:rPr>
          <w:rFonts w:ascii="Arial" w:hAnsi="Arial" w:cs="Arial"/>
        </w:rPr>
      </w:pPr>
    </w:p>
    <w:sdt>
      <w:sdtPr>
        <w:rPr>
          <w:lang w:val="es-ES"/>
        </w:rPr>
        <w:id w:val="673693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A5D04" w:rsidRDefault="00EA5D04" w:rsidP="00EA5D04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:rsidR="001E6C46" w:rsidRDefault="00EA5D04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24604" w:history="1">
            <w:r w:rsidR="001E6C46" w:rsidRPr="0098347E">
              <w:rPr>
                <w:rStyle w:val="Hipervnculo"/>
                <w:noProof/>
              </w:rPr>
              <w:t>Objetivo General</w:t>
            </w:r>
            <w:r w:rsidR="001E6C46">
              <w:rPr>
                <w:noProof/>
                <w:webHidden/>
              </w:rPr>
              <w:tab/>
            </w:r>
            <w:r w:rsidR="001E6C46">
              <w:rPr>
                <w:noProof/>
                <w:webHidden/>
              </w:rPr>
              <w:fldChar w:fldCharType="begin"/>
            </w:r>
            <w:r w:rsidR="001E6C46">
              <w:rPr>
                <w:noProof/>
                <w:webHidden/>
              </w:rPr>
              <w:instrText xml:space="preserve"> PAGEREF _Toc35524604 \h </w:instrText>
            </w:r>
            <w:r w:rsidR="001E6C46">
              <w:rPr>
                <w:noProof/>
                <w:webHidden/>
              </w:rPr>
            </w:r>
            <w:r w:rsidR="001E6C46">
              <w:rPr>
                <w:noProof/>
                <w:webHidden/>
              </w:rPr>
              <w:fldChar w:fldCharType="separate"/>
            </w:r>
            <w:r w:rsidR="001E6C46">
              <w:rPr>
                <w:noProof/>
                <w:webHidden/>
              </w:rPr>
              <w:t>3</w:t>
            </w:r>
            <w:r w:rsidR="001E6C46">
              <w:rPr>
                <w:noProof/>
                <w:webHidden/>
              </w:rPr>
              <w:fldChar w:fldCharType="end"/>
            </w:r>
          </w:hyperlink>
        </w:p>
        <w:p w:rsidR="001E6C46" w:rsidRDefault="001E6C4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CL"/>
            </w:rPr>
          </w:pPr>
          <w:hyperlink w:anchor="_Toc35524605" w:history="1">
            <w:r w:rsidRPr="0098347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46" w:rsidRDefault="001E6C4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CL"/>
            </w:rPr>
          </w:pPr>
          <w:hyperlink w:anchor="_Toc35524606" w:history="1">
            <w:r w:rsidRPr="0098347E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46" w:rsidRDefault="001E6C4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CL"/>
            </w:rPr>
          </w:pPr>
          <w:hyperlink w:anchor="_Toc35524607" w:history="1">
            <w:r w:rsidRPr="0098347E">
              <w:rPr>
                <w:rStyle w:val="Hipervnculo"/>
                <w:noProof/>
              </w:rPr>
              <w:t>Análisis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46" w:rsidRDefault="001E6C4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CL"/>
            </w:rPr>
          </w:pPr>
          <w:hyperlink w:anchor="_Toc35524608" w:history="1">
            <w:r w:rsidRPr="0098347E">
              <w:rPr>
                <w:rStyle w:val="Hipervnculo"/>
                <w:noProof/>
              </w:rPr>
              <w:t>Análisis Modelamiento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46" w:rsidRDefault="001E6C46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CL"/>
            </w:rPr>
          </w:pPr>
          <w:hyperlink w:anchor="_Toc35524609" w:history="1">
            <w:r w:rsidRPr="0098347E">
              <w:rPr>
                <w:rStyle w:val="Hipervnculo"/>
                <w:noProof/>
              </w:rPr>
              <w:t>Análisis 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04" w:rsidRDefault="00EA5D04">
          <w:r>
            <w:rPr>
              <w:b/>
              <w:bCs/>
              <w:lang w:val="es-ES"/>
            </w:rPr>
            <w:fldChar w:fldCharType="end"/>
          </w:r>
        </w:p>
      </w:sdtContent>
    </w:sdt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>
      <w:pPr>
        <w:pStyle w:val="Ttulo1"/>
        <w:jc w:val="center"/>
      </w:pPr>
      <w:bookmarkStart w:id="0" w:name="_Toc35524604"/>
      <w:r>
        <w:t>Objetivo General</w:t>
      </w:r>
      <w:bookmarkEnd w:id="0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>
      <w:pPr>
        <w:pStyle w:val="Ttulo1"/>
        <w:jc w:val="center"/>
      </w:pPr>
      <w:bookmarkStart w:id="1" w:name="_Toc35524605"/>
      <w:r>
        <w:t>Objetivos Específicos</w:t>
      </w:r>
      <w:bookmarkEnd w:id="1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EA5D04" w:rsidRDefault="00EA5D04" w:rsidP="00EA5D04">
      <w:pPr>
        <w:pStyle w:val="Ttulo1"/>
        <w:jc w:val="center"/>
      </w:pPr>
      <w:bookmarkStart w:id="2" w:name="_Toc35524606"/>
      <w:r>
        <w:lastRenderedPageBreak/>
        <w:t>Requisitos</w:t>
      </w:r>
      <w:bookmarkEnd w:id="2"/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>
      <w:pPr>
        <w:pStyle w:val="Ttulo1"/>
        <w:jc w:val="center"/>
      </w:pPr>
      <w:bookmarkStart w:id="3" w:name="_Toc35524607"/>
      <w:r>
        <w:lastRenderedPageBreak/>
        <w:t>Análisis Casos de Uso</w:t>
      </w:r>
      <w:bookmarkEnd w:id="3"/>
    </w:p>
    <w:p w:rsidR="00EA5D04" w:rsidRDefault="00EA5D04" w:rsidP="00EA5D04"/>
    <w:p w:rsidR="00C27A11" w:rsidRDefault="00C27A11" w:rsidP="00C27A11">
      <w:pPr>
        <w:rPr>
          <w:b/>
        </w:rPr>
      </w:pPr>
      <w:r>
        <w:rPr>
          <w:b/>
        </w:rPr>
        <w:t xml:space="preserve">Caso de Uso: </w:t>
      </w:r>
      <w:r>
        <w:t xml:space="preserve">Registro de alumno/a. </w:t>
      </w:r>
      <w:r>
        <w:rPr>
          <w:b/>
        </w:rPr>
        <w:t>(Alumno)</w:t>
      </w:r>
    </w:p>
    <w:p w:rsidR="00C27A11" w:rsidRDefault="00C27A11" w:rsidP="00C27A11">
      <w:pPr>
        <w:numPr>
          <w:ilvl w:val="0"/>
          <w:numId w:val="9"/>
        </w:numPr>
        <w:spacing w:after="0"/>
      </w:pPr>
      <w:r>
        <w:rPr>
          <w:b/>
        </w:rPr>
        <w:t>Descripción:</w:t>
      </w:r>
      <w:r>
        <w:t xml:space="preserve"> Permite el registro de alumnos.</w:t>
      </w:r>
    </w:p>
    <w:p w:rsidR="00C27A11" w:rsidRDefault="00C27A11" w:rsidP="00C27A11">
      <w:pPr>
        <w:numPr>
          <w:ilvl w:val="0"/>
          <w:numId w:val="9"/>
        </w:numPr>
        <w:spacing w:after="0"/>
      </w:pPr>
      <w:r>
        <w:rPr>
          <w:b/>
        </w:rPr>
        <w:t>Pre-condiciones:</w:t>
      </w:r>
      <w:r>
        <w:t xml:space="preserve"> Tener un correo </w:t>
      </w:r>
      <w:r w:rsidR="00267EC2">
        <w:t>electrónico</w:t>
      </w:r>
      <w:r>
        <w:t xml:space="preserve"> valido.</w:t>
      </w:r>
    </w:p>
    <w:p w:rsidR="00C27A11" w:rsidRDefault="00C27A11" w:rsidP="00C27A11">
      <w:pPr>
        <w:numPr>
          <w:ilvl w:val="0"/>
          <w:numId w:val="9"/>
        </w:numPr>
        <w:spacing w:after="0"/>
        <w:rPr>
          <w:b/>
        </w:rPr>
      </w:pPr>
      <w:r>
        <w:rPr>
          <w:b/>
        </w:rPr>
        <w:t>Flujo de eventos básicos:</w:t>
      </w:r>
    </w:p>
    <w:p w:rsidR="00C27A11" w:rsidRDefault="00C27A11" w:rsidP="00C27A11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7A11" w:rsidTr="00832BB1">
        <w:trPr>
          <w:trHeight w:val="4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C27A11" w:rsidTr="00832BB1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5El alumno/a ingresa a la pantalla de inicio y selecciona “registrarse”.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C27A11" w:rsidTr="00832BB1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alumno/a completa con los campos requeridos en el formulario de registro de alumnos.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Valida los datos ingresados por el alumno/a.</w:t>
            </w:r>
          </w:p>
          <w:p w:rsidR="00C27A11" w:rsidRDefault="00C27A11" w:rsidP="00832BB1">
            <w:pPr>
              <w:widowControl w:val="0"/>
              <w:spacing w:line="240" w:lineRule="auto"/>
            </w:pPr>
          </w:p>
        </w:tc>
      </w:tr>
      <w:tr w:rsidR="00C27A11" w:rsidTr="00832BB1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C27A11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El alumno queda en espera a que el/la profesor(a) acepte su solicitud a la asignatura.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spacing w:line="240" w:lineRule="auto"/>
            </w:pPr>
            <w:r>
              <w:t xml:space="preserve">     5. Se le notifica al profesor en su perfil que un alumno/a quiere ingresar a la asignatura y el/ella decide si lo acepta o no.</w:t>
            </w:r>
          </w:p>
        </w:tc>
      </w:tr>
      <w:tr w:rsidR="00C27A11" w:rsidTr="00832BB1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spacing w:line="240" w:lineRule="auto"/>
              <w:ind w:left="720"/>
            </w:pPr>
          </w:p>
        </w:tc>
      </w:tr>
    </w:tbl>
    <w:p w:rsidR="00C27A11" w:rsidRDefault="00C27A11" w:rsidP="00C27A11">
      <w:pPr>
        <w:rPr>
          <w:b/>
        </w:rPr>
      </w:pPr>
    </w:p>
    <w:p w:rsidR="00C27A11" w:rsidRDefault="00C27A11" w:rsidP="00C27A11">
      <w:pPr>
        <w:numPr>
          <w:ilvl w:val="0"/>
          <w:numId w:val="8"/>
        </w:numPr>
        <w:spacing w:after="0"/>
        <w:rPr>
          <w:b/>
        </w:rPr>
      </w:pPr>
      <w:r>
        <w:rPr>
          <w:b/>
        </w:rPr>
        <w:t>Flujo de eventos alternativos:</w:t>
      </w:r>
    </w:p>
    <w:p w:rsidR="00C27A11" w:rsidRDefault="00C27A11" w:rsidP="00C27A11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7A11" w:rsidTr="00832B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C27A11" w:rsidTr="00832B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425"/>
            </w:pPr>
            <w:r>
              <w:t>3(a).  Si los datos son incorrectos se le                  pide al alumno agregarlos de nuevo.</w:t>
            </w:r>
          </w:p>
        </w:tc>
      </w:tr>
      <w:tr w:rsidR="00C27A11" w:rsidTr="00832BB1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3(b). El/la alumno/a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A11" w:rsidRDefault="00C27A11" w:rsidP="00832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27A11" w:rsidRDefault="00C27A11" w:rsidP="00C27A11">
      <w:pPr>
        <w:ind w:left="720"/>
      </w:pPr>
    </w:p>
    <w:p w:rsidR="00C27A11" w:rsidRDefault="00C27A11" w:rsidP="00C27A11">
      <w:pPr>
        <w:numPr>
          <w:ilvl w:val="0"/>
          <w:numId w:val="10"/>
        </w:numPr>
        <w:spacing w:after="0"/>
      </w:pPr>
      <w:r>
        <w:rPr>
          <w:b/>
        </w:rPr>
        <w:t>Post-Condiciones:</w:t>
      </w:r>
      <w:r>
        <w:t xml:space="preserve"> El/la alumno/a puede acceder a su perfil.</w:t>
      </w:r>
    </w:p>
    <w:p w:rsidR="00C27A11" w:rsidRPr="00267EC2" w:rsidRDefault="00267EC2" w:rsidP="00267EC2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 w:rsidRPr="00267EC2">
        <w:rPr>
          <w:b/>
          <w:bCs/>
          <w:sz w:val="24"/>
          <w:szCs w:val="24"/>
        </w:rPr>
        <w:t>Registro de alumno/a.</w:t>
      </w:r>
    </w:p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EA5D04" w:rsidRDefault="00EA5D04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CC6DD0" w:rsidRDefault="00CC6DD0" w:rsidP="00EA5D04"/>
    <w:p w:rsidR="00EA5D04" w:rsidRDefault="00EA5D04" w:rsidP="00EA5D04"/>
    <w:p w:rsidR="00EA5D04" w:rsidRDefault="00EA5D04" w:rsidP="00EA5D04"/>
    <w:p w:rsidR="00EA5D04" w:rsidRDefault="00EA5D04" w:rsidP="00EA5D04"/>
    <w:p w:rsidR="00267EC2" w:rsidRDefault="00267EC2" w:rsidP="00267EC2">
      <w:pPr>
        <w:rPr>
          <w:b/>
        </w:rPr>
      </w:pPr>
      <w:r>
        <w:rPr>
          <w:b/>
        </w:rPr>
        <w:lastRenderedPageBreak/>
        <w:t xml:space="preserve">Caso de Uso: </w:t>
      </w:r>
      <w:r>
        <w:t>Registro de profesor/</w:t>
      </w:r>
      <w:proofErr w:type="gramStart"/>
      <w:r>
        <w:t>a.</w:t>
      </w:r>
      <w:r>
        <w:rPr>
          <w:b/>
        </w:rPr>
        <w:t>(</w:t>
      </w:r>
      <w:proofErr w:type="gramEnd"/>
      <w:r>
        <w:rPr>
          <w:b/>
        </w:rPr>
        <w:t>Profesor)</w:t>
      </w:r>
    </w:p>
    <w:p w:rsidR="00267EC2" w:rsidRDefault="00267EC2" w:rsidP="00267EC2">
      <w:pPr>
        <w:numPr>
          <w:ilvl w:val="0"/>
          <w:numId w:val="9"/>
        </w:numPr>
        <w:spacing w:after="0"/>
      </w:pPr>
      <w:r>
        <w:rPr>
          <w:b/>
        </w:rPr>
        <w:t>Descripción:</w:t>
      </w:r>
      <w:r>
        <w:t xml:space="preserve"> Permite el registro de cuenta profesor.</w:t>
      </w:r>
    </w:p>
    <w:p w:rsidR="00267EC2" w:rsidRDefault="00267EC2" w:rsidP="00267EC2">
      <w:pPr>
        <w:numPr>
          <w:ilvl w:val="0"/>
          <w:numId w:val="9"/>
        </w:numPr>
        <w:spacing w:after="0"/>
      </w:pPr>
      <w:r>
        <w:rPr>
          <w:b/>
        </w:rPr>
        <w:t>Pre-condiciones:</w:t>
      </w:r>
      <w:r>
        <w:t xml:space="preserve"> El/la administrador/a debe enviar un correo con el enlace para el registro.</w:t>
      </w:r>
    </w:p>
    <w:p w:rsidR="00267EC2" w:rsidRDefault="00267EC2" w:rsidP="00267EC2">
      <w:pPr>
        <w:numPr>
          <w:ilvl w:val="0"/>
          <w:numId w:val="9"/>
        </w:numPr>
        <w:spacing w:after="0"/>
        <w:rPr>
          <w:b/>
        </w:rPr>
      </w:pPr>
      <w:r>
        <w:rPr>
          <w:b/>
        </w:rPr>
        <w:t>Flujo de eventos básicos:</w:t>
      </w:r>
    </w:p>
    <w:p w:rsidR="00267EC2" w:rsidRDefault="00267EC2" w:rsidP="00267EC2">
      <w:pPr>
        <w:ind w:left="72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67EC2" w:rsidTr="00832BB1">
        <w:trPr>
          <w:trHeight w:val="5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67EC2" w:rsidTr="00832BB1">
        <w:trPr>
          <w:trHeight w:val="82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El profesor ingresa a su correo, y abre el correo con el enlace de registro.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  <w:ind w:left="720"/>
            </w:pPr>
          </w:p>
        </w:tc>
      </w:tr>
      <w:tr w:rsidR="00267EC2" w:rsidTr="00832BB1">
        <w:trPr>
          <w:trHeight w:val="4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El profesor completa con los campos requeridos en el formulario de registro de profesor.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267EC2">
            <w:pPr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Valida los datos ingresados por el profesor.</w:t>
            </w:r>
          </w:p>
          <w:p w:rsidR="00267EC2" w:rsidRDefault="00267EC2" w:rsidP="00832BB1">
            <w:pPr>
              <w:widowControl w:val="0"/>
              <w:spacing w:line="240" w:lineRule="auto"/>
            </w:pPr>
          </w:p>
        </w:tc>
      </w:tr>
    </w:tbl>
    <w:p w:rsidR="00267EC2" w:rsidRDefault="00267EC2" w:rsidP="00267EC2"/>
    <w:p w:rsidR="00267EC2" w:rsidRDefault="00267EC2" w:rsidP="00267EC2">
      <w:pPr>
        <w:ind w:left="720"/>
      </w:pPr>
    </w:p>
    <w:p w:rsidR="00267EC2" w:rsidRDefault="00267EC2" w:rsidP="00267EC2">
      <w:pPr>
        <w:numPr>
          <w:ilvl w:val="0"/>
          <w:numId w:val="8"/>
        </w:numPr>
        <w:spacing w:after="0"/>
        <w:rPr>
          <w:b/>
        </w:rPr>
      </w:pPr>
      <w:r>
        <w:rPr>
          <w:b/>
        </w:rPr>
        <w:t>Flujo de eventos alternativos:</w:t>
      </w:r>
    </w:p>
    <w:p w:rsidR="00267EC2" w:rsidRDefault="00267EC2" w:rsidP="00267EC2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67EC2" w:rsidTr="00832B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Sistema</w:t>
            </w:r>
          </w:p>
        </w:tc>
      </w:tr>
      <w:tr w:rsidR="00267EC2" w:rsidTr="00832BB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  <w:ind w:firstLine="425"/>
            </w:pPr>
            <w:r>
              <w:t>3(a).  Si los datos son incorrectos se le                  pide al/la profesor/a agregarlos de nuevo.</w:t>
            </w:r>
          </w:p>
        </w:tc>
      </w:tr>
      <w:tr w:rsidR="00267EC2" w:rsidTr="00832BB1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  <w:ind w:left="425"/>
            </w:pPr>
            <w:r>
              <w:t>4. El/la profesor/a debe colocar sus datos correctamente.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EC2" w:rsidRDefault="00267EC2" w:rsidP="00832BB1">
            <w:pPr>
              <w:widowControl w:val="0"/>
              <w:spacing w:line="240" w:lineRule="auto"/>
            </w:pPr>
          </w:p>
        </w:tc>
      </w:tr>
    </w:tbl>
    <w:p w:rsidR="00267EC2" w:rsidRDefault="00267EC2" w:rsidP="00267EC2"/>
    <w:p w:rsidR="00267EC2" w:rsidRDefault="00267EC2" w:rsidP="00267EC2">
      <w:pPr>
        <w:numPr>
          <w:ilvl w:val="0"/>
          <w:numId w:val="11"/>
        </w:numPr>
        <w:spacing w:after="0"/>
      </w:pPr>
      <w:r>
        <w:rPr>
          <w:b/>
        </w:rPr>
        <w:t>Post-Condiciones:</w:t>
      </w:r>
      <w:r>
        <w:t xml:space="preserve"> El/la profesor/a puede acceder a su perfil.</w:t>
      </w:r>
    </w:p>
    <w:p w:rsidR="00267EC2" w:rsidRDefault="00267EC2" w:rsidP="00EA5D04"/>
    <w:p w:rsidR="00EA5D04" w:rsidRDefault="00EA5D04" w:rsidP="00EA5D04"/>
    <w:p w:rsidR="00EA5D04" w:rsidRDefault="00EA5D04" w:rsidP="00EA5D04"/>
    <w:p w:rsidR="00002A12" w:rsidRDefault="00002A12" w:rsidP="00EA5D04"/>
    <w:p w:rsidR="001E6C46" w:rsidRDefault="001E6C46" w:rsidP="00EA5D04"/>
    <w:p w:rsidR="00267EC2" w:rsidRPr="00267EC2" w:rsidRDefault="00267EC2" w:rsidP="00267EC2">
      <w:pPr>
        <w:jc w:val="center"/>
        <w:rPr>
          <w:sz w:val="24"/>
          <w:szCs w:val="24"/>
        </w:rPr>
      </w:pPr>
      <w:r w:rsidRPr="00267EC2">
        <w:rPr>
          <w:sz w:val="24"/>
          <w:szCs w:val="24"/>
        </w:rPr>
        <w:lastRenderedPageBreak/>
        <w:t xml:space="preserve">Diagrama de casos de uso </w:t>
      </w:r>
      <w:r w:rsidRPr="00267EC2">
        <w:rPr>
          <w:b/>
          <w:bCs/>
        </w:rPr>
        <w:t>Registro de profesor/a.</w:t>
      </w:r>
    </w:p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002A12" w:rsidRDefault="00002A12" w:rsidP="00EA5D04"/>
    <w:p w:rsidR="00267EC2" w:rsidRDefault="00267EC2" w:rsidP="00EA5D04"/>
    <w:p w:rsidR="00267EC2" w:rsidRDefault="00267EC2" w:rsidP="00EA5D04"/>
    <w:p w:rsidR="00267EC2" w:rsidRDefault="00267EC2" w:rsidP="00EA5D04"/>
    <w:p w:rsidR="00267EC2" w:rsidRDefault="00267EC2" w:rsidP="00EA5D04"/>
    <w:p w:rsidR="00267EC2" w:rsidRDefault="00267EC2" w:rsidP="00EA5D04"/>
    <w:p w:rsidR="00267EC2" w:rsidRDefault="00267EC2" w:rsidP="00EA5D04">
      <w:pPr>
        <w:sectPr w:rsidR="00267EC2" w:rsidSect="001E6C46">
          <w:headerReference w:type="default" r:id="rId8"/>
          <w:footerReference w:type="default" r:id="rId9"/>
          <w:pgSz w:w="12240" w:h="15840" w:code="1"/>
          <w:pgMar w:top="1560" w:right="1080" w:bottom="1440" w:left="1080" w:header="708" w:footer="708" w:gutter="0"/>
          <w:cols w:space="708"/>
          <w:docGrid w:linePitch="360"/>
        </w:sectPr>
      </w:pPr>
      <w:bookmarkStart w:id="4" w:name="_GoBack"/>
      <w:bookmarkEnd w:id="4"/>
    </w:p>
    <w:p w:rsidR="00EA5D04" w:rsidRDefault="00EA5D04" w:rsidP="001E6C46">
      <w:pPr>
        <w:pStyle w:val="Ttulo1"/>
        <w:jc w:val="center"/>
      </w:pPr>
      <w:bookmarkStart w:id="5" w:name="_Toc35524608"/>
      <w:r>
        <w:lastRenderedPageBreak/>
        <w:t>Análisis Modelamiento de Datos</w:t>
      </w:r>
      <w:bookmarkEnd w:id="5"/>
    </w:p>
    <w:p w:rsidR="00EA5D04" w:rsidRDefault="00EA5D04" w:rsidP="00EA5D04"/>
    <w:p w:rsidR="00EA5D04" w:rsidRDefault="00CC6DD0" w:rsidP="00EA5D0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27940</wp:posOffset>
            </wp:positionH>
            <wp:positionV relativeFrom="paragraph">
              <wp:posOffset>179070</wp:posOffset>
            </wp:positionV>
            <wp:extent cx="9998075" cy="3800475"/>
            <wp:effectExtent l="0" t="0" r="3175" b="9525"/>
            <wp:wrapTight wrapText="bothSides">
              <wp:wrapPolygon edited="0">
                <wp:start x="0" y="0"/>
                <wp:lineTo x="0" y="21546"/>
                <wp:lineTo x="21566" y="21546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D04" w:rsidRDefault="00EA5D04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 w:rsidP="00EA5D04"/>
    <w:p w:rsidR="001E6C46" w:rsidRDefault="001E6C46">
      <w:r>
        <w:br w:type="page"/>
      </w:r>
    </w:p>
    <w:p w:rsidR="001E6C46" w:rsidRDefault="001E6C46" w:rsidP="001E6C46">
      <w:pPr>
        <w:pStyle w:val="Ttulo1"/>
        <w:jc w:val="center"/>
      </w:pPr>
      <w:bookmarkStart w:id="6" w:name="_Toc35524609"/>
      <w:r>
        <w:lastRenderedPageBreak/>
        <w:t>Análisis Modelo Físico de Datos</w:t>
      </w:r>
      <w:bookmarkEnd w:id="6"/>
    </w:p>
    <w:p w:rsidR="001E6C46" w:rsidRDefault="00CC6DD0" w:rsidP="001E6C4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9805670" cy="4429125"/>
            <wp:effectExtent l="0" t="0" r="5080" b="9525"/>
            <wp:wrapTight wrapText="bothSides">
              <wp:wrapPolygon edited="0">
                <wp:start x="0" y="0"/>
                <wp:lineTo x="0" y="21554"/>
                <wp:lineTo x="21569" y="21554"/>
                <wp:lineTo x="2156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567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/>
    <w:p w:rsidR="001E6C46" w:rsidRDefault="001E6C46" w:rsidP="001E6C46">
      <w:pPr>
        <w:sectPr w:rsidR="001E6C46" w:rsidSect="001E6C46">
          <w:pgSz w:w="15840" w:h="12240" w:orient="landscape" w:code="1"/>
          <w:pgMar w:top="1077" w:right="1559" w:bottom="1077" w:left="1440" w:header="709" w:footer="709" w:gutter="0"/>
          <w:cols w:space="708"/>
          <w:docGrid w:linePitch="360"/>
        </w:sectPr>
      </w:pPr>
    </w:p>
    <w:p w:rsidR="001E6C46" w:rsidRPr="001E6C46" w:rsidRDefault="001E6C46" w:rsidP="001E6C46"/>
    <w:sectPr w:rsidR="001E6C46" w:rsidRPr="001E6C46" w:rsidSect="001E6C46">
      <w:pgSz w:w="12240" w:h="15840" w:code="1"/>
      <w:pgMar w:top="155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199" w:rsidRDefault="009A7199" w:rsidP="007F7A6D">
      <w:pPr>
        <w:spacing w:after="0" w:line="240" w:lineRule="auto"/>
      </w:pPr>
      <w:r>
        <w:separator/>
      </w:r>
    </w:p>
  </w:endnote>
  <w:endnote w:type="continuationSeparator" w:id="0">
    <w:p w:rsidR="009A7199" w:rsidRDefault="009A7199" w:rsidP="007F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130" w:rsidRDefault="00F82130" w:rsidP="00F82130">
    <w:pPr>
      <w:pStyle w:val="Piedepgina"/>
    </w:pPr>
  </w:p>
  <w:p w:rsidR="00F82130" w:rsidRDefault="00F82130" w:rsidP="00F82130">
    <w:pPr>
      <w:pStyle w:val="Piedepgina"/>
    </w:pPr>
  </w:p>
  <w:p w:rsidR="007F7A6D" w:rsidRPr="00F82130" w:rsidRDefault="007F7A6D" w:rsidP="00F821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199" w:rsidRDefault="009A7199" w:rsidP="007F7A6D">
      <w:pPr>
        <w:spacing w:after="0" w:line="240" w:lineRule="auto"/>
      </w:pPr>
      <w:r>
        <w:separator/>
      </w:r>
    </w:p>
  </w:footnote>
  <w:footnote w:type="continuationSeparator" w:id="0">
    <w:p w:rsidR="009A7199" w:rsidRDefault="009A7199" w:rsidP="007F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A6D" w:rsidRPr="00587BF9" w:rsidRDefault="00365C86">
    <w:pPr>
      <w:pStyle w:val="Encabezado"/>
      <w:rPr>
        <w:sz w:val="18"/>
      </w:rPr>
    </w:pPr>
    <w:r>
      <w:rPr>
        <w:caps/>
        <w:noProof/>
        <w:color w:val="808080" w:themeColor="background1" w:themeShade="80"/>
        <w:sz w:val="20"/>
        <w:szCs w:val="20"/>
        <w:lang w:eastAsia="es-CL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5C86" w:rsidRDefault="00365C86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9471E" w:rsidRPr="0029471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365C86" w:rsidRDefault="00365C86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9471E" w:rsidRPr="0029471E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6B6032">
      <w:rPr>
        <w:noProof/>
        <w:lang w:eastAsia="es-CL"/>
      </w:rPr>
      <w:drawing>
        <wp:inline distT="0" distB="0" distL="0" distR="0" wp14:anchorId="206EAE39" wp14:editId="511E74EE">
          <wp:extent cx="1400175" cy="329309"/>
          <wp:effectExtent l="0" t="0" r="0" b="0"/>
          <wp:docPr id="5" name="Imagen 5" descr="http://www.afunabb.ubiobio.cl/images/EscudoUBB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funabb.ubiobio.cl/images/EscudoUBB_horizontal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2337" cy="35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70F"/>
    <w:multiLevelType w:val="multilevel"/>
    <w:tmpl w:val="062C091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10440"/>
    <w:multiLevelType w:val="multilevel"/>
    <w:tmpl w:val="9800B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DE3C03"/>
    <w:multiLevelType w:val="hybridMultilevel"/>
    <w:tmpl w:val="F788C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52B30"/>
    <w:multiLevelType w:val="multilevel"/>
    <w:tmpl w:val="21FE6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FB785E"/>
    <w:multiLevelType w:val="hybridMultilevel"/>
    <w:tmpl w:val="0D4A23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54B8"/>
    <w:multiLevelType w:val="hybridMultilevel"/>
    <w:tmpl w:val="AC7473C0"/>
    <w:lvl w:ilvl="0" w:tplc="4A3EABB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B7FE2"/>
    <w:multiLevelType w:val="multilevel"/>
    <w:tmpl w:val="A6CC8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9E5CE5"/>
    <w:multiLevelType w:val="multilevel"/>
    <w:tmpl w:val="2EC22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7211A"/>
    <w:multiLevelType w:val="hybridMultilevel"/>
    <w:tmpl w:val="190674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068C4"/>
    <w:multiLevelType w:val="hybridMultilevel"/>
    <w:tmpl w:val="C7CED6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C0FFC"/>
    <w:multiLevelType w:val="multilevel"/>
    <w:tmpl w:val="E2348D6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B56A79"/>
    <w:multiLevelType w:val="hybridMultilevel"/>
    <w:tmpl w:val="AF586448"/>
    <w:lvl w:ilvl="0" w:tplc="D70A114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E2B3E"/>
    <w:multiLevelType w:val="multilevel"/>
    <w:tmpl w:val="415E2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F63196"/>
    <w:multiLevelType w:val="multilevel"/>
    <w:tmpl w:val="0FFC7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12"/>
  </w:num>
  <w:num w:numId="8">
    <w:abstractNumId w:val="1"/>
  </w:num>
  <w:num w:numId="9">
    <w:abstractNumId w:val="13"/>
  </w:num>
  <w:num w:numId="10">
    <w:abstractNumId w:val="6"/>
  </w:num>
  <w:num w:numId="11">
    <w:abstractNumId w:val="7"/>
  </w:num>
  <w:num w:numId="12">
    <w:abstractNumId w:val="3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A7"/>
    <w:rsid w:val="00000A00"/>
    <w:rsid w:val="000019D0"/>
    <w:rsid w:val="00002A12"/>
    <w:rsid w:val="0000328D"/>
    <w:rsid w:val="000041AB"/>
    <w:rsid w:val="0000493D"/>
    <w:rsid w:val="000049F8"/>
    <w:rsid w:val="00006D03"/>
    <w:rsid w:val="00007438"/>
    <w:rsid w:val="000075D4"/>
    <w:rsid w:val="00007C12"/>
    <w:rsid w:val="00010337"/>
    <w:rsid w:val="00011A7D"/>
    <w:rsid w:val="00012075"/>
    <w:rsid w:val="000124B5"/>
    <w:rsid w:val="00013571"/>
    <w:rsid w:val="0001394D"/>
    <w:rsid w:val="00013D7D"/>
    <w:rsid w:val="00014237"/>
    <w:rsid w:val="000143A7"/>
    <w:rsid w:val="0001549B"/>
    <w:rsid w:val="000176AA"/>
    <w:rsid w:val="00017A1A"/>
    <w:rsid w:val="00020775"/>
    <w:rsid w:val="0002098D"/>
    <w:rsid w:val="00020EF6"/>
    <w:rsid w:val="000215D1"/>
    <w:rsid w:val="000229C3"/>
    <w:rsid w:val="00022CB8"/>
    <w:rsid w:val="00024C49"/>
    <w:rsid w:val="000255CF"/>
    <w:rsid w:val="00025633"/>
    <w:rsid w:val="00025779"/>
    <w:rsid w:val="00025ACB"/>
    <w:rsid w:val="00026619"/>
    <w:rsid w:val="00027335"/>
    <w:rsid w:val="00027B92"/>
    <w:rsid w:val="00027F2A"/>
    <w:rsid w:val="00030D1A"/>
    <w:rsid w:val="00033025"/>
    <w:rsid w:val="000330E9"/>
    <w:rsid w:val="00034203"/>
    <w:rsid w:val="000342DD"/>
    <w:rsid w:val="000356B4"/>
    <w:rsid w:val="00035D7C"/>
    <w:rsid w:val="000367BC"/>
    <w:rsid w:val="000401A2"/>
    <w:rsid w:val="00041AE7"/>
    <w:rsid w:val="00042E6D"/>
    <w:rsid w:val="0004415B"/>
    <w:rsid w:val="00045D6A"/>
    <w:rsid w:val="000467DA"/>
    <w:rsid w:val="00047824"/>
    <w:rsid w:val="00050366"/>
    <w:rsid w:val="000506DF"/>
    <w:rsid w:val="00050E9E"/>
    <w:rsid w:val="00051383"/>
    <w:rsid w:val="00051D18"/>
    <w:rsid w:val="00052251"/>
    <w:rsid w:val="000526E6"/>
    <w:rsid w:val="00052A40"/>
    <w:rsid w:val="000534B7"/>
    <w:rsid w:val="0005374B"/>
    <w:rsid w:val="00054EDB"/>
    <w:rsid w:val="00056030"/>
    <w:rsid w:val="000573EF"/>
    <w:rsid w:val="00057458"/>
    <w:rsid w:val="000575F8"/>
    <w:rsid w:val="0005767C"/>
    <w:rsid w:val="000578B6"/>
    <w:rsid w:val="000608C7"/>
    <w:rsid w:val="00060B8B"/>
    <w:rsid w:val="00062742"/>
    <w:rsid w:val="0006289C"/>
    <w:rsid w:val="00062B99"/>
    <w:rsid w:val="000630F3"/>
    <w:rsid w:val="0006319C"/>
    <w:rsid w:val="00063961"/>
    <w:rsid w:val="0006398B"/>
    <w:rsid w:val="00063ACF"/>
    <w:rsid w:val="00063D8C"/>
    <w:rsid w:val="00064ABE"/>
    <w:rsid w:val="000651E5"/>
    <w:rsid w:val="00065890"/>
    <w:rsid w:val="00065954"/>
    <w:rsid w:val="000659FF"/>
    <w:rsid w:val="00066AFE"/>
    <w:rsid w:val="00066F07"/>
    <w:rsid w:val="00067321"/>
    <w:rsid w:val="000677CE"/>
    <w:rsid w:val="000708EB"/>
    <w:rsid w:val="0007151F"/>
    <w:rsid w:val="00072C4A"/>
    <w:rsid w:val="00072E3E"/>
    <w:rsid w:val="00073216"/>
    <w:rsid w:val="000738C5"/>
    <w:rsid w:val="0007424C"/>
    <w:rsid w:val="00075733"/>
    <w:rsid w:val="000765E4"/>
    <w:rsid w:val="00076A86"/>
    <w:rsid w:val="0007705B"/>
    <w:rsid w:val="0007775E"/>
    <w:rsid w:val="00077B78"/>
    <w:rsid w:val="0008019E"/>
    <w:rsid w:val="00080882"/>
    <w:rsid w:val="000810AC"/>
    <w:rsid w:val="000815A7"/>
    <w:rsid w:val="0008202F"/>
    <w:rsid w:val="000827D3"/>
    <w:rsid w:val="00082D1B"/>
    <w:rsid w:val="00082D7C"/>
    <w:rsid w:val="00083721"/>
    <w:rsid w:val="00083954"/>
    <w:rsid w:val="00083EC8"/>
    <w:rsid w:val="000854BF"/>
    <w:rsid w:val="000863FC"/>
    <w:rsid w:val="00087915"/>
    <w:rsid w:val="0009069E"/>
    <w:rsid w:val="00090B2D"/>
    <w:rsid w:val="00090DE7"/>
    <w:rsid w:val="000925BA"/>
    <w:rsid w:val="000928BB"/>
    <w:rsid w:val="000929D1"/>
    <w:rsid w:val="000934C3"/>
    <w:rsid w:val="00093ACF"/>
    <w:rsid w:val="00093CC1"/>
    <w:rsid w:val="00093F42"/>
    <w:rsid w:val="0009429B"/>
    <w:rsid w:val="00094A91"/>
    <w:rsid w:val="00095DBC"/>
    <w:rsid w:val="00096052"/>
    <w:rsid w:val="000965C0"/>
    <w:rsid w:val="000973E5"/>
    <w:rsid w:val="00097484"/>
    <w:rsid w:val="000975C2"/>
    <w:rsid w:val="00097AD9"/>
    <w:rsid w:val="000A01D8"/>
    <w:rsid w:val="000A0FEB"/>
    <w:rsid w:val="000A1270"/>
    <w:rsid w:val="000A1A89"/>
    <w:rsid w:val="000A1B32"/>
    <w:rsid w:val="000A266F"/>
    <w:rsid w:val="000A2B64"/>
    <w:rsid w:val="000A2BD9"/>
    <w:rsid w:val="000A2C5A"/>
    <w:rsid w:val="000A2E2A"/>
    <w:rsid w:val="000A31E1"/>
    <w:rsid w:val="000A43AA"/>
    <w:rsid w:val="000A476E"/>
    <w:rsid w:val="000A4FCC"/>
    <w:rsid w:val="000A5912"/>
    <w:rsid w:val="000A5969"/>
    <w:rsid w:val="000A5A03"/>
    <w:rsid w:val="000A5EBE"/>
    <w:rsid w:val="000A679C"/>
    <w:rsid w:val="000A6D7D"/>
    <w:rsid w:val="000B02D6"/>
    <w:rsid w:val="000B08DC"/>
    <w:rsid w:val="000B0C1A"/>
    <w:rsid w:val="000B16CB"/>
    <w:rsid w:val="000B2CED"/>
    <w:rsid w:val="000B48A0"/>
    <w:rsid w:val="000B5B65"/>
    <w:rsid w:val="000B5ED5"/>
    <w:rsid w:val="000B6C87"/>
    <w:rsid w:val="000B756F"/>
    <w:rsid w:val="000B7752"/>
    <w:rsid w:val="000C06EE"/>
    <w:rsid w:val="000C094B"/>
    <w:rsid w:val="000C0F02"/>
    <w:rsid w:val="000C2ADF"/>
    <w:rsid w:val="000C3052"/>
    <w:rsid w:val="000C31E7"/>
    <w:rsid w:val="000C4215"/>
    <w:rsid w:val="000C493E"/>
    <w:rsid w:val="000C4F94"/>
    <w:rsid w:val="000C5CC1"/>
    <w:rsid w:val="000C69CF"/>
    <w:rsid w:val="000C6C7E"/>
    <w:rsid w:val="000C7D1B"/>
    <w:rsid w:val="000D05F8"/>
    <w:rsid w:val="000D0F23"/>
    <w:rsid w:val="000D12BE"/>
    <w:rsid w:val="000D17B1"/>
    <w:rsid w:val="000D2469"/>
    <w:rsid w:val="000D2823"/>
    <w:rsid w:val="000D3D16"/>
    <w:rsid w:val="000D5842"/>
    <w:rsid w:val="000D5DDB"/>
    <w:rsid w:val="000E131E"/>
    <w:rsid w:val="000E161D"/>
    <w:rsid w:val="000E1946"/>
    <w:rsid w:val="000E2264"/>
    <w:rsid w:val="000E257B"/>
    <w:rsid w:val="000E2F13"/>
    <w:rsid w:val="000E3015"/>
    <w:rsid w:val="000E30AD"/>
    <w:rsid w:val="000E39CE"/>
    <w:rsid w:val="000E4647"/>
    <w:rsid w:val="000E48E3"/>
    <w:rsid w:val="000E51B2"/>
    <w:rsid w:val="000E5EA4"/>
    <w:rsid w:val="000E5EED"/>
    <w:rsid w:val="000E600F"/>
    <w:rsid w:val="000E640A"/>
    <w:rsid w:val="000E7688"/>
    <w:rsid w:val="000E7CAC"/>
    <w:rsid w:val="000E7E2A"/>
    <w:rsid w:val="000E7F7C"/>
    <w:rsid w:val="000E7FCD"/>
    <w:rsid w:val="000F0637"/>
    <w:rsid w:val="000F07C6"/>
    <w:rsid w:val="000F0C6F"/>
    <w:rsid w:val="000F0EC2"/>
    <w:rsid w:val="000F119A"/>
    <w:rsid w:val="000F12DA"/>
    <w:rsid w:val="000F29BD"/>
    <w:rsid w:val="000F31D5"/>
    <w:rsid w:val="000F482C"/>
    <w:rsid w:val="000F7B18"/>
    <w:rsid w:val="000F7BF5"/>
    <w:rsid w:val="00101130"/>
    <w:rsid w:val="00101859"/>
    <w:rsid w:val="00101FBB"/>
    <w:rsid w:val="00101FFD"/>
    <w:rsid w:val="00103CE2"/>
    <w:rsid w:val="00103DE0"/>
    <w:rsid w:val="00103E74"/>
    <w:rsid w:val="00104061"/>
    <w:rsid w:val="001045B8"/>
    <w:rsid w:val="001046D1"/>
    <w:rsid w:val="00104FA1"/>
    <w:rsid w:val="00106535"/>
    <w:rsid w:val="0010657A"/>
    <w:rsid w:val="0010754B"/>
    <w:rsid w:val="0011002B"/>
    <w:rsid w:val="0011024A"/>
    <w:rsid w:val="00110D78"/>
    <w:rsid w:val="001116DB"/>
    <w:rsid w:val="0011188D"/>
    <w:rsid w:val="00111B62"/>
    <w:rsid w:val="001125A6"/>
    <w:rsid w:val="0011267E"/>
    <w:rsid w:val="00113418"/>
    <w:rsid w:val="00114583"/>
    <w:rsid w:val="00114738"/>
    <w:rsid w:val="00114865"/>
    <w:rsid w:val="001155FA"/>
    <w:rsid w:val="0011601D"/>
    <w:rsid w:val="00116A9C"/>
    <w:rsid w:val="00117F76"/>
    <w:rsid w:val="001205F9"/>
    <w:rsid w:val="001206E1"/>
    <w:rsid w:val="00120927"/>
    <w:rsid w:val="00121986"/>
    <w:rsid w:val="00121DCD"/>
    <w:rsid w:val="00122551"/>
    <w:rsid w:val="001226FA"/>
    <w:rsid w:val="00122A3E"/>
    <w:rsid w:val="0012315C"/>
    <w:rsid w:val="0012339E"/>
    <w:rsid w:val="0012455B"/>
    <w:rsid w:val="001248FD"/>
    <w:rsid w:val="00124ACE"/>
    <w:rsid w:val="00125631"/>
    <w:rsid w:val="001259B6"/>
    <w:rsid w:val="00127B75"/>
    <w:rsid w:val="00130E52"/>
    <w:rsid w:val="00131791"/>
    <w:rsid w:val="00131F0C"/>
    <w:rsid w:val="001330DA"/>
    <w:rsid w:val="001343A8"/>
    <w:rsid w:val="00134568"/>
    <w:rsid w:val="001347EF"/>
    <w:rsid w:val="0013501D"/>
    <w:rsid w:val="0013505F"/>
    <w:rsid w:val="00135AA9"/>
    <w:rsid w:val="001361C4"/>
    <w:rsid w:val="00136396"/>
    <w:rsid w:val="00136A2E"/>
    <w:rsid w:val="00136A74"/>
    <w:rsid w:val="00136F42"/>
    <w:rsid w:val="00140820"/>
    <w:rsid w:val="00141E71"/>
    <w:rsid w:val="00142483"/>
    <w:rsid w:val="0014351B"/>
    <w:rsid w:val="001435BB"/>
    <w:rsid w:val="00144DC9"/>
    <w:rsid w:val="00145797"/>
    <w:rsid w:val="00145A99"/>
    <w:rsid w:val="00145B5C"/>
    <w:rsid w:val="001467C1"/>
    <w:rsid w:val="00147583"/>
    <w:rsid w:val="00150020"/>
    <w:rsid w:val="0015061A"/>
    <w:rsid w:val="00151643"/>
    <w:rsid w:val="0015200F"/>
    <w:rsid w:val="00154D98"/>
    <w:rsid w:val="00154EB5"/>
    <w:rsid w:val="00156179"/>
    <w:rsid w:val="00156540"/>
    <w:rsid w:val="00156E0B"/>
    <w:rsid w:val="00157C85"/>
    <w:rsid w:val="00157F78"/>
    <w:rsid w:val="00157FFA"/>
    <w:rsid w:val="00161BE9"/>
    <w:rsid w:val="0016248C"/>
    <w:rsid w:val="00162511"/>
    <w:rsid w:val="00164539"/>
    <w:rsid w:val="00165193"/>
    <w:rsid w:val="001660FC"/>
    <w:rsid w:val="001665B8"/>
    <w:rsid w:val="001667DB"/>
    <w:rsid w:val="00166B00"/>
    <w:rsid w:val="001677DE"/>
    <w:rsid w:val="00170C22"/>
    <w:rsid w:val="001716D5"/>
    <w:rsid w:val="0017378C"/>
    <w:rsid w:val="00173818"/>
    <w:rsid w:val="00173999"/>
    <w:rsid w:val="001749CD"/>
    <w:rsid w:val="0017578E"/>
    <w:rsid w:val="00175F0C"/>
    <w:rsid w:val="00176D66"/>
    <w:rsid w:val="00180D27"/>
    <w:rsid w:val="0018113C"/>
    <w:rsid w:val="00181BF3"/>
    <w:rsid w:val="001831CC"/>
    <w:rsid w:val="0018366E"/>
    <w:rsid w:val="0018379A"/>
    <w:rsid w:val="00184364"/>
    <w:rsid w:val="001850A4"/>
    <w:rsid w:val="00185637"/>
    <w:rsid w:val="0018646B"/>
    <w:rsid w:val="00186E24"/>
    <w:rsid w:val="0018789F"/>
    <w:rsid w:val="001879B4"/>
    <w:rsid w:val="001902AE"/>
    <w:rsid w:val="00190867"/>
    <w:rsid w:val="00190A7C"/>
    <w:rsid w:val="0019126E"/>
    <w:rsid w:val="00191780"/>
    <w:rsid w:val="00191B24"/>
    <w:rsid w:val="00191DBF"/>
    <w:rsid w:val="0019214A"/>
    <w:rsid w:val="00193619"/>
    <w:rsid w:val="0019434D"/>
    <w:rsid w:val="001948DE"/>
    <w:rsid w:val="00194B05"/>
    <w:rsid w:val="001955E8"/>
    <w:rsid w:val="00195DDC"/>
    <w:rsid w:val="00196256"/>
    <w:rsid w:val="0019632D"/>
    <w:rsid w:val="0019682E"/>
    <w:rsid w:val="00196DBB"/>
    <w:rsid w:val="00197000"/>
    <w:rsid w:val="001978BA"/>
    <w:rsid w:val="001A0284"/>
    <w:rsid w:val="001A08E0"/>
    <w:rsid w:val="001A0B97"/>
    <w:rsid w:val="001A0D23"/>
    <w:rsid w:val="001A1D03"/>
    <w:rsid w:val="001A38A1"/>
    <w:rsid w:val="001A3A71"/>
    <w:rsid w:val="001A5EFF"/>
    <w:rsid w:val="001A60EA"/>
    <w:rsid w:val="001A6DB2"/>
    <w:rsid w:val="001A6F88"/>
    <w:rsid w:val="001A78F2"/>
    <w:rsid w:val="001A79AA"/>
    <w:rsid w:val="001B03EA"/>
    <w:rsid w:val="001B0C6E"/>
    <w:rsid w:val="001B264F"/>
    <w:rsid w:val="001B26C4"/>
    <w:rsid w:val="001B64A8"/>
    <w:rsid w:val="001B7CD4"/>
    <w:rsid w:val="001B7EB8"/>
    <w:rsid w:val="001C102E"/>
    <w:rsid w:val="001C13AB"/>
    <w:rsid w:val="001C1F22"/>
    <w:rsid w:val="001C4D0D"/>
    <w:rsid w:val="001C4E38"/>
    <w:rsid w:val="001C5B11"/>
    <w:rsid w:val="001C6A64"/>
    <w:rsid w:val="001C6B13"/>
    <w:rsid w:val="001C6B19"/>
    <w:rsid w:val="001C6BCC"/>
    <w:rsid w:val="001C6F62"/>
    <w:rsid w:val="001C6FD2"/>
    <w:rsid w:val="001D035A"/>
    <w:rsid w:val="001D124B"/>
    <w:rsid w:val="001D28E0"/>
    <w:rsid w:val="001D3089"/>
    <w:rsid w:val="001D30B4"/>
    <w:rsid w:val="001D3432"/>
    <w:rsid w:val="001D37ED"/>
    <w:rsid w:val="001D42A4"/>
    <w:rsid w:val="001D4760"/>
    <w:rsid w:val="001D483B"/>
    <w:rsid w:val="001D49BD"/>
    <w:rsid w:val="001D512D"/>
    <w:rsid w:val="001D6073"/>
    <w:rsid w:val="001D648D"/>
    <w:rsid w:val="001D6581"/>
    <w:rsid w:val="001D66E5"/>
    <w:rsid w:val="001D725B"/>
    <w:rsid w:val="001E140D"/>
    <w:rsid w:val="001E34DD"/>
    <w:rsid w:val="001E3F33"/>
    <w:rsid w:val="001E46F3"/>
    <w:rsid w:val="001E4AE6"/>
    <w:rsid w:val="001E4E84"/>
    <w:rsid w:val="001E5D80"/>
    <w:rsid w:val="001E65D1"/>
    <w:rsid w:val="001E6A1C"/>
    <w:rsid w:val="001E6C46"/>
    <w:rsid w:val="001E6F5C"/>
    <w:rsid w:val="001E7085"/>
    <w:rsid w:val="001F057C"/>
    <w:rsid w:val="001F06FE"/>
    <w:rsid w:val="001F0872"/>
    <w:rsid w:val="001F0BF8"/>
    <w:rsid w:val="001F0D64"/>
    <w:rsid w:val="001F142F"/>
    <w:rsid w:val="001F36DA"/>
    <w:rsid w:val="001F3B91"/>
    <w:rsid w:val="001F6E7B"/>
    <w:rsid w:val="0020025F"/>
    <w:rsid w:val="00200FEC"/>
    <w:rsid w:val="00201560"/>
    <w:rsid w:val="00201865"/>
    <w:rsid w:val="00202128"/>
    <w:rsid w:val="002021BE"/>
    <w:rsid w:val="002048E8"/>
    <w:rsid w:val="002056BF"/>
    <w:rsid w:val="00205C45"/>
    <w:rsid w:val="00206227"/>
    <w:rsid w:val="00206E07"/>
    <w:rsid w:val="00210AD2"/>
    <w:rsid w:val="002113C3"/>
    <w:rsid w:val="002113EE"/>
    <w:rsid w:val="00211B16"/>
    <w:rsid w:val="00211C12"/>
    <w:rsid w:val="002126D9"/>
    <w:rsid w:val="002133B7"/>
    <w:rsid w:val="002138D9"/>
    <w:rsid w:val="00214CBC"/>
    <w:rsid w:val="00215C74"/>
    <w:rsid w:val="00215F9A"/>
    <w:rsid w:val="002162A2"/>
    <w:rsid w:val="00216F3B"/>
    <w:rsid w:val="00217B54"/>
    <w:rsid w:val="00217D06"/>
    <w:rsid w:val="00217E9C"/>
    <w:rsid w:val="00217FA5"/>
    <w:rsid w:val="0022047E"/>
    <w:rsid w:val="00220537"/>
    <w:rsid w:val="00220965"/>
    <w:rsid w:val="00220BCB"/>
    <w:rsid w:val="00221155"/>
    <w:rsid w:val="0022221A"/>
    <w:rsid w:val="0022230B"/>
    <w:rsid w:val="0022265F"/>
    <w:rsid w:val="00222D0D"/>
    <w:rsid w:val="0022324D"/>
    <w:rsid w:val="0022395C"/>
    <w:rsid w:val="00223BAA"/>
    <w:rsid w:val="002251BA"/>
    <w:rsid w:val="002255F6"/>
    <w:rsid w:val="002259CF"/>
    <w:rsid w:val="00225AED"/>
    <w:rsid w:val="002265F2"/>
    <w:rsid w:val="00231D3B"/>
    <w:rsid w:val="00231E53"/>
    <w:rsid w:val="002324B9"/>
    <w:rsid w:val="00232539"/>
    <w:rsid w:val="002327C8"/>
    <w:rsid w:val="00232BD8"/>
    <w:rsid w:val="0023383C"/>
    <w:rsid w:val="00234A36"/>
    <w:rsid w:val="00234C71"/>
    <w:rsid w:val="0023596C"/>
    <w:rsid w:val="00235C73"/>
    <w:rsid w:val="002369A9"/>
    <w:rsid w:val="00237CBF"/>
    <w:rsid w:val="00240206"/>
    <w:rsid w:val="00240AB9"/>
    <w:rsid w:val="00241B0E"/>
    <w:rsid w:val="00242F3C"/>
    <w:rsid w:val="0024349B"/>
    <w:rsid w:val="002437EA"/>
    <w:rsid w:val="00244901"/>
    <w:rsid w:val="002465A7"/>
    <w:rsid w:val="002467EE"/>
    <w:rsid w:val="002478BB"/>
    <w:rsid w:val="0024792F"/>
    <w:rsid w:val="0025048A"/>
    <w:rsid w:val="00250C20"/>
    <w:rsid w:val="002515FB"/>
    <w:rsid w:val="00251DE3"/>
    <w:rsid w:val="00254A62"/>
    <w:rsid w:val="00254D77"/>
    <w:rsid w:val="002553CD"/>
    <w:rsid w:val="00255F32"/>
    <w:rsid w:val="002562D2"/>
    <w:rsid w:val="0025663E"/>
    <w:rsid w:val="00256B4C"/>
    <w:rsid w:val="00257343"/>
    <w:rsid w:val="00257397"/>
    <w:rsid w:val="002578A5"/>
    <w:rsid w:val="00257D18"/>
    <w:rsid w:val="002609F9"/>
    <w:rsid w:val="00260F4D"/>
    <w:rsid w:val="0026151C"/>
    <w:rsid w:val="00261775"/>
    <w:rsid w:val="002621BD"/>
    <w:rsid w:val="002628B6"/>
    <w:rsid w:val="00262B13"/>
    <w:rsid w:val="002640CE"/>
    <w:rsid w:val="0026418A"/>
    <w:rsid w:val="00265466"/>
    <w:rsid w:val="00266AC4"/>
    <w:rsid w:val="00266CD5"/>
    <w:rsid w:val="00266DAC"/>
    <w:rsid w:val="00267560"/>
    <w:rsid w:val="00267736"/>
    <w:rsid w:val="00267EC2"/>
    <w:rsid w:val="00267F94"/>
    <w:rsid w:val="00270556"/>
    <w:rsid w:val="0027188B"/>
    <w:rsid w:val="00272368"/>
    <w:rsid w:val="002744A6"/>
    <w:rsid w:val="002746D6"/>
    <w:rsid w:val="0027509D"/>
    <w:rsid w:val="0027518E"/>
    <w:rsid w:val="00275604"/>
    <w:rsid w:val="00275A2A"/>
    <w:rsid w:val="00275C72"/>
    <w:rsid w:val="00275E8B"/>
    <w:rsid w:val="0027683C"/>
    <w:rsid w:val="00276E08"/>
    <w:rsid w:val="00276F07"/>
    <w:rsid w:val="00280428"/>
    <w:rsid w:val="002821FF"/>
    <w:rsid w:val="002825EA"/>
    <w:rsid w:val="0028347F"/>
    <w:rsid w:val="002841D6"/>
    <w:rsid w:val="002859E7"/>
    <w:rsid w:val="0028621A"/>
    <w:rsid w:val="00287093"/>
    <w:rsid w:val="002870CF"/>
    <w:rsid w:val="0028739C"/>
    <w:rsid w:val="002879DB"/>
    <w:rsid w:val="002903B7"/>
    <w:rsid w:val="00290B2B"/>
    <w:rsid w:val="00290DFA"/>
    <w:rsid w:val="00291093"/>
    <w:rsid w:val="00291124"/>
    <w:rsid w:val="00291A7E"/>
    <w:rsid w:val="00293D0B"/>
    <w:rsid w:val="0029471E"/>
    <w:rsid w:val="00294CCD"/>
    <w:rsid w:val="002956C0"/>
    <w:rsid w:val="002A05A5"/>
    <w:rsid w:val="002A05B0"/>
    <w:rsid w:val="002A101F"/>
    <w:rsid w:val="002A2DB8"/>
    <w:rsid w:val="002A2E7A"/>
    <w:rsid w:val="002A300C"/>
    <w:rsid w:val="002A51D8"/>
    <w:rsid w:val="002A688B"/>
    <w:rsid w:val="002A6C5A"/>
    <w:rsid w:val="002B0777"/>
    <w:rsid w:val="002B28B1"/>
    <w:rsid w:val="002B2EA3"/>
    <w:rsid w:val="002B2ECF"/>
    <w:rsid w:val="002B3A1A"/>
    <w:rsid w:val="002B3A40"/>
    <w:rsid w:val="002B3BC5"/>
    <w:rsid w:val="002B4A01"/>
    <w:rsid w:val="002B58BC"/>
    <w:rsid w:val="002B5D40"/>
    <w:rsid w:val="002B61A9"/>
    <w:rsid w:val="002B6796"/>
    <w:rsid w:val="002B6BD7"/>
    <w:rsid w:val="002B7FBA"/>
    <w:rsid w:val="002C02D7"/>
    <w:rsid w:val="002C05C6"/>
    <w:rsid w:val="002C062F"/>
    <w:rsid w:val="002C11B6"/>
    <w:rsid w:val="002C1B4E"/>
    <w:rsid w:val="002C3F40"/>
    <w:rsid w:val="002C42A6"/>
    <w:rsid w:val="002C4A46"/>
    <w:rsid w:val="002C51E1"/>
    <w:rsid w:val="002C568D"/>
    <w:rsid w:val="002D2317"/>
    <w:rsid w:val="002D23D6"/>
    <w:rsid w:val="002D2D7B"/>
    <w:rsid w:val="002D36E6"/>
    <w:rsid w:val="002D43E8"/>
    <w:rsid w:val="002D4D56"/>
    <w:rsid w:val="002D5371"/>
    <w:rsid w:val="002D5911"/>
    <w:rsid w:val="002D5D3D"/>
    <w:rsid w:val="002D758C"/>
    <w:rsid w:val="002E0256"/>
    <w:rsid w:val="002E0894"/>
    <w:rsid w:val="002E1FFD"/>
    <w:rsid w:val="002E25DE"/>
    <w:rsid w:val="002E2D53"/>
    <w:rsid w:val="002E2ECF"/>
    <w:rsid w:val="002E4544"/>
    <w:rsid w:val="002E4786"/>
    <w:rsid w:val="002E4B08"/>
    <w:rsid w:val="002E5FF6"/>
    <w:rsid w:val="002E6483"/>
    <w:rsid w:val="002E68CD"/>
    <w:rsid w:val="002E6B89"/>
    <w:rsid w:val="002E76D5"/>
    <w:rsid w:val="002E7ECE"/>
    <w:rsid w:val="002F0D76"/>
    <w:rsid w:val="002F1FFC"/>
    <w:rsid w:val="002F3150"/>
    <w:rsid w:val="002F33CB"/>
    <w:rsid w:val="002F37BC"/>
    <w:rsid w:val="002F38F8"/>
    <w:rsid w:val="002F46D8"/>
    <w:rsid w:val="002F5D67"/>
    <w:rsid w:val="002F682E"/>
    <w:rsid w:val="00300A6F"/>
    <w:rsid w:val="00300DAE"/>
    <w:rsid w:val="00301980"/>
    <w:rsid w:val="00301ED0"/>
    <w:rsid w:val="00302033"/>
    <w:rsid w:val="003035DF"/>
    <w:rsid w:val="00304356"/>
    <w:rsid w:val="00304ABC"/>
    <w:rsid w:val="00304C1B"/>
    <w:rsid w:val="003054B4"/>
    <w:rsid w:val="0030563C"/>
    <w:rsid w:val="003057A7"/>
    <w:rsid w:val="00305B12"/>
    <w:rsid w:val="0030611B"/>
    <w:rsid w:val="0030643F"/>
    <w:rsid w:val="00307363"/>
    <w:rsid w:val="00307501"/>
    <w:rsid w:val="00315DD7"/>
    <w:rsid w:val="00316319"/>
    <w:rsid w:val="00316CC0"/>
    <w:rsid w:val="00317E11"/>
    <w:rsid w:val="00317EF6"/>
    <w:rsid w:val="0032024C"/>
    <w:rsid w:val="00320803"/>
    <w:rsid w:val="00320979"/>
    <w:rsid w:val="00321417"/>
    <w:rsid w:val="00321ABC"/>
    <w:rsid w:val="00321FFC"/>
    <w:rsid w:val="00322323"/>
    <w:rsid w:val="00324E7C"/>
    <w:rsid w:val="003262FD"/>
    <w:rsid w:val="0032656A"/>
    <w:rsid w:val="00326BB6"/>
    <w:rsid w:val="00326F12"/>
    <w:rsid w:val="0032759A"/>
    <w:rsid w:val="00330484"/>
    <w:rsid w:val="00330609"/>
    <w:rsid w:val="003309DF"/>
    <w:rsid w:val="00330BF5"/>
    <w:rsid w:val="003314C0"/>
    <w:rsid w:val="00331E3A"/>
    <w:rsid w:val="00332364"/>
    <w:rsid w:val="0033298B"/>
    <w:rsid w:val="003329F7"/>
    <w:rsid w:val="00334E92"/>
    <w:rsid w:val="003354A0"/>
    <w:rsid w:val="0033553E"/>
    <w:rsid w:val="00335F30"/>
    <w:rsid w:val="0033675A"/>
    <w:rsid w:val="00336D52"/>
    <w:rsid w:val="00337155"/>
    <w:rsid w:val="003372C1"/>
    <w:rsid w:val="00337A1A"/>
    <w:rsid w:val="00337B6A"/>
    <w:rsid w:val="0034062B"/>
    <w:rsid w:val="003407E3"/>
    <w:rsid w:val="00340D19"/>
    <w:rsid w:val="00340DAE"/>
    <w:rsid w:val="00340E94"/>
    <w:rsid w:val="00341DCB"/>
    <w:rsid w:val="0034203D"/>
    <w:rsid w:val="003420F8"/>
    <w:rsid w:val="003427CC"/>
    <w:rsid w:val="00342955"/>
    <w:rsid w:val="00342AF4"/>
    <w:rsid w:val="00343386"/>
    <w:rsid w:val="003445CC"/>
    <w:rsid w:val="003477BF"/>
    <w:rsid w:val="00347855"/>
    <w:rsid w:val="003500FC"/>
    <w:rsid w:val="0035026F"/>
    <w:rsid w:val="003502ED"/>
    <w:rsid w:val="0035087E"/>
    <w:rsid w:val="00350C51"/>
    <w:rsid w:val="00351836"/>
    <w:rsid w:val="00353739"/>
    <w:rsid w:val="00353A50"/>
    <w:rsid w:val="00353C2B"/>
    <w:rsid w:val="003541EB"/>
    <w:rsid w:val="00354338"/>
    <w:rsid w:val="00354602"/>
    <w:rsid w:val="003553ED"/>
    <w:rsid w:val="00356989"/>
    <w:rsid w:val="003571DD"/>
    <w:rsid w:val="003573FD"/>
    <w:rsid w:val="003574A3"/>
    <w:rsid w:val="00357777"/>
    <w:rsid w:val="00357C13"/>
    <w:rsid w:val="00357FB3"/>
    <w:rsid w:val="003603AA"/>
    <w:rsid w:val="00360793"/>
    <w:rsid w:val="00360C3B"/>
    <w:rsid w:val="00361A96"/>
    <w:rsid w:val="00363624"/>
    <w:rsid w:val="003636FA"/>
    <w:rsid w:val="00363847"/>
    <w:rsid w:val="00363BB4"/>
    <w:rsid w:val="00363BED"/>
    <w:rsid w:val="003656DC"/>
    <w:rsid w:val="00365C86"/>
    <w:rsid w:val="00365E23"/>
    <w:rsid w:val="00366D22"/>
    <w:rsid w:val="0036716D"/>
    <w:rsid w:val="003717E2"/>
    <w:rsid w:val="0037180C"/>
    <w:rsid w:val="00372A8A"/>
    <w:rsid w:val="00373AFB"/>
    <w:rsid w:val="003748D2"/>
    <w:rsid w:val="003758B0"/>
    <w:rsid w:val="00375C4C"/>
    <w:rsid w:val="00375ED4"/>
    <w:rsid w:val="00376F55"/>
    <w:rsid w:val="00377057"/>
    <w:rsid w:val="00377B74"/>
    <w:rsid w:val="00377D2F"/>
    <w:rsid w:val="003810A3"/>
    <w:rsid w:val="00381B13"/>
    <w:rsid w:val="00381CC1"/>
    <w:rsid w:val="00382B27"/>
    <w:rsid w:val="00382C86"/>
    <w:rsid w:val="00382F5D"/>
    <w:rsid w:val="00383D06"/>
    <w:rsid w:val="003841B3"/>
    <w:rsid w:val="003845AB"/>
    <w:rsid w:val="00384E1A"/>
    <w:rsid w:val="00385A77"/>
    <w:rsid w:val="00385DCE"/>
    <w:rsid w:val="0038713B"/>
    <w:rsid w:val="00387CC2"/>
    <w:rsid w:val="003903AD"/>
    <w:rsid w:val="003911C7"/>
    <w:rsid w:val="00391968"/>
    <w:rsid w:val="00391BE2"/>
    <w:rsid w:val="00392077"/>
    <w:rsid w:val="00392442"/>
    <w:rsid w:val="00392695"/>
    <w:rsid w:val="0039375B"/>
    <w:rsid w:val="00393DF7"/>
    <w:rsid w:val="003940B0"/>
    <w:rsid w:val="00394689"/>
    <w:rsid w:val="003947DE"/>
    <w:rsid w:val="00395A8E"/>
    <w:rsid w:val="00395CEF"/>
    <w:rsid w:val="00395E16"/>
    <w:rsid w:val="00396123"/>
    <w:rsid w:val="00396952"/>
    <w:rsid w:val="00396DE0"/>
    <w:rsid w:val="00397B50"/>
    <w:rsid w:val="00397E2E"/>
    <w:rsid w:val="003A04E1"/>
    <w:rsid w:val="003A2BD8"/>
    <w:rsid w:val="003A2D56"/>
    <w:rsid w:val="003A4481"/>
    <w:rsid w:val="003A668D"/>
    <w:rsid w:val="003A673F"/>
    <w:rsid w:val="003A6804"/>
    <w:rsid w:val="003B02A6"/>
    <w:rsid w:val="003B2FCE"/>
    <w:rsid w:val="003B400B"/>
    <w:rsid w:val="003B50BB"/>
    <w:rsid w:val="003B6837"/>
    <w:rsid w:val="003B74F6"/>
    <w:rsid w:val="003B78C2"/>
    <w:rsid w:val="003C0528"/>
    <w:rsid w:val="003C0574"/>
    <w:rsid w:val="003C127A"/>
    <w:rsid w:val="003C2004"/>
    <w:rsid w:val="003C2CD5"/>
    <w:rsid w:val="003C37AB"/>
    <w:rsid w:val="003C39C1"/>
    <w:rsid w:val="003C3C47"/>
    <w:rsid w:val="003C5AE2"/>
    <w:rsid w:val="003C5DA3"/>
    <w:rsid w:val="003C6635"/>
    <w:rsid w:val="003C7993"/>
    <w:rsid w:val="003D023F"/>
    <w:rsid w:val="003D0D1C"/>
    <w:rsid w:val="003D0F82"/>
    <w:rsid w:val="003D12DE"/>
    <w:rsid w:val="003D1C63"/>
    <w:rsid w:val="003D2082"/>
    <w:rsid w:val="003D2507"/>
    <w:rsid w:val="003D2B8E"/>
    <w:rsid w:val="003D3365"/>
    <w:rsid w:val="003D388B"/>
    <w:rsid w:val="003D3BD7"/>
    <w:rsid w:val="003D4C64"/>
    <w:rsid w:val="003D5C86"/>
    <w:rsid w:val="003D5CF8"/>
    <w:rsid w:val="003D5D58"/>
    <w:rsid w:val="003D6518"/>
    <w:rsid w:val="003E018D"/>
    <w:rsid w:val="003E1FFA"/>
    <w:rsid w:val="003E2067"/>
    <w:rsid w:val="003E21D3"/>
    <w:rsid w:val="003E261A"/>
    <w:rsid w:val="003E30DE"/>
    <w:rsid w:val="003E473F"/>
    <w:rsid w:val="003E5790"/>
    <w:rsid w:val="003E650F"/>
    <w:rsid w:val="003E6637"/>
    <w:rsid w:val="003E73C8"/>
    <w:rsid w:val="003F0550"/>
    <w:rsid w:val="003F06CF"/>
    <w:rsid w:val="003F1BFD"/>
    <w:rsid w:val="003F25AC"/>
    <w:rsid w:val="003F27D2"/>
    <w:rsid w:val="003F29D0"/>
    <w:rsid w:val="003F336E"/>
    <w:rsid w:val="003F3671"/>
    <w:rsid w:val="003F3ABC"/>
    <w:rsid w:val="003F3B9D"/>
    <w:rsid w:val="003F40D5"/>
    <w:rsid w:val="003F4485"/>
    <w:rsid w:val="003F4AED"/>
    <w:rsid w:val="003F4B3D"/>
    <w:rsid w:val="003F4BEB"/>
    <w:rsid w:val="003F5DBE"/>
    <w:rsid w:val="003F64B7"/>
    <w:rsid w:val="003F69C9"/>
    <w:rsid w:val="003F70FF"/>
    <w:rsid w:val="0040015C"/>
    <w:rsid w:val="00401062"/>
    <w:rsid w:val="004012F6"/>
    <w:rsid w:val="00401530"/>
    <w:rsid w:val="00401F3F"/>
    <w:rsid w:val="00402191"/>
    <w:rsid w:val="004024EC"/>
    <w:rsid w:val="0040279E"/>
    <w:rsid w:val="00402839"/>
    <w:rsid w:val="00402B25"/>
    <w:rsid w:val="00404784"/>
    <w:rsid w:val="0040533A"/>
    <w:rsid w:val="004062BD"/>
    <w:rsid w:val="00407AA1"/>
    <w:rsid w:val="004106B0"/>
    <w:rsid w:val="00410788"/>
    <w:rsid w:val="004121F2"/>
    <w:rsid w:val="00412241"/>
    <w:rsid w:val="00412314"/>
    <w:rsid w:val="0041251B"/>
    <w:rsid w:val="00412ED1"/>
    <w:rsid w:val="00413BD7"/>
    <w:rsid w:val="00414409"/>
    <w:rsid w:val="0041466A"/>
    <w:rsid w:val="00414D6C"/>
    <w:rsid w:val="0041649B"/>
    <w:rsid w:val="00416610"/>
    <w:rsid w:val="00417A41"/>
    <w:rsid w:val="00417B9E"/>
    <w:rsid w:val="00420123"/>
    <w:rsid w:val="004202F1"/>
    <w:rsid w:val="00420F0D"/>
    <w:rsid w:val="004235B2"/>
    <w:rsid w:val="00423BEA"/>
    <w:rsid w:val="00424B69"/>
    <w:rsid w:val="00424C14"/>
    <w:rsid w:val="00424D61"/>
    <w:rsid w:val="004254D4"/>
    <w:rsid w:val="00425AB1"/>
    <w:rsid w:val="00426FE4"/>
    <w:rsid w:val="004273B1"/>
    <w:rsid w:val="004274CF"/>
    <w:rsid w:val="0042767E"/>
    <w:rsid w:val="004277DB"/>
    <w:rsid w:val="0043132D"/>
    <w:rsid w:val="0043209C"/>
    <w:rsid w:val="00433859"/>
    <w:rsid w:val="00433A86"/>
    <w:rsid w:val="00433BDF"/>
    <w:rsid w:val="00433C31"/>
    <w:rsid w:val="004340F1"/>
    <w:rsid w:val="00434C6B"/>
    <w:rsid w:val="00434CEE"/>
    <w:rsid w:val="004359F9"/>
    <w:rsid w:val="00435C21"/>
    <w:rsid w:val="00436184"/>
    <w:rsid w:val="004362C2"/>
    <w:rsid w:val="004366B2"/>
    <w:rsid w:val="00436C60"/>
    <w:rsid w:val="00436F2F"/>
    <w:rsid w:val="004406C2"/>
    <w:rsid w:val="0044091F"/>
    <w:rsid w:val="00441A80"/>
    <w:rsid w:val="00441AAA"/>
    <w:rsid w:val="00441BA9"/>
    <w:rsid w:val="004425E7"/>
    <w:rsid w:val="00442DCD"/>
    <w:rsid w:val="00442E2F"/>
    <w:rsid w:val="00443598"/>
    <w:rsid w:val="00446E88"/>
    <w:rsid w:val="00450217"/>
    <w:rsid w:val="00450913"/>
    <w:rsid w:val="00451700"/>
    <w:rsid w:val="0045181E"/>
    <w:rsid w:val="00452023"/>
    <w:rsid w:val="004535B8"/>
    <w:rsid w:val="00453DF8"/>
    <w:rsid w:val="00455626"/>
    <w:rsid w:val="00455FA6"/>
    <w:rsid w:val="0045696A"/>
    <w:rsid w:val="00456CE4"/>
    <w:rsid w:val="00456EE0"/>
    <w:rsid w:val="0045703F"/>
    <w:rsid w:val="0046033A"/>
    <w:rsid w:val="004603A8"/>
    <w:rsid w:val="004604CC"/>
    <w:rsid w:val="00460741"/>
    <w:rsid w:val="00461B25"/>
    <w:rsid w:val="00463061"/>
    <w:rsid w:val="00463132"/>
    <w:rsid w:val="004631CD"/>
    <w:rsid w:val="004635A8"/>
    <w:rsid w:val="0046365E"/>
    <w:rsid w:val="004640E0"/>
    <w:rsid w:val="00464953"/>
    <w:rsid w:val="00467099"/>
    <w:rsid w:val="00467120"/>
    <w:rsid w:val="0046743C"/>
    <w:rsid w:val="0047172C"/>
    <w:rsid w:val="00471BE3"/>
    <w:rsid w:val="0047227C"/>
    <w:rsid w:val="004732E0"/>
    <w:rsid w:val="0047397E"/>
    <w:rsid w:val="00473B0F"/>
    <w:rsid w:val="00474400"/>
    <w:rsid w:val="0047596C"/>
    <w:rsid w:val="00475EA7"/>
    <w:rsid w:val="00475FAE"/>
    <w:rsid w:val="00477AD2"/>
    <w:rsid w:val="00477F4D"/>
    <w:rsid w:val="004805A9"/>
    <w:rsid w:val="00480AFE"/>
    <w:rsid w:val="0048368D"/>
    <w:rsid w:val="00483E12"/>
    <w:rsid w:val="00483ED6"/>
    <w:rsid w:val="004843FB"/>
    <w:rsid w:val="00484825"/>
    <w:rsid w:val="00485554"/>
    <w:rsid w:val="0048683C"/>
    <w:rsid w:val="00486A4F"/>
    <w:rsid w:val="0048780F"/>
    <w:rsid w:val="004901D6"/>
    <w:rsid w:val="00491527"/>
    <w:rsid w:val="004916EA"/>
    <w:rsid w:val="004919C9"/>
    <w:rsid w:val="00491C2D"/>
    <w:rsid w:val="00492062"/>
    <w:rsid w:val="00492831"/>
    <w:rsid w:val="00492B53"/>
    <w:rsid w:val="004938FA"/>
    <w:rsid w:val="00493DCC"/>
    <w:rsid w:val="00494473"/>
    <w:rsid w:val="004945F5"/>
    <w:rsid w:val="0049678D"/>
    <w:rsid w:val="00496D50"/>
    <w:rsid w:val="0049761F"/>
    <w:rsid w:val="004A01E2"/>
    <w:rsid w:val="004A043A"/>
    <w:rsid w:val="004A0560"/>
    <w:rsid w:val="004A088D"/>
    <w:rsid w:val="004A0CCC"/>
    <w:rsid w:val="004A1DD4"/>
    <w:rsid w:val="004A24D2"/>
    <w:rsid w:val="004A284E"/>
    <w:rsid w:val="004A2C1E"/>
    <w:rsid w:val="004A3645"/>
    <w:rsid w:val="004A5022"/>
    <w:rsid w:val="004A5707"/>
    <w:rsid w:val="004A5C16"/>
    <w:rsid w:val="004A5C7C"/>
    <w:rsid w:val="004A78A8"/>
    <w:rsid w:val="004A7EDB"/>
    <w:rsid w:val="004A7F10"/>
    <w:rsid w:val="004B0AB0"/>
    <w:rsid w:val="004B24E7"/>
    <w:rsid w:val="004B2CD8"/>
    <w:rsid w:val="004B3784"/>
    <w:rsid w:val="004B3E47"/>
    <w:rsid w:val="004B4056"/>
    <w:rsid w:val="004B491D"/>
    <w:rsid w:val="004B573F"/>
    <w:rsid w:val="004B7160"/>
    <w:rsid w:val="004B75E7"/>
    <w:rsid w:val="004B7C5C"/>
    <w:rsid w:val="004C0455"/>
    <w:rsid w:val="004C0988"/>
    <w:rsid w:val="004C2FFB"/>
    <w:rsid w:val="004C3BC5"/>
    <w:rsid w:val="004C45E3"/>
    <w:rsid w:val="004C470E"/>
    <w:rsid w:val="004C4B34"/>
    <w:rsid w:val="004C4FC5"/>
    <w:rsid w:val="004C55B4"/>
    <w:rsid w:val="004C5D4D"/>
    <w:rsid w:val="004C6061"/>
    <w:rsid w:val="004C7649"/>
    <w:rsid w:val="004D02C9"/>
    <w:rsid w:val="004D10C4"/>
    <w:rsid w:val="004D1988"/>
    <w:rsid w:val="004D1AB5"/>
    <w:rsid w:val="004D2395"/>
    <w:rsid w:val="004D2AAF"/>
    <w:rsid w:val="004D3CE5"/>
    <w:rsid w:val="004D4ACA"/>
    <w:rsid w:val="004D4C1B"/>
    <w:rsid w:val="004D4F41"/>
    <w:rsid w:val="004D5103"/>
    <w:rsid w:val="004D51F5"/>
    <w:rsid w:val="004D5AA8"/>
    <w:rsid w:val="004D62EF"/>
    <w:rsid w:val="004D6736"/>
    <w:rsid w:val="004D6A8B"/>
    <w:rsid w:val="004E0207"/>
    <w:rsid w:val="004E15FB"/>
    <w:rsid w:val="004E22FC"/>
    <w:rsid w:val="004E2BDD"/>
    <w:rsid w:val="004E362F"/>
    <w:rsid w:val="004E3AB6"/>
    <w:rsid w:val="004E4E07"/>
    <w:rsid w:val="004E4E80"/>
    <w:rsid w:val="004E57BB"/>
    <w:rsid w:val="004E5F7F"/>
    <w:rsid w:val="004E6D1B"/>
    <w:rsid w:val="004E6D1C"/>
    <w:rsid w:val="004E70CE"/>
    <w:rsid w:val="004F032D"/>
    <w:rsid w:val="004F0708"/>
    <w:rsid w:val="004F1EC6"/>
    <w:rsid w:val="004F2606"/>
    <w:rsid w:val="004F36F3"/>
    <w:rsid w:val="004F3EC6"/>
    <w:rsid w:val="004F4053"/>
    <w:rsid w:val="004F6018"/>
    <w:rsid w:val="004F60D6"/>
    <w:rsid w:val="004F77F0"/>
    <w:rsid w:val="005006ED"/>
    <w:rsid w:val="00500B22"/>
    <w:rsid w:val="0050139B"/>
    <w:rsid w:val="0050203A"/>
    <w:rsid w:val="0050296E"/>
    <w:rsid w:val="0050299E"/>
    <w:rsid w:val="00502E9B"/>
    <w:rsid w:val="005032DA"/>
    <w:rsid w:val="00504C86"/>
    <w:rsid w:val="005056CD"/>
    <w:rsid w:val="005058A7"/>
    <w:rsid w:val="00506E2C"/>
    <w:rsid w:val="0050786C"/>
    <w:rsid w:val="00507A8C"/>
    <w:rsid w:val="00507B0B"/>
    <w:rsid w:val="00510EDF"/>
    <w:rsid w:val="00510FC8"/>
    <w:rsid w:val="00510FFD"/>
    <w:rsid w:val="00511230"/>
    <w:rsid w:val="0051154C"/>
    <w:rsid w:val="0051321A"/>
    <w:rsid w:val="0051416A"/>
    <w:rsid w:val="005141D0"/>
    <w:rsid w:val="00514645"/>
    <w:rsid w:val="005154BB"/>
    <w:rsid w:val="005156E3"/>
    <w:rsid w:val="00516643"/>
    <w:rsid w:val="005169DD"/>
    <w:rsid w:val="00516FF9"/>
    <w:rsid w:val="0051712F"/>
    <w:rsid w:val="00517C9D"/>
    <w:rsid w:val="0052062D"/>
    <w:rsid w:val="00520CB0"/>
    <w:rsid w:val="00523823"/>
    <w:rsid w:val="005241A6"/>
    <w:rsid w:val="005241F4"/>
    <w:rsid w:val="0052431D"/>
    <w:rsid w:val="005248ED"/>
    <w:rsid w:val="00524BB7"/>
    <w:rsid w:val="005265C7"/>
    <w:rsid w:val="005267E5"/>
    <w:rsid w:val="00526BB0"/>
    <w:rsid w:val="005275A8"/>
    <w:rsid w:val="00527A64"/>
    <w:rsid w:val="00527ADD"/>
    <w:rsid w:val="00527C0C"/>
    <w:rsid w:val="00527E5A"/>
    <w:rsid w:val="005302AF"/>
    <w:rsid w:val="0053065E"/>
    <w:rsid w:val="00530CEA"/>
    <w:rsid w:val="0053144E"/>
    <w:rsid w:val="00531FAC"/>
    <w:rsid w:val="005333A7"/>
    <w:rsid w:val="00534B7F"/>
    <w:rsid w:val="00534BA4"/>
    <w:rsid w:val="00537CA0"/>
    <w:rsid w:val="00540317"/>
    <w:rsid w:val="00540399"/>
    <w:rsid w:val="00541439"/>
    <w:rsid w:val="00541A42"/>
    <w:rsid w:val="00542235"/>
    <w:rsid w:val="005425AA"/>
    <w:rsid w:val="005443EA"/>
    <w:rsid w:val="005447B4"/>
    <w:rsid w:val="00544F59"/>
    <w:rsid w:val="00545F70"/>
    <w:rsid w:val="00546E92"/>
    <w:rsid w:val="005478BD"/>
    <w:rsid w:val="00547C94"/>
    <w:rsid w:val="005500A3"/>
    <w:rsid w:val="005503DF"/>
    <w:rsid w:val="0055048A"/>
    <w:rsid w:val="0055086F"/>
    <w:rsid w:val="00551CE6"/>
    <w:rsid w:val="00552BF5"/>
    <w:rsid w:val="00553377"/>
    <w:rsid w:val="005533DB"/>
    <w:rsid w:val="00553B96"/>
    <w:rsid w:val="005546C5"/>
    <w:rsid w:val="00554DA7"/>
    <w:rsid w:val="00555061"/>
    <w:rsid w:val="00555858"/>
    <w:rsid w:val="00555988"/>
    <w:rsid w:val="005561B2"/>
    <w:rsid w:val="00556B73"/>
    <w:rsid w:val="00556D8E"/>
    <w:rsid w:val="00557A37"/>
    <w:rsid w:val="00561F5A"/>
    <w:rsid w:val="0056275F"/>
    <w:rsid w:val="00563C23"/>
    <w:rsid w:val="00564F38"/>
    <w:rsid w:val="00564FEC"/>
    <w:rsid w:val="005653C2"/>
    <w:rsid w:val="00566CA9"/>
    <w:rsid w:val="00566D56"/>
    <w:rsid w:val="00566F6F"/>
    <w:rsid w:val="00567C6B"/>
    <w:rsid w:val="005700D6"/>
    <w:rsid w:val="00571420"/>
    <w:rsid w:val="00571BF5"/>
    <w:rsid w:val="00572027"/>
    <w:rsid w:val="005728FB"/>
    <w:rsid w:val="00572F2A"/>
    <w:rsid w:val="0057357C"/>
    <w:rsid w:val="00573DA1"/>
    <w:rsid w:val="00573F98"/>
    <w:rsid w:val="00574412"/>
    <w:rsid w:val="00575502"/>
    <w:rsid w:val="005756D1"/>
    <w:rsid w:val="005757C6"/>
    <w:rsid w:val="005760B1"/>
    <w:rsid w:val="005767D8"/>
    <w:rsid w:val="005806FF"/>
    <w:rsid w:val="00582C25"/>
    <w:rsid w:val="00582D0E"/>
    <w:rsid w:val="00585150"/>
    <w:rsid w:val="00585DAD"/>
    <w:rsid w:val="005862AE"/>
    <w:rsid w:val="00586A26"/>
    <w:rsid w:val="00586B0B"/>
    <w:rsid w:val="00587A99"/>
    <w:rsid w:val="00587BF9"/>
    <w:rsid w:val="005902EC"/>
    <w:rsid w:val="0059045A"/>
    <w:rsid w:val="00590551"/>
    <w:rsid w:val="00591298"/>
    <w:rsid w:val="00591BE3"/>
    <w:rsid w:val="0059296F"/>
    <w:rsid w:val="00592EC1"/>
    <w:rsid w:val="00592FAD"/>
    <w:rsid w:val="0059343D"/>
    <w:rsid w:val="00594C20"/>
    <w:rsid w:val="00594D81"/>
    <w:rsid w:val="00595495"/>
    <w:rsid w:val="00597110"/>
    <w:rsid w:val="00597640"/>
    <w:rsid w:val="00597FDE"/>
    <w:rsid w:val="005A0522"/>
    <w:rsid w:val="005A0820"/>
    <w:rsid w:val="005A1010"/>
    <w:rsid w:val="005A17DB"/>
    <w:rsid w:val="005A1AAD"/>
    <w:rsid w:val="005A1FA9"/>
    <w:rsid w:val="005A20BF"/>
    <w:rsid w:val="005A24B9"/>
    <w:rsid w:val="005A2B59"/>
    <w:rsid w:val="005A30CD"/>
    <w:rsid w:val="005A39E6"/>
    <w:rsid w:val="005A3DA8"/>
    <w:rsid w:val="005A4016"/>
    <w:rsid w:val="005A4794"/>
    <w:rsid w:val="005A4C5B"/>
    <w:rsid w:val="005A558B"/>
    <w:rsid w:val="005A560D"/>
    <w:rsid w:val="005A6BDC"/>
    <w:rsid w:val="005A70E2"/>
    <w:rsid w:val="005A77F6"/>
    <w:rsid w:val="005B18A9"/>
    <w:rsid w:val="005B1FFF"/>
    <w:rsid w:val="005B3603"/>
    <w:rsid w:val="005B4582"/>
    <w:rsid w:val="005B4BCD"/>
    <w:rsid w:val="005B4DF1"/>
    <w:rsid w:val="005B52C7"/>
    <w:rsid w:val="005B7B08"/>
    <w:rsid w:val="005C0895"/>
    <w:rsid w:val="005C0D92"/>
    <w:rsid w:val="005C390C"/>
    <w:rsid w:val="005C43F2"/>
    <w:rsid w:val="005C453B"/>
    <w:rsid w:val="005C471C"/>
    <w:rsid w:val="005C47A1"/>
    <w:rsid w:val="005C49F1"/>
    <w:rsid w:val="005C4FE5"/>
    <w:rsid w:val="005C59E7"/>
    <w:rsid w:val="005C7F73"/>
    <w:rsid w:val="005C7F90"/>
    <w:rsid w:val="005D01F9"/>
    <w:rsid w:val="005D0284"/>
    <w:rsid w:val="005D0471"/>
    <w:rsid w:val="005D1E31"/>
    <w:rsid w:val="005D1FFA"/>
    <w:rsid w:val="005D284E"/>
    <w:rsid w:val="005D2A49"/>
    <w:rsid w:val="005D2ABC"/>
    <w:rsid w:val="005D346B"/>
    <w:rsid w:val="005D395B"/>
    <w:rsid w:val="005D3A0E"/>
    <w:rsid w:val="005D42BE"/>
    <w:rsid w:val="005D4B52"/>
    <w:rsid w:val="005D4E8E"/>
    <w:rsid w:val="005D540C"/>
    <w:rsid w:val="005D5715"/>
    <w:rsid w:val="005D58F2"/>
    <w:rsid w:val="005D6C28"/>
    <w:rsid w:val="005D73F0"/>
    <w:rsid w:val="005D7C2D"/>
    <w:rsid w:val="005E0DF9"/>
    <w:rsid w:val="005E1324"/>
    <w:rsid w:val="005E2166"/>
    <w:rsid w:val="005E2EAE"/>
    <w:rsid w:val="005E3244"/>
    <w:rsid w:val="005E336C"/>
    <w:rsid w:val="005E3836"/>
    <w:rsid w:val="005E425F"/>
    <w:rsid w:val="005E53FF"/>
    <w:rsid w:val="005E5691"/>
    <w:rsid w:val="005E5DEB"/>
    <w:rsid w:val="005E622F"/>
    <w:rsid w:val="005E6D46"/>
    <w:rsid w:val="005E712B"/>
    <w:rsid w:val="005E770B"/>
    <w:rsid w:val="005F080C"/>
    <w:rsid w:val="005F09D3"/>
    <w:rsid w:val="005F0B45"/>
    <w:rsid w:val="005F1478"/>
    <w:rsid w:val="005F1AF3"/>
    <w:rsid w:val="005F2E2E"/>
    <w:rsid w:val="005F3661"/>
    <w:rsid w:val="005F3F85"/>
    <w:rsid w:val="005F4E45"/>
    <w:rsid w:val="005F6A51"/>
    <w:rsid w:val="005F743B"/>
    <w:rsid w:val="00600101"/>
    <w:rsid w:val="00600B8D"/>
    <w:rsid w:val="00600BEF"/>
    <w:rsid w:val="0060110B"/>
    <w:rsid w:val="0060212B"/>
    <w:rsid w:val="006025B9"/>
    <w:rsid w:val="00602D8C"/>
    <w:rsid w:val="00604186"/>
    <w:rsid w:val="00604369"/>
    <w:rsid w:val="006055B5"/>
    <w:rsid w:val="00606797"/>
    <w:rsid w:val="006072D6"/>
    <w:rsid w:val="00607AFC"/>
    <w:rsid w:val="00607CEE"/>
    <w:rsid w:val="00610B6E"/>
    <w:rsid w:val="006113F7"/>
    <w:rsid w:val="0061181D"/>
    <w:rsid w:val="0061192B"/>
    <w:rsid w:val="00611D44"/>
    <w:rsid w:val="00612876"/>
    <w:rsid w:val="00613447"/>
    <w:rsid w:val="006138C3"/>
    <w:rsid w:val="00613929"/>
    <w:rsid w:val="00614955"/>
    <w:rsid w:val="00614C07"/>
    <w:rsid w:val="00616BAF"/>
    <w:rsid w:val="00617339"/>
    <w:rsid w:val="00620604"/>
    <w:rsid w:val="00623061"/>
    <w:rsid w:val="00623D51"/>
    <w:rsid w:val="00623F5C"/>
    <w:rsid w:val="00624696"/>
    <w:rsid w:val="0062569F"/>
    <w:rsid w:val="00625B7D"/>
    <w:rsid w:val="00625D8B"/>
    <w:rsid w:val="0062621F"/>
    <w:rsid w:val="00626EAF"/>
    <w:rsid w:val="006304BB"/>
    <w:rsid w:val="006304CD"/>
    <w:rsid w:val="00630F6F"/>
    <w:rsid w:val="0063176E"/>
    <w:rsid w:val="00631BF7"/>
    <w:rsid w:val="00632A6D"/>
    <w:rsid w:val="00632EEB"/>
    <w:rsid w:val="00633D31"/>
    <w:rsid w:val="00635F2E"/>
    <w:rsid w:val="0063682A"/>
    <w:rsid w:val="0063733E"/>
    <w:rsid w:val="006374E9"/>
    <w:rsid w:val="00637E05"/>
    <w:rsid w:val="0064071A"/>
    <w:rsid w:val="00640B6C"/>
    <w:rsid w:val="00640C2D"/>
    <w:rsid w:val="00641066"/>
    <w:rsid w:val="00641130"/>
    <w:rsid w:val="006418B0"/>
    <w:rsid w:val="00641D60"/>
    <w:rsid w:val="006422B3"/>
    <w:rsid w:val="006429A0"/>
    <w:rsid w:val="0064301D"/>
    <w:rsid w:val="006431FC"/>
    <w:rsid w:val="00643242"/>
    <w:rsid w:val="00643574"/>
    <w:rsid w:val="00645564"/>
    <w:rsid w:val="00645C99"/>
    <w:rsid w:val="00645D92"/>
    <w:rsid w:val="00646B19"/>
    <w:rsid w:val="00646C30"/>
    <w:rsid w:val="006500DF"/>
    <w:rsid w:val="006505EB"/>
    <w:rsid w:val="006517DC"/>
    <w:rsid w:val="00651FDC"/>
    <w:rsid w:val="0065257C"/>
    <w:rsid w:val="00652974"/>
    <w:rsid w:val="006536DF"/>
    <w:rsid w:val="00653723"/>
    <w:rsid w:val="00653BDB"/>
    <w:rsid w:val="00653C83"/>
    <w:rsid w:val="006540EA"/>
    <w:rsid w:val="00654EAA"/>
    <w:rsid w:val="00654F22"/>
    <w:rsid w:val="0065547F"/>
    <w:rsid w:val="00655720"/>
    <w:rsid w:val="00655B6D"/>
    <w:rsid w:val="006568F1"/>
    <w:rsid w:val="006601D7"/>
    <w:rsid w:val="006605AB"/>
    <w:rsid w:val="006606C3"/>
    <w:rsid w:val="00660AFA"/>
    <w:rsid w:val="0066218A"/>
    <w:rsid w:val="006628DB"/>
    <w:rsid w:val="00663875"/>
    <w:rsid w:val="0066393B"/>
    <w:rsid w:val="00664BD2"/>
    <w:rsid w:val="00664F43"/>
    <w:rsid w:val="006655BE"/>
    <w:rsid w:val="006655CE"/>
    <w:rsid w:val="006658B3"/>
    <w:rsid w:val="006659F1"/>
    <w:rsid w:val="00665A99"/>
    <w:rsid w:val="00665EAE"/>
    <w:rsid w:val="00665FFF"/>
    <w:rsid w:val="00666734"/>
    <w:rsid w:val="00666EB2"/>
    <w:rsid w:val="006670E8"/>
    <w:rsid w:val="0067062E"/>
    <w:rsid w:val="00671F9C"/>
    <w:rsid w:val="00672CCE"/>
    <w:rsid w:val="00673ECF"/>
    <w:rsid w:val="006742CA"/>
    <w:rsid w:val="00674796"/>
    <w:rsid w:val="006749D2"/>
    <w:rsid w:val="00674C3F"/>
    <w:rsid w:val="006762E7"/>
    <w:rsid w:val="0067675C"/>
    <w:rsid w:val="00676A5D"/>
    <w:rsid w:val="00677519"/>
    <w:rsid w:val="00677C5B"/>
    <w:rsid w:val="0068027D"/>
    <w:rsid w:val="006817EB"/>
    <w:rsid w:val="00682026"/>
    <w:rsid w:val="0068218A"/>
    <w:rsid w:val="00682865"/>
    <w:rsid w:val="00683CFD"/>
    <w:rsid w:val="00684089"/>
    <w:rsid w:val="00684561"/>
    <w:rsid w:val="00684743"/>
    <w:rsid w:val="00686D34"/>
    <w:rsid w:val="00686E29"/>
    <w:rsid w:val="006871A1"/>
    <w:rsid w:val="006872BB"/>
    <w:rsid w:val="006877BA"/>
    <w:rsid w:val="00687879"/>
    <w:rsid w:val="00687F15"/>
    <w:rsid w:val="00690615"/>
    <w:rsid w:val="00692420"/>
    <w:rsid w:val="00692B20"/>
    <w:rsid w:val="00692E56"/>
    <w:rsid w:val="0069345E"/>
    <w:rsid w:val="00693467"/>
    <w:rsid w:val="00694A80"/>
    <w:rsid w:val="00694FAE"/>
    <w:rsid w:val="0069572E"/>
    <w:rsid w:val="00695806"/>
    <w:rsid w:val="00695DF9"/>
    <w:rsid w:val="006960A2"/>
    <w:rsid w:val="0069676B"/>
    <w:rsid w:val="00696E00"/>
    <w:rsid w:val="00696ECB"/>
    <w:rsid w:val="0069731A"/>
    <w:rsid w:val="006A1062"/>
    <w:rsid w:val="006A109B"/>
    <w:rsid w:val="006A17EF"/>
    <w:rsid w:val="006A1A41"/>
    <w:rsid w:val="006A31B1"/>
    <w:rsid w:val="006A33B3"/>
    <w:rsid w:val="006A3B36"/>
    <w:rsid w:val="006A3D03"/>
    <w:rsid w:val="006A437D"/>
    <w:rsid w:val="006A5413"/>
    <w:rsid w:val="006A5FF2"/>
    <w:rsid w:val="006A616D"/>
    <w:rsid w:val="006A71E2"/>
    <w:rsid w:val="006A75BE"/>
    <w:rsid w:val="006B04BB"/>
    <w:rsid w:val="006B0DAF"/>
    <w:rsid w:val="006B1726"/>
    <w:rsid w:val="006B1886"/>
    <w:rsid w:val="006B1AB8"/>
    <w:rsid w:val="006B247C"/>
    <w:rsid w:val="006B2855"/>
    <w:rsid w:val="006B2BBF"/>
    <w:rsid w:val="006B2CCF"/>
    <w:rsid w:val="006B3259"/>
    <w:rsid w:val="006B36AC"/>
    <w:rsid w:val="006B3E65"/>
    <w:rsid w:val="006B439F"/>
    <w:rsid w:val="006B5300"/>
    <w:rsid w:val="006B54DC"/>
    <w:rsid w:val="006B5C94"/>
    <w:rsid w:val="006B5EE3"/>
    <w:rsid w:val="006B6032"/>
    <w:rsid w:val="006B6963"/>
    <w:rsid w:val="006B7F90"/>
    <w:rsid w:val="006C06BB"/>
    <w:rsid w:val="006C115A"/>
    <w:rsid w:val="006C2008"/>
    <w:rsid w:val="006C2215"/>
    <w:rsid w:val="006C2ADA"/>
    <w:rsid w:val="006C3A1F"/>
    <w:rsid w:val="006C3A26"/>
    <w:rsid w:val="006C4B84"/>
    <w:rsid w:val="006C4C93"/>
    <w:rsid w:val="006C56FF"/>
    <w:rsid w:val="006C60A3"/>
    <w:rsid w:val="006C6246"/>
    <w:rsid w:val="006C7C40"/>
    <w:rsid w:val="006C7F27"/>
    <w:rsid w:val="006D0664"/>
    <w:rsid w:val="006D06A9"/>
    <w:rsid w:val="006D0959"/>
    <w:rsid w:val="006D10A8"/>
    <w:rsid w:val="006D15ED"/>
    <w:rsid w:val="006D1657"/>
    <w:rsid w:val="006D3EE6"/>
    <w:rsid w:val="006D54BB"/>
    <w:rsid w:val="006D6384"/>
    <w:rsid w:val="006D6439"/>
    <w:rsid w:val="006D6C42"/>
    <w:rsid w:val="006D7C19"/>
    <w:rsid w:val="006E05B8"/>
    <w:rsid w:val="006E0785"/>
    <w:rsid w:val="006E0BE0"/>
    <w:rsid w:val="006E12D9"/>
    <w:rsid w:val="006E29AC"/>
    <w:rsid w:val="006E34FA"/>
    <w:rsid w:val="006E4124"/>
    <w:rsid w:val="006E43F5"/>
    <w:rsid w:val="006E4947"/>
    <w:rsid w:val="006E6B16"/>
    <w:rsid w:val="006E7002"/>
    <w:rsid w:val="006E70FC"/>
    <w:rsid w:val="006E75FC"/>
    <w:rsid w:val="006E7C06"/>
    <w:rsid w:val="006E7E2D"/>
    <w:rsid w:val="006F01AF"/>
    <w:rsid w:val="006F0D57"/>
    <w:rsid w:val="006F1052"/>
    <w:rsid w:val="006F11B7"/>
    <w:rsid w:val="006F1351"/>
    <w:rsid w:val="006F18FA"/>
    <w:rsid w:val="006F3443"/>
    <w:rsid w:val="006F35E4"/>
    <w:rsid w:val="006F4315"/>
    <w:rsid w:val="006F49E6"/>
    <w:rsid w:val="006F52AA"/>
    <w:rsid w:val="006F65D7"/>
    <w:rsid w:val="006F747E"/>
    <w:rsid w:val="006F7931"/>
    <w:rsid w:val="006F7C4A"/>
    <w:rsid w:val="0070088E"/>
    <w:rsid w:val="00700988"/>
    <w:rsid w:val="00702D49"/>
    <w:rsid w:val="00702DE5"/>
    <w:rsid w:val="00703AC3"/>
    <w:rsid w:val="00704083"/>
    <w:rsid w:val="00706FAD"/>
    <w:rsid w:val="0070777A"/>
    <w:rsid w:val="007078EA"/>
    <w:rsid w:val="0071009E"/>
    <w:rsid w:val="00710536"/>
    <w:rsid w:val="007129EB"/>
    <w:rsid w:val="00712A50"/>
    <w:rsid w:val="00713F87"/>
    <w:rsid w:val="00714412"/>
    <w:rsid w:val="00714B63"/>
    <w:rsid w:val="00714DF2"/>
    <w:rsid w:val="00715C98"/>
    <w:rsid w:val="00715F5B"/>
    <w:rsid w:val="007163A1"/>
    <w:rsid w:val="00716670"/>
    <w:rsid w:val="007173AC"/>
    <w:rsid w:val="0071749E"/>
    <w:rsid w:val="00717856"/>
    <w:rsid w:val="0072165E"/>
    <w:rsid w:val="00721B28"/>
    <w:rsid w:val="00722A06"/>
    <w:rsid w:val="00723333"/>
    <w:rsid w:val="007239DD"/>
    <w:rsid w:val="00724657"/>
    <w:rsid w:val="00725725"/>
    <w:rsid w:val="00725FD3"/>
    <w:rsid w:val="00726008"/>
    <w:rsid w:val="007260C7"/>
    <w:rsid w:val="00726202"/>
    <w:rsid w:val="007264F6"/>
    <w:rsid w:val="007265A0"/>
    <w:rsid w:val="007266AA"/>
    <w:rsid w:val="007276AA"/>
    <w:rsid w:val="00727A7A"/>
    <w:rsid w:val="00727E4A"/>
    <w:rsid w:val="00730FCF"/>
    <w:rsid w:val="00732620"/>
    <w:rsid w:val="007338C2"/>
    <w:rsid w:val="00733D09"/>
    <w:rsid w:val="00734755"/>
    <w:rsid w:val="00734B3B"/>
    <w:rsid w:val="007368DE"/>
    <w:rsid w:val="00736B57"/>
    <w:rsid w:val="00737290"/>
    <w:rsid w:val="0073742C"/>
    <w:rsid w:val="00737B3B"/>
    <w:rsid w:val="00740370"/>
    <w:rsid w:val="00740E68"/>
    <w:rsid w:val="007417D5"/>
    <w:rsid w:val="00741848"/>
    <w:rsid w:val="00743073"/>
    <w:rsid w:val="0074341D"/>
    <w:rsid w:val="007440AD"/>
    <w:rsid w:val="00744551"/>
    <w:rsid w:val="00746AF1"/>
    <w:rsid w:val="00747099"/>
    <w:rsid w:val="0074759C"/>
    <w:rsid w:val="0074773B"/>
    <w:rsid w:val="007504A4"/>
    <w:rsid w:val="007506C2"/>
    <w:rsid w:val="00751C54"/>
    <w:rsid w:val="00752868"/>
    <w:rsid w:val="00752BE7"/>
    <w:rsid w:val="007553EF"/>
    <w:rsid w:val="00755BFD"/>
    <w:rsid w:val="0075649F"/>
    <w:rsid w:val="0075717D"/>
    <w:rsid w:val="00757423"/>
    <w:rsid w:val="0075781B"/>
    <w:rsid w:val="0075797C"/>
    <w:rsid w:val="00760EE1"/>
    <w:rsid w:val="00761B8A"/>
    <w:rsid w:val="00761DE1"/>
    <w:rsid w:val="0076201A"/>
    <w:rsid w:val="00762223"/>
    <w:rsid w:val="00763073"/>
    <w:rsid w:val="00763F8B"/>
    <w:rsid w:val="00764ACD"/>
    <w:rsid w:val="00764E5A"/>
    <w:rsid w:val="00765352"/>
    <w:rsid w:val="007662E6"/>
    <w:rsid w:val="007669BF"/>
    <w:rsid w:val="00767FE7"/>
    <w:rsid w:val="00770784"/>
    <w:rsid w:val="007708FE"/>
    <w:rsid w:val="00770AEA"/>
    <w:rsid w:val="00771D7E"/>
    <w:rsid w:val="00771FF6"/>
    <w:rsid w:val="007729C4"/>
    <w:rsid w:val="007735FD"/>
    <w:rsid w:val="00773A7E"/>
    <w:rsid w:val="00774392"/>
    <w:rsid w:val="00774EB1"/>
    <w:rsid w:val="00780779"/>
    <w:rsid w:val="007812BD"/>
    <w:rsid w:val="00781D95"/>
    <w:rsid w:val="0078204A"/>
    <w:rsid w:val="0078256E"/>
    <w:rsid w:val="00784885"/>
    <w:rsid w:val="00784A14"/>
    <w:rsid w:val="00785058"/>
    <w:rsid w:val="00786018"/>
    <w:rsid w:val="00786A50"/>
    <w:rsid w:val="00787108"/>
    <w:rsid w:val="00787840"/>
    <w:rsid w:val="00790A70"/>
    <w:rsid w:val="00790C15"/>
    <w:rsid w:val="007912E1"/>
    <w:rsid w:val="00792966"/>
    <w:rsid w:val="0079299A"/>
    <w:rsid w:val="007934D2"/>
    <w:rsid w:val="00793AB0"/>
    <w:rsid w:val="00793DF4"/>
    <w:rsid w:val="007960CA"/>
    <w:rsid w:val="00796C97"/>
    <w:rsid w:val="00796E2F"/>
    <w:rsid w:val="00797840"/>
    <w:rsid w:val="007A07E3"/>
    <w:rsid w:val="007A1A06"/>
    <w:rsid w:val="007A1D27"/>
    <w:rsid w:val="007A1F19"/>
    <w:rsid w:val="007A2DD1"/>
    <w:rsid w:val="007A306A"/>
    <w:rsid w:val="007A35A3"/>
    <w:rsid w:val="007A395E"/>
    <w:rsid w:val="007A3FB5"/>
    <w:rsid w:val="007A43D6"/>
    <w:rsid w:val="007A467D"/>
    <w:rsid w:val="007A4ADA"/>
    <w:rsid w:val="007A515B"/>
    <w:rsid w:val="007A575C"/>
    <w:rsid w:val="007A5941"/>
    <w:rsid w:val="007A5C16"/>
    <w:rsid w:val="007A5C2C"/>
    <w:rsid w:val="007A660C"/>
    <w:rsid w:val="007A6657"/>
    <w:rsid w:val="007A7ADE"/>
    <w:rsid w:val="007B0C90"/>
    <w:rsid w:val="007B13A7"/>
    <w:rsid w:val="007B16BB"/>
    <w:rsid w:val="007B39D8"/>
    <w:rsid w:val="007B3AE2"/>
    <w:rsid w:val="007B3DDA"/>
    <w:rsid w:val="007B432B"/>
    <w:rsid w:val="007B6170"/>
    <w:rsid w:val="007B639D"/>
    <w:rsid w:val="007B6419"/>
    <w:rsid w:val="007B6DCD"/>
    <w:rsid w:val="007B6F6C"/>
    <w:rsid w:val="007C031B"/>
    <w:rsid w:val="007C0366"/>
    <w:rsid w:val="007C03CF"/>
    <w:rsid w:val="007C0480"/>
    <w:rsid w:val="007C0508"/>
    <w:rsid w:val="007C0D16"/>
    <w:rsid w:val="007C1418"/>
    <w:rsid w:val="007C2182"/>
    <w:rsid w:val="007C230E"/>
    <w:rsid w:val="007C2E3F"/>
    <w:rsid w:val="007C3569"/>
    <w:rsid w:val="007C3A5B"/>
    <w:rsid w:val="007C43F2"/>
    <w:rsid w:val="007C45F1"/>
    <w:rsid w:val="007C4D3E"/>
    <w:rsid w:val="007C5349"/>
    <w:rsid w:val="007C6017"/>
    <w:rsid w:val="007C6150"/>
    <w:rsid w:val="007C6609"/>
    <w:rsid w:val="007C756B"/>
    <w:rsid w:val="007C7E83"/>
    <w:rsid w:val="007D0383"/>
    <w:rsid w:val="007D081E"/>
    <w:rsid w:val="007D0A2C"/>
    <w:rsid w:val="007D1551"/>
    <w:rsid w:val="007D1818"/>
    <w:rsid w:val="007D1CED"/>
    <w:rsid w:val="007D20D3"/>
    <w:rsid w:val="007D22AC"/>
    <w:rsid w:val="007D23F0"/>
    <w:rsid w:val="007D3A88"/>
    <w:rsid w:val="007D41CE"/>
    <w:rsid w:val="007D4367"/>
    <w:rsid w:val="007D452E"/>
    <w:rsid w:val="007D4A5C"/>
    <w:rsid w:val="007D547E"/>
    <w:rsid w:val="007D5678"/>
    <w:rsid w:val="007D6336"/>
    <w:rsid w:val="007D6EEB"/>
    <w:rsid w:val="007D7043"/>
    <w:rsid w:val="007D710F"/>
    <w:rsid w:val="007E0F58"/>
    <w:rsid w:val="007E1181"/>
    <w:rsid w:val="007E15D4"/>
    <w:rsid w:val="007E16A7"/>
    <w:rsid w:val="007E173B"/>
    <w:rsid w:val="007E28F8"/>
    <w:rsid w:val="007E3C5C"/>
    <w:rsid w:val="007E4735"/>
    <w:rsid w:val="007E4821"/>
    <w:rsid w:val="007E520D"/>
    <w:rsid w:val="007E6442"/>
    <w:rsid w:val="007E64A2"/>
    <w:rsid w:val="007E6D4B"/>
    <w:rsid w:val="007E73CA"/>
    <w:rsid w:val="007F018B"/>
    <w:rsid w:val="007F145B"/>
    <w:rsid w:val="007F219B"/>
    <w:rsid w:val="007F352B"/>
    <w:rsid w:val="007F444D"/>
    <w:rsid w:val="007F4883"/>
    <w:rsid w:val="007F5E7A"/>
    <w:rsid w:val="007F6916"/>
    <w:rsid w:val="007F6FB4"/>
    <w:rsid w:val="007F714B"/>
    <w:rsid w:val="007F78C1"/>
    <w:rsid w:val="007F7A1D"/>
    <w:rsid w:val="007F7A6D"/>
    <w:rsid w:val="00800153"/>
    <w:rsid w:val="00801273"/>
    <w:rsid w:val="00802FB6"/>
    <w:rsid w:val="00803B12"/>
    <w:rsid w:val="00803F05"/>
    <w:rsid w:val="008040D0"/>
    <w:rsid w:val="008040E0"/>
    <w:rsid w:val="00804826"/>
    <w:rsid w:val="00804D39"/>
    <w:rsid w:val="008055ED"/>
    <w:rsid w:val="00805C81"/>
    <w:rsid w:val="0080695A"/>
    <w:rsid w:val="00806ACE"/>
    <w:rsid w:val="00807A95"/>
    <w:rsid w:val="00807BAE"/>
    <w:rsid w:val="00810E58"/>
    <w:rsid w:val="00811C16"/>
    <w:rsid w:val="00811E9B"/>
    <w:rsid w:val="008128C2"/>
    <w:rsid w:val="00812E7A"/>
    <w:rsid w:val="00813630"/>
    <w:rsid w:val="0081377D"/>
    <w:rsid w:val="00813B5D"/>
    <w:rsid w:val="00813BD4"/>
    <w:rsid w:val="00814233"/>
    <w:rsid w:val="00814316"/>
    <w:rsid w:val="00814415"/>
    <w:rsid w:val="008157BE"/>
    <w:rsid w:val="00815BE4"/>
    <w:rsid w:val="00816147"/>
    <w:rsid w:val="008171F0"/>
    <w:rsid w:val="0082019E"/>
    <w:rsid w:val="008203C4"/>
    <w:rsid w:val="00821008"/>
    <w:rsid w:val="0082108B"/>
    <w:rsid w:val="0082146E"/>
    <w:rsid w:val="0082173F"/>
    <w:rsid w:val="00821968"/>
    <w:rsid w:val="008229AE"/>
    <w:rsid w:val="00823E4B"/>
    <w:rsid w:val="00824021"/>
    <w:rsid w:val="00824428"/>
    <w:rsid w:val="00824A12"/>
    <w:rsid w:val="00825465"/>
    <w:rsid w:val="008261CA"/>
    <w:rsid w:val="008278AB"/>
    <w:rsid w:val="00831B9B"/>
    <w:rsid w:val="00833D55"/>
    <w:rsid w:val="00834B13"/>
    <w:rsid w:val="0083646E"/>
    <w:rsid w:val="00840478"/>
    <w:rsid w:val="00840F84"/>
    <w:rsid w:val="0084177A"/>
    <w:rsid w:val="00841926"/>
    <w:rsid w:val="0084221C"/>
    <w:rsid w:val="008428BC"/>
    <w:rsid w:val="00842BD1"/>
    <w:rsid w:val="00845255"/>
    <w:rsid w:val="00845AB6"/>
    <w:rsid w:val="00846B6C"/>
    <w:rsid w:val="0084760A"/>
    <w:rsid w:val="00847E47"/>
    <w:rsid w:val="00850B92"/>
    <w:rsid w:val="0085209C"/>
    <w:rsid w:val="0085264C"/>
    <w:rsid w:val="008529D5"/>
    <w:rsid w:val="008531C8"/>
    <w:rsid w:val="00853B05"/>
    <w:rsid w:val="00853BCD"/>
    <w:rsid w:val="0085479B"/>
    <w:rsid w:val="008556C7"/>
    <w:rsid w:val="0085571E"/>
    <w:rsid w:val="008566CE"/>
    <w:rsid w:val="008566E0"/>
    <w:rsid w:val="00857B20"/>
    <w:rsid w:val="00857BF2"/>
    <w:rsid w:val="008603BF"/>
    <w:rsid w:val="008617AF"/>
    <w:rsid w:val="00861FA1"/>
    <w:rsid w:val="00863420"/>
    <w:rsid w:val="00863524"/>
    <w:rsid w:val="00863BB7"/>
    <w:rsid w:val="00863F9C"/>
    <w:rsid w:val="008641B4"/>
    <w:rsid w:val="008645B0"/>
    <w:rsid w:val="0086473F"/>
    <w:rsid w:val="0086484A"/>
    <w:rsid w:val="00864E08"/>
    <w:rsid w:val="00865BEB"/>
    <w:rsid w:val="00865F96"/>
    <w:rsid w:val="00866E36"/>
    <w:rsid w:val="00866E64"/>
    <w:rsid w:val="00866FF7"/>
    <w:rsid w:val="00867009"/>
    <w:rsid w:val="00867722"/>
    <w:rsid w:val="00870031"/>
    <w:rsid w:val="00871468"/>
    <w:rsid w:val="00871D8F"/>
    <w:rsid w:val="0087200B"/>
    <w:rsid w:val="008727CE"/>
    <w:rsid w:val="00872E2A"/>
    <w:rsid w:val="00874481"/>
    <w:rsid w:val="008754EF"/>
    <w:rsid w:val="00875626"/>
    <w:rsid w:val="008759FD"/>
    <w:rsid w:val="008761EF"/>
    <w:rsid w:val="00876F30"/>
    <w:rsid w:val="00877002"/>
    <w:rsid w:val="0087712A"/>
    <w:rsid w:val="0087729D"/>
    <w:rsid w:val="008803B1"/>
    <w:rsid w:val="00880E41"/>
    <w:rsid w:val="00880EBE"/>
    <w:rsid w:val="00880FD4"/>
    <w:rsid w:val="008818D1"/>
    <w:rsid w:val="00882035"/>
    <w:rsid w:val="00882B88"/>
    <w:rsid w:val="0088351F"/>
    <w:rsid w:val="00883920"/>
    <w:rsid w:val="008839E5"/>
    <w:rsid w:val="00884C39"/>
    <w:rsid w:val="00884E38"/>
    <w:rsid w:val="00885339"/>
    <w:rsid w:val="008853D6"/>
    <w:rsid w:val="008868A5"/>
    <w:rsid w:val="008873D3"/>
    <w:rsid w:val="00890DDF"/>
    <w:rsid w:val="00891558"/>
    <w:rsid w:val="00891F9A"/>
    <w:rsid w:val="00893CF8"/>
    <w:rsid w:val="00894401"/>
    <w:rsid w:val="008967AF"/>
    <w:rsid w:val="008969E2"/>
    <w:rsid w:val="00897034"/>
    <w:rsid w:val="00897192"/>
    <w:rsid w:val="008971FD"/>
    <w:rsid w:val="00897236"/>
    <w:rsid w:val="00897477"/>
    <w:rsid w:val="008A0082"/>
    <w:rsid w:val="008A00C5"/>
    <w:rsid w:val="008A0401"/>
    <w:rsid w:val="008A0B8B"/>
    <w:rsid w:val="008A1264"/>
    <w:rsid w:val="008A19A7"/>
    <w:rsid w:val="008A3206"/>
    <w:rsid w:val="008A406F"/>
    <w:rsid w:val="008A411F"/>
    <w:rsid w:val="008A4ADA"/>
    <w:rsid w:val="008A5927"/>
    <w:rsid w:val="008A5A6B"/>
    <w:rsid w:val="008A6018"/>
    <w:rsid w:val="008A6023"/>
    <w:rsid w:val="008A65FC"/>
    <w:rsid w:val="008A6C04"/>
    <w:rsid w:val="008A73CF"/>
    <w:rsid w:val="008A7B20"/>
    <w:rsid w:val="008A7D13"/>
    <w:rsid w:val="008A7D53"/>
    <w:rsid w:val="008B007F"/>
    <w:rsid w:val="008B1D3E"/>
    <w:rsid w:val="008B299C"/>
    <w:rsid w:val="008B3213"/>
    <w:rsid w:val="008B3FBC"/>
    <w:rsid w:val="008B5643"/>
    <w:rsid w:val="008B77CD"/>
    <w:rsid w:val="008B7C06"/>
    <w:rsid w:val="008C1577"/>
    <w:rsid w:val="008C1C6C"/>
    <w:rsid w:val="008C2802"/>
    <w:rsid w:val="008C2926"/>
    <w:rsid w:val="008C2EF9"/>
    <w:rsid w:val="008C35C1"/>
    <w:rsid w:val="008C3E74"/>
    <w:rsid w:val="008C58C4"/>
    <w:rsid w:val="008C7528"/>
    <w:rsid w:val="008C7A04"/>
    <w:rsid w:val="008D024C"/>
    <w:rsid w:val="008D0606"/>
    <w:rsid w:val="008D0FC9"/>
    <w:rsid w:val="008D18DB"/>
    <w:rsid w:val="008D2778"/>
    <w:rsid w:val="008D29D0"/>
    <w:rsid w:val="008D41FB"/>
    <w:rsid w:val="008D533B"/>
    <w:rsid w:val="008D5457"/>
    <w:rsid w:val="008D549B"/>
    <w:rsid w:val="008D704E"/>
    <w:rsid w:val="008D7E52"/>
    <w:rsid w:val="008E01AC"/>
    <w:rsid w:val="008E01BB"/>
    <w:rsid w:val="008E0405"/>
    <w:rsid w:val="008E19AC"/>
    <w:rsid w:val="008E2100"/>
    <w:rsid w:val="008E322D"/>
    <w:rsid w:val="008E3B9F"/>
    <w:rsid w:val="008E3FC6"/>
    <w:rsid w:val="008E4749"/>
    <w:rsid w:val="008E679E"/>
    <w:rsid w:val="008F0C42"/>
    <w:rsid w:val="008F111F"/>
    <w:rsid w:val="008F2AE4"/>
    <w:rsid w:val="008F32C4"/>
    <w:rsid w:val="008F3420"/>
    <w:rsid w:val="008F38A3"/>
    <w:rsid w:val="008F3D3D"/>
    <w:rsid w:val="008F575B"/>
    <w:rsid w:val="008F64E2"/>
    <w:rsid w:val="008F691B"/>
    <w:rsid w:val="008F7400"/>
    <w:rsid w:val="0090080D"/>
    <w:rsid w:val="00900931"/>
    <w:rsid w:val="00900C47"/>
    <w:rsid w:val="009014A2"/>
    <w:rsid w:val="0090176A"/>
    <w:rsid w:val="00901C25"/>
    <w:rsid w:val="009024C5"/>
    <w:rsid w:val="00902D8B"/>
    <w:rsid w:val="00904121"/>
    <w:rsid w:val="00904BD4"/>
    <w:rsid w:val="009057C4"/>
    <w:rsid w:val="00905844"/>
    <w:rsid w:val="00905CA8"/>
    <w:rsid w:val="0090640D"/>
    <w:rsid w:val="00906834"/>
    <w:rsid w:val="00906F46"/>
    <w:rsid w:val="0090788C"/>
    <w:rsid w:val="00910A6D"/>
    <w:rsid w:val="009120F8"/>
    <w:rsid w:val="00912B49"/>
    <w:rsid w:val="00912CDE"/>
    <w:rsid w:val="00913267"/>
    <w:rsid w:val="00913B71"/>
    <w:rsid w:val="009143F4"/>
    <w:rsid w:val="00915886"/>
    <w:rsid w:val="00915C74"/>
    <w:rsid w:val="00916118"/>
    <w:rsid w:val="0091725E"/>
    <w:rsid w:val="00920E9D"/>
    <w:rsid w:val="00921BEC"/>
    <w:rsid w:val="00921F77"/>
    <w:rsid w:val="00922957"/>
    <w:rsid w:val="00923710"/>
    <w:rsid w:val="009238C0"/>
    <w:rsid w:val="0092479C"/>
    <w:rsid w:val="0092518B"/>
    <w:rsid w:val="00925C8A"/>
    <w:rsid w:val="009273C6"/>
    <w:rsid w:val="0092760C"/>
    <w:rsid w:val="00927839"/>
    <w:rsid w:val="00927EE4"/>
    <w:rsid w:val="0093071F"/>
    <w:rsid w:val="009310FB"/>
    <w:rsid w:val="0093122E"/>
    <w:rsid w:val="00932B22"/>
    <w:rsid w:val="009342EB"/>
    <w:rsid w:val="009347DE"/>
    <w:rsid w:val="00934B4B"/>
    <w:rsid w:val="00934F13"/>
    <w:rsid w:val="009356A2"/>
    <w:rsid w:val="00935E84"/>
    <w:rsid w:val="00936311"/>
    <w:rsid w:val="009363E2"/>
    <w:rsid w:val="00936E14"/>
    <w:rsid w:val="00940CCE"/>
    <w:rsid w:val="00941156"/>
    <w:rsid w:val="009418DD"/>
    <w:rsid w:val="00942212"/>
    <w:rsid w:val="00942AB1"/>
    <w:rsid w:val="00943545"/>
    <w:rsid w:val="00943C52"/>
    <w:rsid w:val="00944C55"/>
    <w:rsid w:val="009476B9"/>
    <w:rsid w:val="00950277"/>
    <w:rsid w:val="00950627"/>
    <w:rsid w:val="00950733"/>
    <w:rsid w:val="00951600"/>
    <w:rsid w:val="009529AA"/>
    <w:rsid w:val="009531C7"/>
    <w:rsid w:val="009532AE"/>
    <w:rsid w:val="00954DBD"/>
    <w:rsid w:val="00954E96"/>
    <w:rsid w:val="0095541C"/>
    <w:rsid w:val="00956294"/>
    <w:rsid w:val="0095707A"/>
    <w:rsid w:val="00960C9F"/>
    <w:rsid w:val="00961230"/>
    <w:rsid w:val="009629D1"/>
    <w:rsid w:val="009639FD"/>
    <w:rsid w:val="00963C3C"/>
    <w:rsid w:val="00963C5E"/>
    <w:rsid w:val="00963FF3"/>
    <w:rsid w:val="009657D9"/>
    <w:rsid w:val="00965EF5"/>
    <w:rsid w:val="00966C57"/>
    <w:rsid w:val="00966D79"/>
    <w:rsid w:val="009674D5"/>
    <w:rsid w:val="009675B4"/>
    <w:rsid w:val="00967D6C"/>
    <w:rsid w:val="00970632"/>
    <w:rsid w:val="00971830"/>
    <w:rsid w:val="0097269B"/>
    <w:rsid w:val="00972A5E"/>
    <w:rsid w:val="009739FC"/>
    <w:rsid w:val="00973A39"/>
    <w:rsid w:val="00973F57"/>
    <w:rsid w:val="009742C6"/>
    <w:rsid w:val="009746F0"/>
    <w:rsid w:val="00974803"/>
    <w:rsid w:val="00975010"/>
    <w:rsid w:val="00975DDC"/>
    <w:rsid w:val="00980240"/>
    <w:rsid w:val="009804BB"/>
    <w:rsid w:val="00980E47"/>
    <w:rsid w:val="00981659"/>
    <w:rsid w:val="009816BB"/>
    <w:rsid w:val="00981F19"/>
    <w:rsid w:val="0098253D"/>
    <w:rsid w:val="00982962"/>
    <w:rsid w:val="00982D56"/>
    <w:rsid w:val="009830B6"/>
    <w:rsid w:val="00984299"/>
    <w:rsid w:val="00984AF3"/>
    <w:rsid w:val="0098737C"/>
    <w:rsid w:val="009873B1"/>
    <w:rsid w:val="00987A43"/>
    <w:rsid w:val="00987AAA"/>
    <w:rsid w:val="00987B83"/>
    <w:rsid w:val="0099045B"/>
    <w:rsid w:val="00990D26"/>
    <w:rsid w:val="00990DDE"/>
    <w:rsid w:val="00991799"/>
    <w:rsid w:val="009932D2"/>
    <w:rsid w:val="00993419"/>
    <w:rsid w:val="009957C8"/>
    <w:rsid w:val="00995E10"/>
    <w:rsid w:val="00995F30"/>
    <w:rsid w:val="0099658E"/>
    <w:rsid w:val="00996968"/>
    <w:rsid w:val="009969C5"/>
    <w:rsid w:val="00996CFE"/>
    <w:rsid w:val="009973C7"/>
    <w:rsid w:val="00997953"/>
    <w:rsid w:val="00997DAA"/>
    <w:rsid w:val="009A04D7"/>
    <w:rsid w:val="009A0A06"/>
    <w:rsid w:val="009A0B59"/>
    <w:rsid w:val="009A0FD3"/>
    <w:rsid w:val="009A1638"/>
    <w:rsid w:val="009A202C"/>
    <w:rsid w:val="009A3FAD"/>
    <w:rsid w:val="009A490A"/>
    <w:rsid w:val="009A4F0B"/>
    <w:rsid w:val="009A6ABD"/>
    <w:rsid w:val="009A6B21"/>
    <w:rsid w:val="009A6C6F"/>
    <w:rsid w:val="009A6EEC"/>
    <w:rsid w:val="009A7199"/>
    <w:rsid w:val="009A787D"/>
    <w:rsid w:val="009B0E2C"/>
    <w:rsid w:val="009B1BFA"/>
    <w:rsid w:val="009B2B5F"/>
    <w:rsid w:val="009B3324"/>
    <w:rsid w:val="009B3720"/>
    <w:rsid w:val="009B38B6"/>
    <w:rsid w:val="009B529A"/>
    <w:rsid w:val="009B5365"/>
    <w:rsid w:val="009B57C6"/>
    <w:rsid w:val="009B5F30"/>
    <w:rsid w:val="009B67FD"/>
    <w:rsid w:val="009B6AEC"/>
    <w:rsid w:val="009B7B4F"/>
    <w:rsid w:val="009C11FC"/>
    <w:rsid w:val="009C22A2"/>
    <w:rsid w:val="009C2314"/>
    <w:rsid w:val="009C2BA9"/>
    <w:rsid w:val="009C338D"/>
    <w:rsid w:val="009C3B6D"/>
    <w:rsid w:val="009C51DE"/>
    <w:rsid w:val="009C5ABF"/>
    <w:rsid w:val="009C6A0A"/>
    <w:rsid w:val="009C757C"/>
    <w:rsid w:val="009C7823"/>
    <w:rsid w:val="009D0040"/>
    <w:rsid w:val="009D0CBE"/>
    <w:rsid w:val="009D0E62"/>
    <w:rsid w:val="009D1B01"/>
    <w:rsid w:val="009D1ED1"/>
    <w:rsid w:val="009D1FEA"/>
    <w:rsid w:val="009D2214"/>
    <w:rsid w:val="009D2296"/>
    <w:rsid w:val="009D2714"/>
    <w:rsid w:val="009D2984"/>
    <w:rsid w:val="009D49E0"/>
    <w:rsid w:val="009D4DD4"/>
    <w:rsid w:val="009D5998"/>
    <w:rsid w:val="009D5FEE"/>
    <w:rsid w:val="009D62B4"/>
    <w:rsid w:val="009D634B"/>
    <w:rsid w:val="009D6746"/>
    <w:rsid w:val="009D6B73"/>
    <w:rsid w:val="009D6BF3"/>
    <w:rsid w:val="009D7438"/>
    <w:rsid w:val="009D76DD"/>
    <w:rsid w:val="009E0394"/>
    <w:rsid w:val="009E04CA"/>
    <w:rsid w:val="009E05DE"/>
    <w:rsid w:val="009E0B85"/>
    <w:rsid w:val="009E0BD8"/>
    <w:rsid w:val="009E0F81"/>
    <w:rsid w:val="009E1505"/>
    <w:rsid w:val="009E18FF"/>
    <w:rsid w:val="009E1C86"/>
    <w:rsid w:val="009E1E75"/>
    <w:rsid w:val="009E2D36"/>
    <w:rsid w:val="009E3720"/>
    <w:rsid w:val="009E3B3F"/>
    <w:rsid w:val="009E3F6E"/>
    <w:rsid w:val="009E467E"/>
    <w:rsid w:val="009E4987"/>
    <w:rsid w:val="009E657C"/>
    <w:rsid w:val="009E71C5"/>
    <w:rsid w:val="009F00B8"/>
    <w:rsid w:val="009F0DA0"/>
    <w:rsid w:val="009F1372"/>
    <w:rsid w:val="009F288B"/>
    <w:rsid w:val="009F2ACB"/>
    <w:rsid w:val="009F2D4B"/>
    <w:rsid w:val="009F4E03"/>
    <w:rsid w:val="009F5B9E"/>
    <w:rsid w:val="009F5C7C"/>
    <w:rsid w:val="009F605D"/>
    <w:rsid w:val="009F784A"/>
    <w:rsid w:val="009F7A6F"/>
    <w:rsid w:val="00A002B2"/>
    <w:rsid w:val="00A011D0"/>
    <w:rsid w:val="00A018F5"/>
    <w:rsid w:val="00A0244A"/>
    <w:rsid w:val="00A027DD"/>
    <w:rsid w:val="00A02E02"/>
    <w:rsid w:val="00A03626"/>
    <w:rsid w:val="00A03E31"/>
    <w:rsid w:val="00A04026"/>
    <w:rsid w:val="00A042A4"/>
    <w:rsid w:val="00A0486B"/>
    <w:rsid w:val="00A05498"/>
    <w:rsid w:val="00A05BC3"/>
    <w:rsid w:val="00A05E5D"/>
    <w:rsid w:val="00A06BD2"/>
    <w:rsid w:val="00A07795"/>
    <w:rsid w:val="00A079F0"/>
    <w:rsid w:val="00A07FDF"/>
    <w:rsid w:val="00A113C6"/>
    <w:rsid w:val="00A11505"/>
    <w:rsid w:val="00A1242D"/>
    <w:rsid w:val="00A12578"/>
    <w:rsid w:val="00A127D4"/>
    <w:rsid w:val="00A12C49"/>
    <w:rsid w:val="00A12E77"/>
    <w:rsid w:val="00A13B9E"/>
    <w:rsid w:val="00A13EAF"/>
    <w:rsid w:val="00A14001"/>
    <w:rsid w:val="00A14076"/>
    <w:rsid w:val="00A143A4"/>
    <w:rsid w:val="00A143A9"/>
    <w:rsid w:val="00A144D0"/>
    <w:rsid w:val="00A14DF1"/>
    <w:rsid w:val="00A17614"/>
    <w:rsid w:val="00A21FA8"/>
    <w:rsid w:val="00A2363E"/>
    <w:rsid w:val="00A23C60"/>
    <w:rsid w:val="00A24E09"/>
    <w:rsid w:val="00A24F16"/>
    <w:rsid w:val="00A25328"/>
    <w:rsid w:val="00A255BC"/>
    <w:rsid w:val="00A263D4"/>
    <w:rsid w:val="00A26A98"/>
    <w:rsid w:val="00A26B44"/>
    <w:rsid w:val="00A26EBC"/>
    <w:rsid w:val="00A26ED5"/>
    <w:rsid w:val="00A2707A"/>
    <w:rsid w:val="00A272FB"/>
    <w:rsid w:val="00A273FA"/>
    <w:rsid w:val="00A276E5"/>
    <w:rsid w:val="00A30892"/>
    <w:rsid w:val="00A316B3"/>
    <w:rsid w:val="00A321BF"/>
    <w:rsid w:val="00A3231E"/>
    <w:rsid w:val="00A32860"/>
    <w:rsid w:val="00A338B0"/>
    <w:rsid w:val="00A339F2"/>
    <w:rsid w:val="00A360E7"/>
    <w:rsid w:val="00A36311"/>
    <w:rsid w:val="00A36789"/>
    <w:rsid w:val="00A40238"/>
    <w:rsid w:val="00A409B1"/>
    <w:rsid w:val="00A425A4"/>
    <w:rsid w:val="00A425C6"/>
    <w:rsid w:val="00A42D77"/>
    <w:rsid w:val="00A443F9"/>
    <w:rsid w:val="00A44A2B"/>
    <w:rsid w:val="00A465BF"/>
    <w:rsid w:val="00A47051"/>
    <w:rsid w:val="00A47516"/>
    <w:rsid w:val="00A4758F"/>
    <w:rsid w:val="00A47B9E"/>
    <w:rsid w:val="00A50293"/>
    <w:rsid w:val="00A50294"/>
    <w:rsid w:val="00A5112F"/>
    <w:rsid w:val="00A518D5"/>
    <w:rsid w:val="00A51A51"/>
    <w:rsid w:val="00A52BA1"/>
    <w:rsid w:val="00A53337"/>
    <w:rsid w:val="00A5347D"/>
    <w:rsid w:val="00A547FB"/>
    <w:rsid w:val="00A553EA"/>
    <w:rsid w:val="00A55884"/>
    <w:rsid w:val="00A5596E"/>
    <w:rsid w:val="00A55A98"/>
    <w:rsid w:val="00A601E1"/>
    <w:rsid w:val="00A602F1"/>
    <w:rsid w:val="00A604C8"/>
    <w:rsid w:val="00A60E2D"/>
    <w:rsid w:val="00A60F02"/>
    <w:rsid w:val="00A61A2D"/>
    <w:rsid w:val="00A61C58"/>
    <w:rsid w:val="00A622DD"/>
    <w:rsid w:val="00A63EC1"/>
    <w:rsid w:val="00A63FC5"/>
    <w:rsid w:val="00A652AE"/>
    <w:rsid w:val="00A65925"/>
    <w:rsid w:val="00A6608C"/>
    <w:rsid w:val="00A661F2"/>
    <w:rsid w:val="00A6707C"/>
    <w:rsid w:val="00A671F7"/>
    <w:rsid w:val="00A67A4B"/>
    <w:rsid w:val="00A70485"/>
    <w:rsid w:val="00A70A80"/>
    <w:rsid w:val="00A714EF"/>
    <w:rsid w:val="00A71D01"/>
    <w:rsid w:val="00A720C1"/>
    <w:rsid w:val="00A725C2"/>
    <w:rsid w:val="00A72E3C"/>
    <w:rsid w:val="00A73035"/>
    <w:rsid w:val="00A73349"/>
    <w:rsid w:val="00A73AA6"/>
    <w:rsid w:val="00A75743"/>
    <w:rsid w:val="00A77334"/>
    <w:rsid w:val="00A77524"/>
    <w:rsid w:val="00A77EAC"/>
    <w:rsid w:val="00A81719"/>
    <w:rsid w:val="00A824F8"/>
    <w:rsid w:val="00A83614"/>
    <w:rsid w:val="00A8402F"/>
    <w:rsid w:val="00A84938"/>
    <w:rsid w:val="00A859B9"/>
    <w:rsid w:val="00A85EDE"/>
    <w:rsid w:val="00A860B3"/>
    <w:rsid w:val="00A87016"/>
    <w:rsid w:val="00A875B0"/>
    <w:rsid w:val="00A912E6"/>
    <w:rsid w:val="00A934A8"/>
    <w:rsid w:val="00A93E8F"/>
    <w:rsid w:val="00A94984"/>
    <w:rsid w:val="00A957A0"/>
    <w:rsid w:val="00A96144"/>
    <w:rsid w:val="00A96800"/>
    <w:rsid w:val="00A97269"/>
    <w:rsid w:val="00AA01F1"/>
    <w:rsid w:val="00AA03E8"/>
    <w:rsid w:val="00AA0DAA"/>
    <w:rsid w:val="00AA10AB"/>
    <w:rsid w:val="00AA11B8"/>
    <w:rsid w:val="00AA175C"/>
    <w:rsid w:val="00AA17D7"/>
    <w:rsid w:val="00AA19A0"/>
    <w:rsid w:val="00AA25FD"/>
    <w:rsid w:val="00AA2F6C"/>
    <w:rsid w:val="00AA3372"/>
    <w:rsid w:val="00AA3387"/>
    <w:rsid w:val="00AA3CF4"/>
    <w:rsid w:val="00AA44AE"/>
    <w:rsid w:val="00AA4DF5"/>
    <w:rsid w:val="00AA568F"/>
    <w:rsid w:val="00AA5720"/>
    <w:rsid w:val="00AA5790"/>
    <w:rsid w:val="00AA5CA9"/>
    <w:rsid w:val="00AA63F7"/>
    <w:rsid w:val="00AA75F3"/>
    <w:rsid w:val="00AA7C37"/>
    <w:rsid w:val="00AB046D"/>
    <w:rsid w:val="00AB07C1"/>
    <w:rsid w:val="00AB0ECB"/>
    <w:rsid w:val="00AB12ED"/>
    <w:rsid w:val="00AB1523"/>
    <w:rsid w:val="00AB1A55"/>
    <w:rsid w:val="00AB1B11"/>
    <w:rsid w:val="00AB1C98"/>
    <w:rsid w:val="00AB2C17"/>
    <w:rsid w:val="00AB3B2E"/>
    <w:rsid w:val="00AB4912"/>
    <w:rsid w:val="00AB5D26"/>
    <w:rsid w:val="00AB64C0"/>
    <w:rsid w:val="00AB6536"/>
    <w:rsid w:val="00AB6873"/>
    <w:rsid w:val="00AB7279"/>
    <w:rsid w:val="00AB765A"/>
    <w:rsid w:val="00AB77FA"/>
    <w:rsid w:val="00AB7BE3"/>
    <w:rsid w:val="00AB7D25"/>
    <w:rsid w:val="00AC0007"/>
    <w:rsid w:val="00AC0776"/>
    <w:rsid w:val="00AC09F3"/>
    <w:rsid w:val="00AC271A"/>
    <w:rsid w:val="00AC27CB"/>
    <w:rsid w:val="00AC2881"/>
    <w:rsid w:val="00AC2994"/>
    <w:rsid w:val="00AC3399"/>
    <w:rsid w:val="00AC3DC3"/>
    <w:rsid w:val="00AC4D82"/>
    <w:rsid w:val="00AC4ECE"/>
    <w:rsid w:val="00AC52E9"/>
    <w:rsid w:val="00AC656C"/>
    <w:rsid w:val="00AC6589"/>
    <w:rsid w:val="00AC6945"/>
    <w:rsid w:val="00AC71E5"/>
    <w:rsid w:val="00AC766D"/>
    <w:rsid w:val="00AD11E3"/>
    <w:rsid w:val="00AD2F9C"/>
    <w:rsid w:val="00AD3030"/>
    <w:rsid w:val="00AD4EDD"/>
    <w:rsid w:val="00AD6918"/>
    <w:rsid w:val="00AD705B"/>
    <w:rsid w:val="00AE01D8"/>
    <w:rsid w:val="00AE342D"/>
    <w:rsid w:val="00AE3AA4"/>
    <w:rsid w:val="00AE3F6B"/>
    <w:rsid w:val="00AE42E3"/>
    <w:rsid w:val="00AE5024"/>
    <w:rsid w:val="00AE529B"/>
    <w:rsid w:val="00AE600A"/>
    <w:rsid w:val="00AE610D"/>
    <w:rsid w:val="00AE6384"/>
    <w:rsid w:val="00AE698B"/>
    <w:rsid w:val="00AF031F"/>
    <w:rsid w:val="00AF0468"/>
    <w:rsid w:val="00AF0623"/>
    <w:rsid w:val="00AF0B2A"/>
    <w:rsid w:val="00AF1DFC"/>
    <w:rsid w:val="00AF2A71"/>
    <w:rsid w:val="00AF2AF6"/>
    <w:rsid w:val="00AF2D73"/>
    <w:rsid w:val="00AF2DE6"/>
    <w:rsid w:val="00AF32EF"/>
    <w:rsid w:val="00AF55B8"/>
    <w:rsid w:val="00AF67E9"/>
    <w:rsid w:val="00AF6A45"/>
    <w:rsid w:val="00AF6CCE"/>
    <w:rsid w:val="00B00695"/>
    <w:rsid w:val="00B014D8"/>
    <w:rsid w:val="00B020B7"/>
    <w:rsid w:val="00B024CD"/>
    <w:rsid w:val="00B02A0C"/>
    <w:rsid w:val="00B045F3"/>
    <w:rsid w:val="00B04A98"/>
    <w:rsid w:val="00B06252"/>
    <w:rsid w:val="00B062A2"/>
    <w:rsid w:val="00B06B5F"/>
    <w:rsid w:val="00B06C4F"/>
    <w:rsid w:val="00B06DB1"/>
    <w:rsid w:val="00B122EF"/>
    <w:rsid w:val="00B15813"/>
    <w:rsid w:val="00B15CD0"/>
    <w:rsid w:val="00B15F3F"/>
    <w:rsid w:val="00B15FB1"/>
    <w:rsid w:val="00B1644A"/>
    <w:rsid w:val="00B1651F"/>
    <w:rsid w:val="00B172B7"/>
    <w:rsid w:val="00B20BE8"/>
    <w:rsid w:val="00B20EBA"/>
    <w:rsid w:val="00B21E8D"/>
    <w:rsid w:val="00B222B1"/>
    <w:rsid w:val="00B22320"/>
    <w:rsid w:val="00B22763"/>
    <w:rsid w:val="00B234E1"/>
    <w:rsid w:val="00B237FE"/>
    <w:rsid w:val="00B24831"/>
    <w:rsid w:val="00B25699"/>
    <w:rsid w:val="00B256FF"/>
    <w:rsid w:val="00B258C1"/>
    <w:rsid w:val="00B2614E"/>
    <w:rsid w:val="00B2734C"/>
    <w:rsid w:val="00B27812"/>
    <w:rsid w:val="00B27F50"/>
    <w:rsid w:val="00B3020A"/>
    <w:rsid w:val="00B30245"/>
    <w:rsid w:val="00B316AB"/>
    <w:rsid w:val="00B318AF"/>
    <w:rsid w:val="00B325F1"/>
    <w:rsid w:val="00B32C48"/>
    <w:rsid w:val="00B3350B"/>
    <w:rsid w:val="00B33B52"/>
    <w:rsid w:val="00B34255"/>
    <w:rsid w:val="00B3465B"/>
    <w:rsid w:val="00B3466B"/>
    <w:rsid w:val="00B347D0"/>
    <w:rsid w:val="00B34D01"/>
    <w:rsid w:val="00B3547B"/>
    <w:rsid w:val="00B3574D"/>
    <w:rsid w:val="00B36AF2"/>
    <w:rsid w:val="00B36EB6"/>
    <w:rsid w:val="00B37BEF"/>
    <w:rsid w:val="00B37D27"/>
    <w:rsid w:val="00B37D5E"/>
    <w:rsid w:val="00B403A7"/>
    <w:rsid w:val="00B4064A"/>
    <w:rsid w:val="00B40E24"/>
    <w:rsid w:val="00B40FA5"/>
    <w:rsid w:val="00B4172E"/>
    <w:rsid w:val="00B41DD1"/>
    <w:rsid w:val="00B433B3"/>
    <w:rsid w:val="00B43790"/>
    <w:rsid w:val="00B4556B"/>
    <w:rsid w:val="00B47A5D"/>
    <w:rsid w:val="00B47C99"/>
    <w:rsid w:val="00B47D95"/>
    <w:rsid w:val="00B5044F"/>
    <w:rsid w:val="00B50638"/>
    <w:rsid w:val="00B529BC"/>
    <w:rsid w:val="00B566F8"/>
    <w:rsid w:val="00B619AA"/>
    <w:rsid w:val="00B62465"/>
    <w:rsid w:val="00B625B5"/>
    <w:rsid w:val="00B62A67"/>
    <w:rsid w:val="00B62B1B"/>
    <w:rsid w:val="00B62DBF"/>
    <w:rsid w:val="00B636AE"/>
    <w:rsid w:val="00B63CE9"/>
    <w:rsid w:val="00B63D9C"/>
    <w:rsid w:val="00B63ED7"/>
    <w:rsid w:val="00B64258"/>
    <w:rsid w:val="00B64DB0"/>
    <w:rsid w:val="00B64F76"/>
    <w:rsid w:val="00B659A4"/>
    <w:rsid w:val="00B659D3"/>
    <w:rsid w:val="00B65C64"/>
    <w:rsid w:val="00B662CC"/>
    <w:rsid w:val="00B662E5"/>
    <w:rsid w:val="00B67427"/>
    <w:rsid w:val="00B6756C"/>
    <w:rsid w:val="00B702BF"/>
    <w:rsid w:val="00B70489"/>
    <w:rsid w:val="00B7094A"/>
    <w:rsid w:val="00B70C2D"/>
    <w:rsid w:val="00B7311A"/>
    <w:rsid w:val="00B73B3F"/>
    <w:rsid w:val="00B763CA"/>
    <w:rsid w:val="00B77A62"/>
    <w:rsid w:val="00B80053"/>
    <w:rsid w:val="00B814A8"/>
    <w:rsid w:val="00B82EA9"/>
    <w:rsid w:val="00B83048"/>
    <w:rsid w:val="00B837F3"/>
    <w:rsid w:val="00B83907"/>
    <w:rsid w:val="00B83E7D"/>
    <w:rsid w:val="00B84050"/>
    <w:rsid w:val="00B847B2"/>
    <w:rsid w:val="00B84CCC"/>
    <w:rsid w:val="00B85165"/>
    <w:rsid w:val="00B85568"/>
    <w:rsid w:val="00B856EE"/>
    <w:rsid w:val="00B85B55"/>
    <w:rsid w:val="00B8616B"/>
    <w:rsid w:val="00B87A7C"/>
    <w:rsid w:val="00B87D83"/>
    <w:rsid w:val="00B87E80"/>
    <w:rsid w:val="00B90003"/>
    <w:rsid w:val="00B902FD"/>
    <w:rsid w:val="00B90D68"/>
    <w:rsid w:val="00B91336"/>
    <w:rsid w:val="00B91EC9"/>
    <w:rsid w:val="00B927F6"/>
    <w:rsid w:val="00B92D14"/>
    <w:rsid w:val="00B9319A"/>
    <w:rsid w:val="00B93304"/>
    <w:rsid w:val="00B93BC3"/>
    <w:rsid w:val="00B95A4A"/>
    <w:rsid w:val="00B96C7A"/>
    <w:rsid w:val="00B96EFF"/>
    <w:rsid w:val="00B96F94"/>
    <w:rsid w:val="00B9726F"/>
    <w:rsid w:val="00BA0693"/>
    <w:rsid w:val="00BA0C46"/>
    <w:rsid w:val="00BA20F6"/>
    <w:rsid w:val="00BA25FA"/>
    <w:rsid w:val="00BA2B38"/>
    <w:rsid w:val="00BA3FDA"/>
    <w:rsid w:val="00BA5548"/>
    <w:rsid w:val="00BA554D"/>
    <w:rsid w:val="00BA571A"/>
    <w:rsid w:val="00BA5CEA"/>
    <w:rsid w:val="00BA6881"/>
    <w:rsid w:val="00BA777D"/>
    <w:rsid w:val="00BB21DE"/>
    <w:rsid w:val="00BB238A"/>
    <w:rsid w:val="00BB29C8"/>
    <w:rsid w:val="00BB41FB"/>
    <w:rsid w:val="00BB67EE"/>
    <w:rsid w:val="00BB6EBA"/>
    <w:rsid w:val="00BB7EB6"/>
    <w:rsid w:val="00BC0029"/>
    <w:rsid w:val="00BC0123"/>
    <w:rsid w:val="00BC19D0"/>
    <w:rsid w:val="00BC280C"/>
    <w:rsid w:val="00BC2A87"/>
    <w:rsid w:val="00BC368B"/>
    <w:rsid w:val="00BC37A9"/>
    <w:rsid w:val="00BC3B62"/>
    <w:rsid w:val="00BC576B"/>
    <w:rsid w:val="00BC5BE8"/>
    <w:rsid w:val="00BC5CB9"/>
    <w:rsid w:val="00BC68A9"/>
    <w:rsid w:val="00BC6B03"/>
    <w:rsid w:val="00BD05BE"/>
    <w:rsid w:val="00BD1521"/>
    <w:rsid w:val="00BD1CBA"/>
    <w:rsid w:val="00BD4598"/>
    <w:rsid w:val="00BD46DB"/>
    <w:rsid w:val="00BD4969"/>
    <w:rsid w:val="00BD5144"/>
    <w:rsid w:val="00BD5DF3"/>
    <w:rsid w:val="00BD69C0"/>
    <w:rsid w:val="00BD6D3B"/>
    <w:rsid w:val="00BE004B"/>
    <w:rsid w:val="00BE0366"/>
    <w:rsid w:val="00BE0529"/>
    <w:rsid w:val="00BE1612"/>
    <w:rsid w:val="00BE16C4"/>
    <w:rsid w:val="00BE1973"/>
    <w:rsid w:val="00BE1C6A"/>
    <w:rsid w:val="00BE23F8"/>
    <w:rsid w:val="00BE32A3"/>
    <w:rsid w:val="00BE35FF"/>
    <w:rsid w:val="00BE3D95"/>
    <w:rsid w:val="00BE40C6"/>
    <w:rsid w:val="00BE5FE7"/>
    <w:rsid w:val="00BE669D"/>
    <w:rsid w:val="00BE698A"/>
    <w:rsid w:val="00BE6AC9"/>
    <w:rsid w:val="00BE7161"/>
    <w:rsid w:val="00BE7872"/>
    <w:rsid w:val="00BF08C9"/>
    <w:rsid w:val="00BF0EE3"/>
    <w:rsid w:val="00BF175C"/>
    <w:rsid w:val="00BF1A7F"/>
    <w:rsid w:val="00BF2027"/>
    <w:rsid w:val="00BF2082"/>
    <w:rsid w:val="00BF55D1"/>
    <w:rsid w:val="00BF5916"/>
    <w:rsid w:val="00BF60F3"/>
    <w:rsid w:val="00BF7742"/>
    <w:rsid w:val="00BF7752"/>
    <w:rsid w:val="00C012E1"/>
    <w:rsid w:val="00C01B00"/>
    <w:rsid w:val="00C01D63"/>
    <w:rsid w:val="00C02C60"/>
    <w:rsid w:val="00C031F6"/>
    <w:rsid w:val="00C034A5"/>
    <w:rsid w:val="00C03BE4"/>
    <w:rsid w:val="00C03FD9"/>
    <w:rsid w:val="00C04267"/>
    <w:rsid w:val="00C05414"/>
    <w:rsid w:val="00C0583D"/>
    <w:rsid w:val="00C061DC"/>
    <w:rsid w:val="00C06EBF"/>
    <w:rsid w:val="00C109D3"/>
    <w:rsid w:val="00C109E7"/>
    <w:rsid w:val="00C110D1"/>
    <w:rsid w:val="00C118AC"/>
    <w:rsid w:val="00C12B4A"/>
    <w:rsid w:val="00C157CB"/>
    <w:rsid w:val="00C15832"/>
    <w:rsid w:val="00C15B4B"/>
    <w:rsid w:val="00C15D9B"/>
    <w:rsid w:val="00C15E1F"/>
    <w:rsid w:val="00C15F6E"/>
    <w:rsid w:val="00C1664C"/>
    <w:rsid w:val="00C17576"/>
    <w:rsid w:val="00C17D7C"/>
    <w:rsid w:val="00C20287"/>
    <w:rsid w:val="00C20615"/>
    <w:rsid w:val="00C211DC"/>
    <w:rsid w:val="00C213BA"/>
    <w:rsid w:val="00C214AB"/>
    <w:rsid w:val="00C21C09"/>
    <w:rsid w:val="00C23C89"/>
    <w:rsid w:val="00C24D56"/>
    <w:rsid w:val="00C2528F"/>
    <w:rsid w:val="00C25818"/>
    <w:rsid w:val="00C25866"/>
    <w:rsid w:val="00C25917"/>
    <w:rsid w:val="00C25F3A"/>
    <w:rsid w:val="00C26A3A"/>
    <w:rsid w:val="00C270FA"/>
    <w:rsid w:val="00C27A11"/>
    <w:rsid w:val="00C27C5C"/>
    <w:rsid w:val="00C27FEB"/>
    <w:rsid w:val="00C304B6"/>
    <w:rsid w:val="00C3075E"/>
    <w:rsid w:val="00C30977"/>
    <w:rsid w:val="00C3121F"/>
    <w:rsid w:val="00C3158F"/>
    <w:rsid w:val="00C31A3F"/>
    <w:rsid w:val="00C321D6"/>
    <w:rsid w:val="00C32355"/>
    <w:rsid w:val="00C32381"/>
    <w:rsid w:val="00C3290F"/>
    <w:rsid w:val="00C33CE9"/>
    <w:rsid w:val="00C33DDE"/>
    <w:rsid w:val="00C3493A"/>
    <w:rsid w:val="00C35724"/>
    <w:rsid w:val="00C36255"/>
    <w:rsid w:val="00C36D8F"/>
    <w:rsid w:val="00C37B26"/>
    <w:rsid w:val="00C40B95"/>
    <w:rsid w:val="00C411ED"/>
    <w:rsid w:val="00C41297"/>
    <w:rsid w:val="00C41822"/>
    <w:rsid w:val="00C42344"/>
    <w:rsid w:val="00C42B4B"/>
    <w:rsid w:val="00C4385A"/>
    <w:rsid w:val="00C43FE4"/>
    <w:rsid w:val="00C442A6"/>
    <w:rsid w:val="00C44449"/>
    <w:rsid w:val="00C45591"/>
    <w:rsid w:val="00C4614F"/>
    <w:rsid w:val="00C474D2"/>
    <w:rsid w:val="00C508D4"/>
    <w:rsid w:val="00C50D9D"/>
    <w:rsid w:val="00C50DE7"/>
    <w:rsid w:val="00C515A1"/>
    <w:rsid w:val="00C5229F"/>
    <w:rsid w:val="00C535B3"/>
    <w:rsid w:val="00C5484E"/>
    <w:rsid w:val="00C54C99"/>
    <w:rsid w:val="00C55981"/>
    <w:rsid w:val="00C570EA"/>
    <w:rsid w:val="00C61F7B"/>
    <w:rsid w:val="00C62343"/>
    <w:rsid w:val="00C63083"/>
    <w:rsid w:val="00C6312F"/>
    <w:rsid w:val="00C63F9C"/>
    <w:rsid w:val="00C642C3"/>
    <w:rsid w:val="00C653BA"/>
    <w:rsid w:val="00C6567F"/>
    <w:rsid w:val="00C65CFE"/>
    <w:rsid w:val="00C662FB"/>
    <w:rsid w:val="00C66535"/>
    <w:rsid w:val="00C66EAB"/>
    <w:rsid w:val="00C70D53"/>
    <w:rsid w:val="00C70EA8"/>
    <w:rsid w:val="00C73D7B"/>
    <w:rsid w:val="00C752A0"/>
    <w:rsid w:val="00C758A6"/>
    <w:rsid w:val="00C758FA"/>
    <w:rsid w:val="00C7607D"/>
    <w:rsid w:val="00C76098"/>
    <w:rsid w:val="00C768BF"/>
    <w:rsid w:val="00C76B26"/>
    <w:rsid w:val="00C77155"/>
    <w:rsid w:val="00C771FC"/>
    <w:rsid w:val="00C774AD"/>
    <w:rsid w:val="00C77722"/>
    <w:rsid w:val="00C77ED5"/>
    <w:rsid w:val="00C81D1F"/>
    <w:rsid w:val="00C81D5A"/>
    <w:rsid w:val="00C82BEB"/>
    <w:rsid w:val="00C832FA"/>
    <w:rsid w:val="00C8471F"/>
    <w:rsid w:val="00C85806"/>
    <w:rsid w:val="00C8609F"/>
    <w:rsid w:val="00C86860"/>
    <w:rsid w:val="00C86F16"/>
    <w:rsid w:val="00C87654"/>
    <w:rsid w:val="00C87895"/>
    <w:rsid w:val="00C87C38"/>
    <w:rsid w:val="00C90457"/>
    <w:rsid w:val="00C90987"/>
    <w:rsid w:val="00C9302D"/>
    <w:rsid w:val="00C93056"/>
    <w:rsid w:val="00C93148"/>
    <w:rsid w:val="00C93C52"/>
    <w:rsid w:val="00C93D04"/>
    <w:rsid w:val="00C93F89"/>
    <w:rsid w:val="00C944E4"/>
    <w:rsid w:val="00C94EDD"/>
    <w:rsid w:val="00C9501C"/>
    <w:rsid w:val="00C95998"/>
    <w:rsid w:val="00C96016"/>
    <w:rsid w:val="00C96377"/>
    <w:rsid w:val="00C963F2"/>
    <w:rsid w:val="00C9641F"/>
    <w:rsid w:val="00C972A2"/>
    <w:rsid w:val="00C9731A"/>
    <w:rsid w:val="00C97327"/>
    <w:rsid w:val="00CA0573"/>
    <w:rsid w:val="00CA0E3F"/>
    <w:rsid w:val="00CA121D"/>
    <w:rsid w:val="00CA121E"/>
    <w:rsid w:val="00CA1F49"/>
    <w:rsid w:val="00CA21E3"/>
    <w:rsid w:val="00CA26E9"/>
    <w:rsid w:val="00CA3135"/>
    <w:rsid w:val="00CA3302"/>
    <w:rsid w:val="00CA35D4"/>
    <w:rsid w:val="00CA3F29"/>
    <w:rsid w:val="00CA56C2"/>
    <w:rsid w:val="00CA611F"/>
    <w:rsid w:val="00CA61B6"/>
    <w:rsid w:val="00CA6513"/>
    <w:rsid w:val="00CA75D6"/>
    <w:rsid w:val="00CB09E0"/>
    <w:rsid w:val="00CB0BEB"/>
    <w:rsid w:val="00CB102C"/>
    <w:rsid w:val="00CB106B"/>
    <w:rsid w:val="00CB1307"/>
    <w:rsid w:val="00CB15EC"/>
    <w:rsid w:val="00CB18DB"/>
    <w:rsid w:val="00CB2851"/>
    <w:rsid w:val="00CB2A1A"/>
    <w:rsid w:val="00CB2AD8"/>
    <w:rsid w:val="00CB3FE2"/>
    <w:rsid w:val="00CB413A"/>
    <w:rsid w:val="00CB5372"/>
    <w:rsid w:val="00CB5412"/>
    <w:rsid w:val="00CB67A7"/>
    <w:rsid w:val="00CB7252"/>
    <w:rsid w:val="00CB73A2"/>
    <w:rsid w:val="00CB73BE"/>
    <w:rsid w:val="00CB780C"/>
    <w:rsid w:val="00CB799E"/>
    <w:rsid w:val="00CB7AE2"/>
    <w:rsid w:val="00CC33C7"/>
    <w:rsid w:val="00CC39C7"/>
    <w:rsid w:val="00CC41CF"/>
    <w:rsid w:val="00CC4453"/>
    <w:rsid w:val="00CC4D62"/>
    <w:rsid w:val="00CC6C22"/>
    <w:rsid w:val="00CC6DD0"/>
    <w:rsid w:val="00CC719F"/>
    <w:rsid w:val="00CC7CEB"/>
    <w:rsid w:val="00CD0A2F"/>
    <w:rsid w:val="00CD0B9C"/>
    <w:rsid w:val="00CD382D"/>
    <w:rsid w:val="00CD4208"/>
    <w:rsid w:val="00CD4588"/>
    <w:rsid w:val="00CD5608"/>
    <w:rsid w:val="00CD5A78"/>
    <w:rsid w:val="00CD635D"/>
    <w:rsid w:val="00CD69CD"/>
    <w:rsid w:val="00CD6BCE"/>
    <w:rsid w:val="00CD7048"/>
    <w:rsid w:val="00CD7C4C"/>
    <w:rsid w:val="00CD7FA7"/>
    <w:rsid w:val="00CE113A"/>
    <w:rsid w:val="00CE35DE"/>
    <w:rsid w:val="00CE366D"/>
    <w:rsid w:val="00CE4586"/>
    <w:rsid w:val="00CE4729"/>
    <w:rsid w:val="00CE4BCD"/>
    <w:rsid w:val="00CE4C71"/>
    <w:rsid w:val="00CE6366"/>
    <w:rsid w:val="00CE749A"/>
    <w:rsid w:val="00CF2565"/>
    <w:rsid w:val="00CF294D"/>
    <w:rsid w:val="00CF3114"/>
    <w:rsid w:val="00CF3DB0"/>
    <w:rsid w:val="00CF42CA"/>
    <w:rsid w:val="00CF52CC"/>
    <w:rsid w:val="00CF55F9"/>
    <w:rsid w:val="00CF561E"/>
    <w:rsid w:val="00CF5CD5"/>
    <w:rsid w:val="00CF5EC7"/>
    <w:rsid w:val="00CF5FD4"/>
    <w:rsid w:val="00CF7C70"/>
    <w:rsid w:val="00D01AD9"/>
    <w:rsid w:val="00D01EEC"/>
    <w:rsid w:val="00D02C28"/>
    <w:rsid w:val="00D0428F"/>
    <w:rsid w:val="00D04B9D"/>
    <w:rsid w:val="00D05CF2"/>
    <w:rsid w:val="00D06004"/>
    <w:rsid w:val="00D067DC"/>
    <w:rsid w:val="00D07321"/>
    <w:rsid w:val="00D07724"/>
    <w:rsid w:val="00D10AA9"/>
    <w:rsid w:val="00D11D4E"/>
    <w:rsid w:val="00D12A14"/>
    <w:rsid w:val="00D12DB4"/>
    <w:rsid w:val="00D130AA"/>
    <w:rsid w:val="00D13ACB"/>
    <w:rsid w:val="00D14EAC"/>
    <w:rsid w:val="00D15005"/>
    <w:rsid w:val="00D15759"/>
    <w:rsid w:val="00D15E41"/>
    <w:rsid w:val="00D15EA2"/>
    <w:rsid w:val="00D160A0"/>
    <w:rsid w:val="00D16C22"/>
    <w:rsid w:val="00D16FEE"/>
    <w:rsid w:val="00D17DCC"/>
    <w:rsid w:val="00D17F6E"/>
    <w:rsid w:val="00D20139"/>
    <w:rsid w:val="00D207C3"/>
    <w:rsid w:val="00D21515"/>
    <w:rsid w:val="00D215E5"/>
    <w:rsid w:val="00D217C6"/>
    <w:rsid w:val="00D21A7F"/>
    <w:rsid w:val="00D21E13"/>
    <w:rsid w:val="00D22461"/>
    <w:rsid w:val="00D229CE"/>
    <w:rsid w:val="00D23D07"/>
    <w:rsid w:val="00D24657"/>
    <w:rsid w:val="00D246F6"/>
    <w:rsid w:val="00D24A03"/>
    <w:rsid w:val="00D25298"/>
    <w:rsid w:val="00D25F08"/>
    <w:rsid w:val="00D263D1"/>
    <w:rsid w:val="00D26472"/>
    <w:rsid w:val="00D2667D"/>
    <w:rsid w:val="00D267B9"/>
    <w:rsid w:val="00D26EC4"/>
    <w:rsid w:val="00D273D2"/>
    <w:rsid w:val="00D27DB2"/>
    <w:rsid w:val="00D27ECF"/>
    <w:rsid w:val="00D304C8"/>
    <w:rsid w:val="00D310E6"/>
    <w:rsid w:val="00D33236"/>
    <w:rsid w:val="00D33274"/>
    <w:rsid w:val="00D3380A"/>
    <w:rsid w:val="00D33F13"/>
    <w:rsid w:val="00D34B71"/>
    <w:rsid w:val="00D350BA"/>
    <w:rsid w:val="00D35DBF"/>
    <w:rsid w:val="00D36233"/>
    <w:rsid w:val="00D36B62"/>
    <w:rsid w:val="00D3711B"/>
    <w:rsid w:val="00D376AD"/>
    <w:rsid w:val="00D37A23"/>
    <w:rsid w:val="00D37C9D"/>
    <w:rsid w:val="00D400E0"/>
    <w:rsid w:val="00D41023"/>
    <w:rsid w:val="00D410C3"/>
    <w:rsid w:val="00D423C9"/>
    <w:rsid w:val="00D42D33"/>
    <w:rsid w:val="00D43EF1"/>
    <w:rsid w:val="00D43FDE"/>
    <w:rsid w:val="00D44F99"/>
    <w:rsid w:val="00D450FB"/>
    <w:rsid w:val="00D45165"/>
    <w:rsid w:val="00D453B3"/>
    <w:rsid w:val="00D460F2"/>
    <w:rsid w:val="00D46917"/>
    <w:rsid w:val="00D469E1"/>
    <w:rsid w:val="00D47578"/>
    <w:rsid w:val="00D47A24"/>
    <w:rsid w:val="00D47FF3"/>
    <w:rsid w:val="00D5014E"/>
    <w:rsid w:val="00D50401"/>
    <w:rsid w:val="00D50F73"/>
    <w:rsid w:val="00D51086"/>
    <w:rsid w:val="00D51388"/>
    <w:rsid w:val="00D51838"/>
    <w:rsid w:val="00D51C10"/>
    <w:rsid w:val="00D52D07"/>
    <w:rsid w:val="00D53004"/>
    <w:rsid w:val="00D5311B"/>
    <w:rsid w:val="00D54070"/>
    <w:rsid w:val="00D549B4"/>
    <w:rsid w:val="00D54AA4"/>
    <w:rsid w:val="00D54C3C"/>
    <w:rsid w:val="00D555B1"/>
    <w:rsid w:val="00D55C67"/>
    <w:rsid w:val="00D56332"/>
    <w:rsid w:val="00D565CA"/>
    <w:rsid w:val="00D5693D"/>
    <w:rsid w:val="00D56C34"/>
    <w:rsid w:val="00D57876"/>
    <w:rsid w:val="00D6066A"/>
    <w:rsid w:val="00D611D0"/>
    <w:rsid w:val="00D61310"/>
    <w:rsid w:val="00D61524"/>
    <w:rsid w:val="00D61FCC"/>
    <w:rsid w:val="00D6201B"/>
    <w:rsid w:val="00D624BA"/>
    <w:rsid w:val="00D631F7"/>
    <w:rsid w:val="00D6360D"/>
    <w:rsid w:val="00D647AC"/>
    <w:rsid w:val="00D64E7A"/>
    <w:rsid w:val="00D65930"/>
    <w:rsid w:val="00D662B4"/>
    <w:rsid w:val="00D66560"/>
    <w:rsid w:val="00D66900"/>
    <w:rsid w:val="00D66D7C"/>
    <w:rsid w:val="00D66F0A"/>
    <w:rsid w:val="00D67BC3"/>
    <w:rsid w:val="00D67DCE"/>
    <w:rsid w:val="00D701A6"/>
    <w:rsid w:val="00D72226"/>
    <w:rsid w:val="00D73465"/>
    <w:rsid w:val="00D7364C"/>
    <w:rsid w:val="00D738B0"/>
    <w:rsid w:val="00D7399B"/>
    <w:rsid w:val="00D74407"/>
    <w:rsid w:val="00D74A12"/>
    <w:rsid w:val="00D75703"/>
    <w:rsid w:val="00D75F84"/>
    <w:rsid w:val="00D764D1"/>
    <w:rsid w:val="00D7666D"/>
    <w:rsid w:val="00D76DF4"/>
    <w:rsid w:val="00D77060"/>
    <w:rsid w:val="00D770A0"/>
    <w:rsid w:val="00D77794"/>
    <w:rsid w:val="00D800E9"/>
    <w:rsid w:val="00D80668"/>
    <w:rsid w:val="00D80F6B"/>
    <w:rsid w:val="00D818B0"/>
    <w:rsid w:val="00D819A8"/>
    <w:rsid w:val="00D82D9C"/>
    <w:rsid w:val="00D83489"/>
    <w:rsid w:val="00D83699"/>
    <w:rsid w:val="00D83880"/>
    <w:rsid w:val="00D83F8E"/>
    <w:rsid w:val="00D84B62"/>
    <w:rsid w:val="00D84BA5"/>
    <w:rsid w:val="00D858CF"/>
    <w:rsid w:val="00D86A88"/>
    <w:rsid w:val="00D86F32"/>
    <w:rsid w:val="00D87B8C"/>
    <w:rsid w:val="00D87BA4"/>
    <w:rsid w:val="00D90672"/>
    <w:rsid w:val="00D91546"/>
    <w:rsid w:val="00D91BAA"/>
    <w:rsid w:val="00D922DD"/>
    <w:rsid w:val="00D9278B"/>
    <w:rsid w:val="00D92E66"/>
    <w:rsid w:val="00D93634"/>
    <w:rsid w:val="00D93AB1"/>
    <w:rsid w:val="00D93D08"/>
    <w:rsid w:val="00D9549D"/>
    <w:rsid w:val="00D9682A"/>
    <w:rsid w:val="00D97B08"/>
    <w:rsid w:val="00D97F6F"/>
    <w:rsid w:val="00DA02FC"/>
    <w:rsid w:val="00DA056E"/>
    <w:rsid w:val="00DA0E25"/>
    <w:rsid w:val="00DA1C4E"/>
    <w:rsid w:val="00DA23CF"/>
    <w:rsid w:val="00DA31CC"/>
    <w:rsid w:val="00DA32AA"/>
    <w:rsid w:val="00DA39E5"/>
    <w:rsid w:val="00DA39FA"/>
    <w:rsid w:val="00DA40E7"/>
    <w:rsid w:val="00DA51DB"/>
    <w:rsid w:val="00DA600D"/>
    <w:rsid w:val="00DA617D"/>
    <w:rsid w:val="00DA61F5"/>
    <w:rsid w:val="00DA672C"/>
    <w:rsid w:val="00DA6D7E"/>
    <w:rsid w:val="00DA724D"/>
    <w:rsid w:val="00DB0404"/>
    <w:rsid w:val="00DB22EC"/>
    <w:rsid w:val="00DB36A5"/>
    <w:rsid w:val="00DB5366"/>
    <w:rsid w:val="00DB6226"/>
    <w:rsid w:val="00DB7413"/>
    <w:rsid w:val="00DC11A9"/>
    <w:rsid w:val="00DC132B"/>
    <w:rsid w:val="00DC18FC"/>
    <w:rsid w:val="00DC1AB6"/>
    <w:rsid w:val="00DC1CB1"/>
    <w:rsid w:val="00DC20C9"/>
    <w:rsid w:val="00DC2CFA"/>
    <w:rsid w:val="00DC304E"/>
    <w:rsid w:val="00DC3F2A"/>
    <w:rsid w:val="00DC4A38"/>
    <w:rsid w:val="00DC5E6D"/>
    <w:rsid w:val="00DC6DCA"/>
    <w:rsid w:val="00DC760D"/>
    <w:rsid w:val="00DD0307"/>
    <w:rsid w:val="00DD0760"/>
    <w:rsid w:val="00DD07B1"/>
    <w:rsid w:val="00DD0CF8"/>
    <w:rsid w:val="00DD1162"/>
    <w:rsid w:val="00DD1185"/>
    <w:rsid w:val="00DD13EB"/>
    <w:rsid w:val="00DD1681"/>
    <w:rsid w:val="00DD1AC0"/>
    <w:rsid w:val="00DD24AD"/>
    <w:rsid w:val="00DD27D5"/>
    <w:rsid w:val="00DD28D0"/>
    <w:rsid w:val="00DD4605"/>
    <w:rsid w:val="00DD4EC1"/>
    <w:rsid w:val="00DD4FE6"/>
    <w:rsid w:val="00DD5DB3"/>
    <w:rsid w:val="00DD5F0C"/>
    <w:rsid w:val="00DD60BE"/>
    <w:rsid w:val="00DD63B8"/>
    <w:rsid w:val="00DD6F65"/>
    <w:rsid w:val="00DD797C"/>
    <w:rsid w:val="00DE08A5"/>
    <w:rsid w:val="00DE0944"/>
    <w:rsid w:val="00DE0DA8"/>
    <w:rsid w:val="00DE11A9"/>
    <w:rsid w:val="00DE12ED"/>
    <w:rsid w:val="00DE18C6"/>
    <w:rsid w:val="00DE18DC"/>
    <w:rsid w:val="00DE211C"/>
    <w:rsid w:val="00DE2BF3"/>
    <w:rsid w:val="00DE32A6"/>
    <w:rsid w:val="00DE4948"/>
    <w:rsid w:val="00DE5989"/>
    <w:rsid w:val="00DE5F2B"/>
    <w:rsid w:val="00DE6863"/>
    <w:rsid w:val="00DE6AD3"/>
    <w:rsid w:val="00DE759A"/>
    <w:rsid w:val="00DE79E1"/>
    <w:rsid w:val="00DF0698"/>
    <w:rsid w:val="00DF1845"/>
    <w:rsid w:val="00DF26C9"/>
    <w:rsid w:val="00DF3C82"/>
    <w:rsid w:val="00DF4C0F"/>
    <w:rsid w:val="00DF52E3"/>
    <w:rsid w:val="00DF6C04"/>
    <w:rsid w:val="00DF6C99"/>
    <w:rsid w:val="00DF74EE"/>
    <w:rsid w:val="00DF79E2"/>
    <w:rsid w:val="00E0293A"/>
    <w:rsid w:val="00E02BA4"/>
    <w:rsid w:val="00E02D82"/>
    <w:rsid w:val="00E0399D"/>
    <w:rsid w:val="00E03D90"/>
    <w:rsid w:val="00E0442E"/>
    <w:rsid w:val="00E0496B"/>
    <w:rsid w:val="00E053F2"/>
    <w:rsid w:val="00E05544"/>
    <w:rsid w:val="00E05794"/>
    <w:rsid w:val="00E05C94"/>
    <w:rsid w:val="00E06BE6"/>
    <w:rsid w:val="00E07125"/>
    <w:rsid w:val="00E074E8"/>
    <w:rsid w:val="00E1100E"/>
    <w:rsid w:val="00E11EF3"/>
    <w:rsid w:val="00E12F0D"/>
    <w:rsid w:val="00E1380B"/>
    <w:rsid w:val="00E14258"/>
    <w:rsid w:val="00E14DEE"/>
    <w:rsid w:val="00E16118"/>
    <w:rsid w:val="00E167C6"/>
    <w:rsid w:val="00E170B6"/>
    <w:rsid w:val="00E211D4"/>
    <w:rsid w:val="00E21963"/>
    <w:rsid w:val="00E21C02"/>
    <w:rsid w:val="00E22359"/>
    <w:rsid w:val="00E22A98"/>
    <w:rsid w:val="00E233A3"/>
    <w:rsid w:val="00E23423"/>
    <w:rsid w:val="00E23779"/>
    <w:rsid w:val="00E24090"/>
    <w:rsid w:val="00E24EED"/>
    <w:rsid w:val="00E24F21"/>
    <w:rsid w:val="00E24F5F"/>
    <w:rsid w:val="00E25E3B"/>
    <w:rsid w:val="00E265CD"/>
    <w:rsid w:val="00E274EA"/>
    <w:rsid w:val="00E27C14"/>
    <w:rsid w:val="00E31D13"/>
    <w:rsid w:val="00E31E51"/>
    <w:rsid w:val="00E338B4"/>
    <w:rsid w:val="00E34C44"/>
    <w:rsid w:val="00E350B3"/>
    <w:rsid w:val="00E358FD"/>
    <w:rsid w:val="00E35DCA"/>
    <w:rsid w:val="00E36CDD"/>
    <w:rsid w:val="00E374C9"/>
    <w:rsid w:val="00E37FE5"/>
    <w:rsid w:val="00E40376"/>
    <w:rsid w:val="00E403BF"/>
    <w:rsid w:val="00E404C8"/>
    <w:rsid w:val="00E40CBB"/>
    <w:rsid w:val="00E41758"/>
    <w:rsid w:val="00E41A71"/>
    <w:rsid w:val="00E42AB2"/>
    <w:rsid w:val="00E434A4"/>
    <w:rsid w:val="00E44D87"/>
    <w:rsid w:val="00E45E50"/>
    <w:rsid w:val="00E46EDA"/>
    <w:rsid w:val="00E470DB"/>
    <w:rsid w:val="00E476B1"/>
    <w:rsid w:val="00E47AD0"/>
    <w:rsid w:val="00E5016E"/>
    <w:rsid w:val="00E50E18"/>
    <w:rsid w:val="00E51E6B"/>
    <w:rsid w:val="00E5223A"/>
    <w:rsid w:val="00E535F7"/>
    <w:rsid w:val="00E54E24"/>
    <w:rsid w:val="00E56D8F"/>
    <w:rsid w:val="00E574A2"/>
    <w:rsid w:val="00E57713"/>
    <w:rsid w:val="00E57C21"/>
    <w:rsid w:val="00E60156"/>
    <w:rsid w:val="00E607A4"/>
    <w:rsid w:val="00E60E40"/>
    <w:rsid w:val="00E6305F"/>
    <w:rsid w:val="00E631A7"/>
    <w:rsid w:val="00E632A0"/>
    <w:rsid w:val="00E633F9"/>
    <w:rsid w:val="00E6477F"/>
    <w:rsid w:val="00E64AB7"/>
    <w:rsid w:val="00E65185"/>
    <w:rsid w:val="00E66840"/>
    <w:rsid w:val="00E6695A"/>
    <w:rsid w:val="00E66C55"/>
    <w:rsid w:val="00E71291"/>
    <w:rsid w:val="00E71382"/>
    <w:rsid w:val="00E718F1"/>
    <w:rsid w:val="00E735AF"/>
    <w:rsid w:val="00E746A7"/>
    <w:rsid w:val="00E7532D"/>
    <w:rsid w:val="00E75862"/>
    <w:rsid w:val="00E76061"/>
    <w:rsid w:val="00E76AD1"/>
    <w:rsid w:val="00E76C2C"/>
    <w:rsid w:val="00E76D5D"/>
    <w:rsid w:val="00E7718C"/>
    <w:rsid w:val="00E77737"/>
    <w:rsid w:val="00E811C4"/>
    <w:rsid w:val="00E81B86"/>
    <w:rsid w:val="00E81CB6"/>
    <w:rsid w:val="00E82603"/>
    <w:rsid w:val="00E82655"/>
    <w:rsid w:val="00E8348B"/>
    <w:rsid w:val="00E84398"/>
    <w:rsid w:val="00E84C56"/>
    <w:rsid w:val="00E85048"/>
    <w:rsid w:val="00E85363"/>
    <w:rsid w:val="00E8589A"/>
    <w:rsid w:val="00E85A1A"/>
    <w:rsid w:val="00E85E7D"/>
    <w:rsid w:val="00E86055"/>
    <w:rsid w:val="00E86632"/>
    <w:rsid w:val="00E86905"/>
    <w:rsid w:val="00E86CE6"/>
    <w:rsid w:val="00E873E5"/>
    <w:rsid w:val="00E873F4"/>
    <w:rsid w:val="00E922ED"/>
    <w:rsid w:val="00E926FF"/>
    <w:rsid w:val="00E93125"/>
    <w:rsid w:val="00E937A1"/>
    <w:rsid w:val="00E94436"/>
    <w:rsid w:val="00E95314"/>
    <w:rsid w:val="00E958C9"/>
    <w:rsid w:val="00E95E0C"/>
    <w:rsid w:val="00E95F55"/>
    <w:rsid w:val="00E97427"/>
    <w:rsid w:val="00EA0623"/>
    <w:rsid w:val="00EA0689"/>
    <w:rsid w:val="00EA087B"/>
    <w:rsid w:val="00EA17A7"/>
    <w:rsid w:val="00EA17EF"/>
    <w:rsid w:val="00EA22EB"/>
    <w:rsid w:val="00EA33C6"/>
    <w:rsid w:val="00EA572B"/>
    <w:rsid w:val="00EA5D04"/>
    <w:rsid w:val="00EA5FEF"/>
    <w:rsid w:val="00EA60A2"/>
    <w:rsid w:val="00EA61B3"/>
    <w:rsid w:val="00EA7CE1"/>
    <w:rsid w:val="00EB0591"/>
    <w:rsid w:val="00EB0BBF"/>
    <w:rsid w:val="00EB0E73"/>
    <w:rsid w:val="00EB1015"/>
    <w:rsid w:val="00EB12F4"/>
    <w:rsid w:val="00EB19CE"/>
    <w:rsid w:val="00EB2126"/>
    <w:rsid w:val="00EB2902"/>
    <w:rsid w:val="00EB3000"/>
    <w:rsid w:val="00EB32CC"/>
    <w:rsid w:val="00EB330E"/>
    <w:rsid w:val="00EB35EC"/>
    <w:rsid w:val="00EB39B5"/>
    <w:rsid w:val="00EB3EB9"/>
    <w:rsid w:val="00EB52CC"/>
    <w:rsid w:val="00EB678E"/>
    <w:rsid w:val="00EB69D0"/>
    <w:rsid w:val="00EB6DC4"/>
    <w:rsid w:val="00EC06CA"/>
    <w:rsid w:val="00EC074D"/>
    <w:rsid w:val="00EC20B6"/>
    <w:rsid w:val="00EC255D"/>
    <w:rsid w:val="00EC2899"/>
    <w:rsid w:val="00EC2C5A"/>
    <w:rsid w:val="00EC2D9C"/>
    <w:rsid w:val="00EC342C"/>
    <w:rsid w:val="00EC36AA"/>
    <w:rsid w:val="00EC482D"/>
    <w:rsid w:val="00EC4D37"/>
    <w:rsid w:val="00EC589E"/>
    <w:rsid w:val="00EC5D65"/>
    <w:rsid w:val="00EC5FA7"/>
    <w:rsid w:val="00EC615C"/>
    <w:rsid w:val="00EC651E"/>
    <w:rsid w:val="00EC68F8"/>
    <w:rsid w:val="00EC7438"/>
    <w:rsid w:val="00ED00B7"/>
    <w:rsid w:val="00ED1C68"/>
    <w:rsid w:val="00ED21F9"/>
    <w:rsid w:val="00ED3B1A"/>
    <w:rsid w:val="00ED4BCF"/>
    <w:rsid w:val="00ED4CAF"/>
    <w:rsid w:val="00ED4FD2"/>
    <w:rsid w:val="00ED5288"/>
    <w:rsid w:val="00ED5BB9"/>
    <w:rsid w:val="00ED6A7B"/>
    <w:rsid w:val="00ED6FF5"/>
    <w:rsid w:val="00ED7D19"/>
    <w:rsid w:val="00EE1209"/>
    <w:rsid w:val="00EE1F9F"/>
    <w:rsid w:val="00EE2BF8"/>
    <w:rsid w:val="00EE30C8"/>
    <w:rsid w:val="00EE3AF4"/>
    <w:rsid w:val="00EE3C76"/>
    <w:rsid w:val="00EE5755"/>
    <w:rsid w:val="00EE6138"/>
    <w:rsid w:val="00EE61D3"/>
    <w:rsid w:val="00EE74BB"/>
    <w:rsid w:val="00EE7B57"/>
    <w:rsid w:val="00EF2331"/>
    <w:rsid w:val="00EF39C3"/>
    <w:rsid w:val="00EF3B71"/>
    <w:rsid w:val="00EF4D59"/>
    <w:rsid w:val="00EF517D"/>
    <w:rsid w:val="00EF5A93"/>
    <w:rsid w:val="00EF5D02"/>
    <w:rsid w:val="00EF6BAE"/>
    <w:rsid w:val="00EF6C7C"/>
    <w:rsid w:val="00EF7E52"/>
    <w:rsid w:val="00EF7EEB"/>
    <w:rsid w:val="00F00620"/>
    <w:rsid w:val="00F00E74"/>
    <w:rsid w:val="00F01153"/>
    <w:rsid w:val="00F01648"/>
    <w:rsid w:val="00F01CEA"/>
    <w:rsid w:val="00F04129"/>
    <w:rsid w:val="00F04D67"/>
    <w:rsid w:val="00F054A2"/>
    <w:rsid w:val="00F05A5D"/>
    <w:rsid w:val="00F06942"/>
    <w:rsid w:val="00F0796A"/>
    <w:rsid w:val="00F10B59"/>
    <w:rsid w:val="00F10D67"/>
    <w:rsid w:val="00F11375"/>
    <w:rsid w:val="00F118D0"/>
    <w:rsid w:val="00F120F8"/>
    <w:rsid w:val="00F13EDC"/>
    <w:rsid w:val="00F14255"/>
    <w:rsid w:val="00F1434A"/>
    <w:rsid w:val="00F14692"/>
    <w:rsid w:val="00F15685"/>
    <w:rsid w:val="00F16203"/>
    <w:rsid w:val="00F162E5"/>
    <w:rsid w:val="00F168E7"/>
    <w:rsid w:val="00F172E7"/>
    <w:rsid w:val="00F1770A"/>
    <w:rsid w:val="00F17AC6"/>
    <w:rsid w:val="00F17E43"/>
    <w:rsid w:val="00F2010F"/>
    <w:rsid w:val="00F20C32"/>
    <w:rsid w:val="00F21713"/>
    <w:rsid w:val="00F21959"/>
    <w:rsid w:val="00F2368C"/>
    <w:rsid w:val="00F240CA"/>
    <w:rsid w:val="00F24F47"/>
    <w:rsid w:val="00F255B0"/>
    <w:rsid w:val="00F25909"/>
    <w:rsid w:val="00F25986"/>
    <w:rsid w:val="00F261E9"/>
    <w:rsid w:val="00F269CE"/>
    <w:rsid w:val="00F26AA4"/>
    <w:rsid w:val="00F278D9"/>
    <w:rsid w:val="00F315A8"/>
    <w:rsid w:val="00F315C1"/>
    <w:rsid w:val="00F329AE"/>
    <w:rsid w:val="00F334F0"/>
    <w:rsid w:val="00F35633"/>
    <w:rsid w:val="00F37D63"/>
    <w:rsid w:val="00F410E5"/>
    <w:rsid w:val="00F4156E"/>
    <w:rsid w:val="00F41655"/>
    <w:rsid w:val="00F41B23"/>
    <w:rsid w:val="00F41B48"/>
    <w:rsid w:val="00F41E07"/>
    <w:rsid w:val="00F41FF0"/>
    <w:rsid w:val="00F424B1"/>
    <w:rsid w:val="00F4252F"/>
    <w:rsid w:val="00F43749"/>
    <w:rsid w:val="00F4392A"/>
    <w:rsid w:val="00F43C1B"/>
    <w:rsid w:val="00F44172"/>
    <w:rsid w:val="00F4470E"/>
    <w:rsid w:val="00F44FDB"/>
    <w:rsid w:val="00F461B3"/>
    <w:rsid w:val="00F463D1"/>
    <w:rsid w:val="00F46876"/>
    <w:rsid w:val="00F50119"/>
    <w:rsid w:val="00F50F73"/>
    <w:rsid w:val="00F51563"/>
    <w:rsid w:val="00F516DD"/>
    <w:rsid w:val="00F52D7C"/>
    <w:rsid w:val="00F536EC"/>
    <w:rsid w:val="00F54FF1"/>
    <w:rsid w:val="00F55215"/>
    <w:rsid w:val="00F5533C"/>
    <w:rsid w:val="00F5540D"/>
    <w:rsid w:val="00F55949"/>
    <w:rsid w:val="00F5752F"/>
    <w:rsid w:val="00F606AB"/>
    <w:rsid w:val="00F61118"/>
    <w:rsid w:val="00F61479"/>
    <w:rsid w:val="00F615FD"/>
    <w:rsid w:val="00F61C07"/>
    <w:rsid w:val="00F61D8D"/>
    <w:rsid w:val="00F6247E"/>
    <w:rsid w:val="00F632F2"/>
    <w:rsid w:val="00F6393C"/>
    <w:rsid w:val="00F645A8"/>
    <w:rsid w:val="00F65403"/>
    <w:rsid w:val="00F65A59"/>
    <w:rsid w:val="00F67BD6"/>
    <w:rsid w:val="00F70149"/>
    <w:rsid w:val="00F710AA"/>
    <w:rsid w:val="00F720D0"/>
    <w:rsid w:val="00F72F3D"/>
    <w:rsid w:val="00F73303"/>
    <w:rsid w:val="00F737C3"/>
    <w:rsid w:val="00F73862"/>
    <w:rsid w:val="00F759B9"/>
    <w:rsid w:val="00F75EBB"/>
    <w:rsid w:val="00F76BC6"/>
    <w:rsid w:val="00F80230"/>
    <w:rsid w:val="00F81579"/>
    <w:rsid w:val="00F82130"/>
    <w:rsid w:val="00F826F6"/>
    <w:rsid w:val="00F827B5"/>
    <w:rsid w:val="00F83BBD"/>
    <w:rsid w:val="00F83F3C"/>
    <w:rsid w:val="00F84991"/>
    <w:rsid w:val="00F84E52"/>
    <w:rsid w:val="00F864A4"/>
    <w:rsid w:val="00F86ED2"/>
    <w:rsid w:val="00F8787C"/>
    <w:rsid w:val="00F87FAD"/>
    <w:rsid w:val="00F9006C"/>
    <w:rsid w:val="00F901BB"/>
    <w:rsid w:val="00F903D1"/>
    <w:rsid w:val="00F91004"/>
    <w:rsid w:val="00F911E7"/>
    <w:rsid w:val="00F91282"/>
    <w:rsid w:val="00F91294"/>
    <w:rsid w:val="00F91AA5"/>
    <w:rsid w:val="00F9278A"/>
    <w:rsid w:val="00F929B5"/>
    <w:rsid w:val="00F92EAD"/>
    <w:rsid w:val="00F93D5B"/>
    <w:rsid w:val="00F94B6C"/>
    <w:rsid w:val="00F9773C"/>
    <w:rsid w:val="00F97A00"/>
    <w:rsid w:val="00FA07EA"/>
    <w:rsid w:val="00FA0F64"/>
    <w:rsid w:val="00FA2115"/>
    <w:rsid w:val="00FA244B"/>
    <w:rsid w:val="00FA2BD8"/>
    <w:rsid w:val="00FA552C"/>
    <w:rsid w:val="00FA7F55"/>
    <w:rsid w:val="00FB1AA9"/>
    <w:rsid w:val="00FB2324"/>
    <w:rsid w:val="00FB280B"/>
    <w:rsid w:val="00FB2833"/>
    <w:rsid w:val="00FB28D0"/>
    <w:rsid w:val="00FB2E87"/>
    <w:rsid w:val="00FB3A3C"/>
    <w:rsid w:val="00FB41C3"/>
    <w:rsid w:val="00FB437C"/>
    <w:rsid w:val="00FB4D9D"/>
    <w:rsid w:val="00FB564B"/>
    <w:rsid w:val="00FB60B3"/>
    <w:rsid w:val="00FC140F"/>
    <w:rsid w:val="00FC3D77"/>
    <w:rsid w:val="00FC65B8"/>
    <w:rsid w:val="00FC6EDE"/>
    <w:rsid w:val="00FC7779"/>
    <w:rsid w:val="00FD03D5"/>
    <w:rsid w:val="00FD0B60"/>
    <w:rsid w:val="00FD1403"/>
    <w:rsid w:val="00FD2042"/>
    <w:rsid w:val="00FD30E5"/>
    <w:rsid w:val="00FD4631"/>
    <w:rsid w:val="00FD478D"/>
    <w:rsid w:val="00FD54FA"/>
    <w:rsid w:val="00FD6A22"/>
    <w:rsid w:val="00FD6B63"/>
    <w:rsid w:val="00FD6DB1"/>
    <w:rsid w:val="00FD78D9"/>
    <w:rsid w:val="00FE144B"/>
    <w:rsid w:val="00FE2252"/>
    <w:rsid w:val="00FE261E"/>
    <w:rsid w:val="00FE32A7"/>
    <w:rsid w:val="00FE426C"/>
    <w:rsid w:val="00FE4EAD"/>
    <w:rsid w:val="00FE5A89"/>
    <w:rsid w:val="00FE5D62"/>
    <w:rsid w:val="00FE7543"/>
    <w:rsid w:val="00FE7611"/>
    <w:rsid w:val="00FE761B"/>
    <w:rsid w:val="00FF0857"/>
    <w:rsid w:val="00FF09BF"/>
    <w:rsid w:val="00FF0E67"/>
    <w:rsid w:val="00FF22AA"/>
    <w:rsid w:val="00FF251A"/>
    <w:rsid w:val="00FF4057"/>
    <w:rsid w:val="00FF41BA"/>
    <w:rsid w:val="00FF44B3"/>
    <w:rsid w:val="00FF5195"/>
    <w:rsid w:val="00FF546E"/>
    <w:rsid w:val="00FF6755"/>
    <w:rsid w:val="00FF6FA1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4AE28"/>
  <w15:docId w15:val="{E4C4EF61-328B-43A9-896B-E3266AD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A6D"/>
  </w:style>
  <w:style w:type="paragraph" w:styleId="Piedepgina">
    <w:name w:val="footer"/>
    <w:basedOn w:val="Normal"/>
    <w:link w:val="PiedepginaCar"/>
    <w:uiPriority w:val="99"/>
    <w:unhideWhenUsed/>
    <w:rsid w:val="007F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A6D"/>
  </w:style>
  <w:style w:type="table" w:styleId="Tablaconcuadrcula">
    <w:name w:val="Table Grid"/>
    <w:basedOn w:val="Tablanormal"/>
    <w:uiPriority w:val="59"/>
    <w:rsid w:val="007F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A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4DF5"/>
    <w:pPr>
      <w:spacing w:after="160"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047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5D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5D04"/>
    <w:pPr>
      <w:spacing w:line="259" w:lineRule="auto"/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EA5D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lesly\tutores\DOCU-FORM-02-Formato%20ficha%20programaci&#243;n%20tutor&#237;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B9E8-BC85-4303-A2A8-69980A6F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DOCU-FORM-02-Formato ficha programación tutorías</Template>
  <TotalTime>36</TotalTime>
  <Pages>14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Diego Muñoz</cp:lastModifiedBy>
  <cp:revision>6</cp:revision>
  <cp:lastPrinted>2015-06-10T16:05:00Z</cp:lastPrinted>
  <dcterms:created xsi:type="dcterms:W3CDTF">2020-03-19T18:15:00Z</dcterms:created>
  <dcterms:modified xsi:type="dcterms:W3CDTF">2020-03-19T18:57:00Z</dcterms:modified>
</cp:coreProperties>
</file>