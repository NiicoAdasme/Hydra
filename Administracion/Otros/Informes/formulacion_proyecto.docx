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E1552" w14:textId="77777777" w:rsidR="006B6032" w:rsidRDefault="006B6032" w:rsidP="006B6032">
      <w:pPr>
        <w:jc w:val="center"/>
      </w:pPr>
    </w:p>
    <w:p w14:paraId="3B14CCCC" w14:textId="0FC045EC" w:rsidR="006B6032" w:rsidRDefault="006850E8" w:rsidP="00365C86">
      <w:pPr>
        <w:rPr>
          <w:rFonts w:ascii="Arial" w:hAnsi="Arial" w:cs="Arial"/>
        </w:rPr>
      </w:pPr>
      <w:r>
        <w:rPr>
          <w:rFonts w:ascii="Arial" w:hAnsi="Arial" w:cs="Arial"/>
        </w:rPr>
        <w:t>Facultad de Ciencias Empresariales</w:t>
      </w:r>
    </w:p>
    <w:p w14:paraId="5E473504" w14:textId="71958EDA" w:rsidR="00CB5D01" w:rsidRPr="00250C20" w:rsidRDefault="00CB5D01" w:rsidP="00365C86">
      <w:pPr>
        <w:rPr>
          <w:rFonts w:ascii="Arial" w:hAnsi="Arial" w:cs="Arial"/>
        </w:rPr>
      </w:pPr>
      <w:r>
        <w:rPr>
          <w:rFonts w:ascii="Arial" w:hAnsi="Arial" w:cs="Arial"/>
        </w:rPr>
        <w:t>Departamento De Sistemas De Información</w:t>
      </w:r>
    </w:p>
    <w:p w14:paraId="28017811" w14:textId="77777777" w:rsidR="006B6032" w:rsidRPr="00250C20" w:rsidRDefault="006850E8" w:rsidP="00365C86">
      <w:pPr>
        <w:rPr>
          <w:rFonts w:ascii="Arial" w:hAnsi="Arial" w:cs="Arial"/>
        </w:rPr>
      </w:pPr>
      <w:r>
        <w:rPr>
          <w:rFonts w:ascii="Arial" w:hAnsi="Arial" w:cs="Arial"/>
        </w:rPr>
        <w:t>Ingeniería de Ejecución en Computación Informática</w:t>
      </w:r>
    </w:p>
    <w:p w14:paraId="5B67E25D" w14:textId="77777777" w:rsidR="006B6032" w:rsidRDefault="006B6032" w:rsidP="006850E8">
      <w:pPr>
        <w:rPr>
          <w:rFonts w:ascii="Arial" w:hAnsi="Arial" w:cs="Arial"/>
        </w:rPr>
      </w:pPr>
    </w:p>
    <w:p w14:paraId="3B6400D9" w14:textId="77777777" w:rsidR="002D70F0" w:rsidRDefault="002D70F0" w:rsidP="006850E8">
      <w:pPr>
        <w:rPr>
          <w:rFonts w:ascii="Arial" w:hAnsi="Arial" w:cs="Arial"/>
        </w:rPr>
      </w:pPr>
    </w:p>
    <w:p w14:paraId="0681505D" w14:textId="77777777" w:rsidR="002D70F0" w:rsidRPr="00250C20" w:rsidRDefault="002D70F0" w:rsidP="006850E8">
      <w:pPr>
        <w:rPr>
          <w:rFonts w:ascii="Arial" w:hAnsi="Arial" w:cs="Arial"/>
        </w:rPr>
      </w:pPr>
    </w:p>
    <w:p w14:paraId="29F4B6DC" w14:textId="77777777" w:rsidR="006B6032" w:rsidRDefault="006850E8" w:rsidP="006B6032">
      <w:pPr>
        <w:jc w:val="center"/>
        <w:rPr>
          <w:rFonts w:ascii="Arial" w:hAnsi="Arial" w:cs="Arial"/>
          <w:b/>
          <w:sz w:val="56"/>
          <w:szCs w:val="56"/>
        </w:rPr>
      </w:pPr>
      <w:r>
        <w:rPr>
          <w:rFonts w:ascii="Arial" w:hAnsi="Arial" w:cs="Arial"/>
          <w:b/>
          <w:sz w:val="56"/>
          <w:szCs w:val="56"/>
        </w:rPr>
        <w:t>Entregable N°1</w:t>
      </w:r>
    </w:p>
    <w:p w14:paraId="2C17DCCE" w14:textId="77777777" w:rsidR="006850E8" w:rsidRPr="00250C20" w:rsidRDefault="006850E8" w:rsidP="006B6032">
      <w:pPr>
        <w:jc w:val="center"/>
        <w:rPr>
          <w:rFonts w:ascii="Arial" w:hAnsi="Arial" w:cs="Arial"/>
          <w:b/>
          <w:sz w:val="56"/>
          <w:szCs w:val="56"/>
        </w:rPr>
      </w:pPr>
      <w:r>
        <w:rPr>
          <w:rFonts w:ascii="Arial" w:hAnsi="Arial" w:cs="Arial"/>
          <w:b/>
          <w:sz w:val="56"/>
          <w:szCs w:val="56"/>
        </w:rPr>
        <w:t>Formulación de Proyecto</w:t>
      </w:r>
    </w:p>
    <w:p w14:paraId="2A7E9E3C" w14:textId="77777777" w:rsidR="006B6032" w:rsidRPr="00250C20" w:rsidRDefault="006B6032" w:rsidP="006B6032">
      <w:pPr>
        <w:jc w:val="center"/>
        <w:rPr>
          <w:rFonts w:ascii="Arial" w:hAnsi="Arial" w:cs="Arial"/>
        </w:rPr>
      </w:pPr>
    </w:p>
    <w:p w14:paraId="56891DA4" w14:textId="77777777" w:rsidR="006B6032" w:rsidRPr="00250C20" w:rsidRDefault="006B6032" w:rsidP="006B6032">
      <w:pPr>
        <w:jc w:val="center"/>
        <w:rPr>
          <w:rFonts w:ascii="Arial" w:hAnsi="Arial" w:cs="Arial"/>
        </w:rPr>
      </w:pPr>
    </w:p>
    <w:p w14:paraId="6542FF1B" w14:textId="77777777" w:rsidR="006B6032" w:rsidRPr="00250C20" w:rsidRDefault="006B6032" w:rsidP="006B6032">
      <w:pPr>
        <w:jc w:val="center"/>
        <w:rPr>
          <w:rFonts w:ascii="Arial" w:hAnsi="Arial" w:cs="Arial"/>
        </w:rPr>
      </w:pPr>
    </w:p>
    <w:p w14:paraId="5641A98A" w14:textId="77777777" w:rsidR="006B6032" w:rsidRPr="00250C20" w:rsidRDefault="006B6032" w:rsidP="006B6032">
      <w:pPr>
        <w:jc w:val="center"/>
        <w:rPr>
          <w:rFonts w:ascii="Arial" w:hAnsi="Arial" w:cs="Arial"/>
        </w:rPr>
      </w:pPr>
    </w:p>
    <w:p w14:paraId="30120134" w14:textId="77777777" w:rsidR="006B6032" w:rsidRPr="00250C20" w:rsidRDefault="006B6032" w:rsidP="006B6032">
      <w:pPr>
        <w:jc w:val="center"/>
        <w:rPr>
          <w:rFonts w:ascii="Arial" w:hAnsi="Arial" w:cs="Arial"/>
        </w:rPr>
      </w:pPr>
    </w:p>
    <w:p w14:paraId="3DC4FB36" w14:textId="6DFF246E" w:rsidR="006850E8" w:rsidRDefault="006B6032" w:rsidP="006850E8">
      <w:pPr>
        <w:rPr>
          <w:rFonts w:ascii="Arial" w:hAnsi="Arial" w:cs="Arial"/>
        </w:rPr>
      </w:pPr>
      <w:r w:rsidRPr="006850E8">
        <w:rPr>
          <w:rFonts w:ascii="Arial" w:hAnsi="Arial" w:cs="Arial"/>
          <w:b/>
          <w:bCs/>
        </w:rPr>
        <w:t>Nombre estudiante:</w:t>
      </w:r>
      <w:r w:rsidR="001640C7">
        <w:rPr>
          <w:rFonts w:ascii="Arial" w:hAnsi="Arial" w:cs="Arial"/>
        </w:rPr>
        <w:t xml:space="preserve"> Nicolá</w:t>
      </w:r>
      <w:r w:rsidR="006850E8">
        <w:rPr>
          <w:rFonts w:ascii="Arial" w:hAnsi="Arial" w:cs="Arial"/>
        </w:rPr>
        <w:t>s Adasme</w:t>
      </w:r>
      <w:r w:rsidR="00355569">
        <w:rPr>
          <w:rFonts w:ascii="Arial" w:hAnsi="Arial" w:cs="Arial"/>
        </w:rPr>
        <w:t xml:space="preserve"> </w:t>
      </w:r>
      <w:r w:rsidR="006850E8">
        <w:rPr>
          <w:rFonts w:ascii="Arial" w:hAnsi="Arial" w:cs="Arial"/>
        </w:rPr>
        <w:t>-</w:t>
      </w:r>
      <w:r w:rsidR="00355569">
        <w:rPr>
          <w:rFonts w:ascii="Arial" w:hAnsi="Arial" w:cs="Arial"/>
        </w:rPr>
        <w:t xml:space="preserve"> </w:t>
      </w:r>
      <w:r w:rsidR="006850E8">
        <w:rPr>
          <w:rFonts w:ascii="Arial" w:hAnsi="Arial" w:cs="Arial"/>
        </w:rPr>
        <w:t>Diego Muñoz</w:t>
      </w:r>
      <w:r w:rsidR="00355569">
        <w:rPr>
          <w:rFonts w:ascii="Arial" w:hAnsi="Arial" w:cs="Arial"/>
        </w:rPr>
        <w:t xml:space="preserve"> </w:t>
      </w:r>
      <w:r w:rsidR="006850E8">
        <w:rPr>
          <w:rFonts w:ascii="Arial" w:hAnsi="Arial" w:cs="Arial"/>
        </w:rPr>
        <w:t>-</w:t>
      </w:r>
      <w:r w:rsidR="00355569">
        <w:rPr>
          <w:rFonts w:ascii="Arial" w:hAnsi="Arial" w:cs="Arial"/>
        </w:rPr>
        <w:t xml:space="preserve"> </w:t>
      </w:r>
      <w:r w:rsidR="006850E8">
        <w:rPr>
          <w:rFonts w:ascii="Arial" w:hAnsi="Arial" w:cs="Arial"/>
        </w:rPr>
        <w:t>Matías Moreno</w:t>
      </w:r>
      <w:r w:rsidR="00355569">
        <w:rPr>
          <w:rFonts w:ascii="Arial" w:hAnsi="Arial" w:cs="Arial"/>
        </w:rPr>
        <w:t xml:space="preserve"> </w:t>
      </w:r>
      <w:r w:rsidR="006850E8">
        <w:rPr>
          <w:rFonts w:ascii="Arial" w:hAnsi="Arial" w:cs="Arial"/>
        </w:rPr>
        <w:t>-</w:t>
      </w:r>
      <w:r w:rsidR="00355569">
        <w:rPr>
          <w:rFonts w:ascii="Arial" w:hAnsi="Arial" w:cs="Arial"/>
        </w:rPr>
        <w:t xml:space="preserve"> </w:t>
      </w:r>
      <w:r w:rsidR="006850E8">
        <w:rPr>
          <w:rFonts w:ascii="Arial" w:hAnsi="Arial" w:cs="Arial"/>
        </w:rPr>
        <w:t>Martina Rojas</w:t>
      </w:r>
    </w:p>
    <w:p w14:paraId="48E61FDB" w14:textId="2FCD8A97" w:rsidR="006B6032" w:rsidRPr="00250C20" w:rsidRDefault="006850E8" w:rsidP="006850E8">
      <w:pPr>
        <w:rPr>
          <w:rFonts w:ascii="Arial" w:hAnsi="Arial" w:cs="Arial"/>
        </w:rPr>
      </w:pPr>
      <w:r>
        <w:rPr>
          <w:rFonts w:ascii="Arial" w:hAnsi="Arial" w:cs="Arial"/>
        </w:rPr>
        <w:t xml:space="preserve">                                </w:t>
      </w:r>
      <w:r w:rsidR="00355569">
        <w:rPr>
          <w:rFonts w:ascii="Arial" w:hAnsi="Arial" w:cs="Arial"/>
        </w:rPr>
        <w:t xml:space="preserve">   </w:t>
      </w:r>
      <w:r w:rsidR="001640C7">
        <w:rPr>
          <w:rFonts w:ascii="Arial" w:hAnsi="Arial" w:cs="Arial"/>
        </w:rPr>
        <w:t>Matías Castro</w:t>
      </w:r>
      <w:r w:rsidR="00355569">
        <w:rPr>
          <w:rFonts w:ascii="Arial" w:hAnsi="Arial" w:cs="Arial"/>
        </w:rPr>
        <w:t xml:space="preserve"> </w:t>
      </w:r>
      <w:r w:rsidR="001640C7">
        <w:rPr>
          <w:rFonts w:ascii="Arial" w:hAnsi="Arial" w:cs="Arial"/>
        </w:rPr>
        <w:t>-</w:t>
      </w:r>
      <w:r w:rsidR="00355569">
        <w:rPr>
          <w:rFonts w:ascii="Arial" w:hAnsi="Arial" w:cs="Arial"/>
        </w:rPr>
        <w:t xml:space="preserve"> </w:t>
      </w:r>
      <w:r w:rsidR="001640C7">
        <w:rPr>
          <w:rFonts w:ascii="Arial" w:hAnsi="Arial" w:cs="Arial"/>
        </w:rPr>
        <w:t>Nicolá</w:t>
      </w:r>
      <w:r>
        <w:rPr>
          <w:rFonts w:ascii="Arial" w:hAnsi="Arial" w:cs="Arial"/>
        </w:rPr>
        <w:t>s Vásquez</w:t>
      </w:r>
      <w:r w:rsidR="00355569">
        <w:rPr>
          <w:rFonts w:ascii="Arial" w:hAnsi="Arial" w:cs="Arial"/>
        </w:rPr>
        <w:t xml:space="preserve"> </w:t>
      </w:r>
      <w:r>
        <w:rPr>
          <w:rFonts w:ascii="Arial" w:hAnsi="Arial" w:cs="Arial"/>
        </w:rPr>
        <w:t>-</w:t>
      </w:r>
      <w:r w:rsidR="00355569">
        <w:rPr>
          <w:rFonts w:ascii="Arial" w:hAnsi="Arial" w:cs="Arial"/>
        </w:rPr>
        <w:t xml:space="preserve"> </w:t>
      </w:r>
      <w:r>
        <w:rPr>
          <w:rFonts w:ascii="Arial" w:hAnsi="Arial" w:cs="Arial"/>
        </w:rPr>
        <w:t>Halan Briones</w:t>
      </w:r>
      <w:r w:rsidR="00355569">
        <w:rPr>
          <w:rFonts w:ascii="Arial" w:hAnsi="Arial" w:cs="Arial"/>
        </w:rPr>
        <w:t xml:space="preserve"> </w:t>
      </w:r>
      <w:r>
        <w:rPr>
          <w:rFonts w:ascii="Arial" w:hAnsi="Arial" w:cs="Arial"/>
        </w:rPr>
        <w:t>-</w:t>
      </w:r>
      <w:r w:rsidR="00355569">
        <w:rPr>
          <w:rFonts w:ascii="Arial" w:hAnsi="Arial" w:cs="Arial"/>
        </w:rPr>
        <w:t xml:space="preserve"> </w:t>
      </w:r>
      <w:r>
        <w:rPr>
          <w:rFonts w:ascii="Arial" w:hAnsi="Arial" w:cs="Arial"/>
        </w:rPr>
        <w:t>Gastón Toledo</w:t>
      </w:r>
    </w:p>
    <w:p w14:paraId="3F60FB36" w14:textId="77777777" w:rsidR="006B6032" w:rsidRPr="00250C20" w:rsidRDefault="006B6032" w:rsidP="006850E8">
      <w:pPr>
        <w:rPr>
          <w:rFonts w:ascii="Arial" w:hAnsi="Arial" w:cs="Arial"/>
        </w:rPr>
      </w:pPr>
      <w:r w:rsidRPr="006850E8">
        <w:rPr>
          <w:rFonts w:ascii="Arial" w:hAnsi="Arial" w:cs="Arial"/>
          <w:b/>
          <w:bCs/>
        </w:rPr>
        <w:t>Asignatura:</w:t>
      </w:r>
      <w:r w:rsidRPr="00250C20">
        <w:rPr>
          <w:rFonts w:ascii="Arial" w:hAnsi="Arial" w:cs="Arial"/>
        </w:rPr>
        <w:t xml:space="preserve"> </w:t>
      </w:r>
      <w:r w:rsidR="006850E8">
        <w:rPr>
          <w:rFonts w:ascii="Arial" w:hAnsi="Arial" w:cs="Arial"/>
        </w:rPr>
        <w:t>Ingeniería de Software</w:t>
      </w:r>
    </w:p>
    <w:p w14:paraId="06921A9E" w14:textId="6E1FCD46" w:rsidR="006B6032" w:rsidRPr="00250C20" w:rsidRDefault="006850E8" w:rsidP="006850E8">
      <w:pPr>
        <w:rPr>
          <w:rFonts w:ascii="Arial" w:hAnsi="Arial" w:cs="Arial"/>
        </w:rPr>
      </w:pPr>
      <w:r w:rsidRPr="006850E8">
        <w:rPr>
          <w:rFonts w:ascii="Arial" w:hAnsi="Arial" w:cs="Arial"/>
          <w:b/>
          <w:bCs/>
        </w:rPr>
        <w:t>Profesor</w:t>
      </w:r>
      <w:r w:rsidR="001640C7">
        <w:rPr>
          <w:rFonts w:ascii="Arial" w:hAnsi="Arial" w:cs="Arial"/>
          <w:b/>
          <w:bCs/>
        </w:rPr>
        <w:t>(es)</w:t>
      </w:r>
      <w:r w:rsidR="006B6032" w:rsidRPr="006850E8">
        <w:rPr>
          <w:rFonts w:ascii="Arial" w:hAnsi="Arial" w:cs="Arial"/>
          <w:b/>
          <w:bCs/>
        </w:rPr>
        <w:t>:</w:t>
      </w:r>
      <w:r>
        <w:rPr>
          <w:rFonts w:ascii="Arial" w:hAnsi="Arial" w:cs="Arial"/>
        </w:rPr>
        <w:t xml:space="preserve"> Pedro Campos</w:t>
      </w:r>
      <w:r w:rsidR="001640C7">
        <w:rPr>
          <w:rFonts w:ascii="Arial" w:hAnsi="Arial" w:cs="Arial"/>
        </w:rPr>
        <w:t xml:space="preserve"> – Paola Legue</w:t>
      </w:r>
    </w:p>
    <w:p w14:paraId="2E13C444" w14:textId="77777777" w:rsidR="006B6032" w:rsidRPr="00250C20" w:rsidRDefault="006B6032" w:rsidP="006850E8">
      <w:pPr>
        <w:rPr>
          <w:rFonts w:ascii="Arial" w:hAnsi="Arial" w:cs="Arial"/>
        </w:rPr>
      </w:pPr>
    </w:p>
    <w:p w14:paraId="475D2644" w14:textId="77777777" w:rsidR="006B6032" w:rsidRPr="00250C20" w:rsidRDefault="006B6032" w:rsidP="006B6032">
      <w:pPr>
        <w:jc w:val="right"/>
        <w:rPr>
          <w:rFonts w:ascii="Arial" w:hAnsi="Arial" w:cs="Arial"/>
        </w:rPr>
      </w:pPr>
    </w:p>
    <w:p w14:paraId="5B91D611" w14:textId="77777777" w:rsidR="006B6032" w:rsidRPr="00250C20" w:rsidRDefault="006B6032" w:rsidP="006B6032">
      <w:pPr>
        <w:jc w:val="right"/>
        <w:rPr>
          <w:rFonts w:ascii="Arial" w:hAnsi="Arial" w:cs="Arial"/>
        </w:rPr>
      </w:pPr>
    </w:p>
    <w:p w14:paraId="04CE4271" w14:textId="77777777" w:rsidR="006B6032" w:rsidRPr="00250C20" w:rsidRDefault="006B6032" w:rsidP="006B6032">
      <w:pPr>
        <w:jc w:val="center"/>
        <w:rPr>
          <w:rFonts w:ascii="Arial" w:hAnsi="Arial" w:cs="Arial"/>
        </w:rPr>
      </w:pPr>
      <w:r w:rsidRPr="00250C20">
        <w:rPr>
          <w:rFonts w:ascii="Arial" w:hAnsi="Arial" w:cs="Arial"/>
        </w:rPr>
        <w:t xml:space="preserve">Concepción, </w:t>
      </w:r>
      <w:r w:rsidR="006850E8">
        <w:rPr>
          <w:rFonts w:ascii="Arial" w:hAnsi="Arial" w:cs="Arial"/>
        </w:rPr>
        <w:t>14</w:t>
      </w:r>
      <w:r w:rsidRPr="00250C20">
        <w:rPr>
          <w:rFonts w:ascii="Arial" w:hAnsi="Arial" w:cs="Arial"/>
        </w:rPr>
        <w:t xml:space="preserve"> de </w:t>
      </w:r>
      <w:r w:rsidR="002D70F0">
        <w:rPr>
          <w:rFonts w:ascii="Arial" w:hAnsi="Arial" w:cs="Arial"/>
        </w:rPr>
        <w:t>octubre</w:t>
      </w:r>
      <w:r w:rsidRPr="00250C20">
        <w:rPr>
          <w:rFonts w:ascii="Arial" w:hAnsi="Arial" w:cs="Arial"/>
        </w:rPr>
        <w:t xml:space="preserve"> de 201</w:t>
      </w:r>
      <w:r w:rsidR="002D70F0">
        <w:rPr>
          <w:rFonts w:ascii="Arial" w:hAnsi="Arial" w:cs="Arial"/>
        </w:rPr>
        <w:t>9</w:t>
      </w:r>
      <w:r w:rsidRPr="00250C20">
        <w:rPr>
          <w:rFonts w:ascii="Arial" w:hAnsi="Arial" w:cs="Arial"/>
        </w:rPr>
        <w:t>.</w:t>
      </w:r>
    </w:p>
    <w:p w14:paraId="77D78A9E" w14:textId="77777777" w:rsidR="00365C86" w:rsidRPr="00250C20" w:rsidRDefault="00365C86" w:rsidP="006B6032">
      <w:pPr>
        <w:jc w:val="right"/>
        <w:rPr>
          <w:rFonts w:ascii="Arial" w:hAnsi="Arial" w:cs="Arial"/>
        </w:rPr>
      </w:pPr>
    </w:p>
    <w:p w14:paraId="71D2C29C" w14:textId="34B12EA8" w:rsidR="002D70F0" w:rsidRPr="00250C20" w:rsidRDefault="00365C86" w:rsidP="00365C86">
      <w:pPr>
        <w:tabs>
          <w:tab w:val="left" w:pos="7230"/>
        </w:tabs>
        <w:rPr>
          <w:rFonts w:ascii="Arial" w:hAnsi="Arial" w:cs="Arial"/>
        </w:rPr>
      </w:pPr>
      <w:r w:rsidRPr="00250C20">
        <w:rPr>
          <w:rFonts w:ascii="Arial" w:hAnsi="Arial" w:cs="Arial"/>
        </w:rPr>
        <w:tab/>
      </w:r>
    </w:p>
    <w:sdt>
      <w:sdtPr>
        <w:rPr>
          <w:rFonts w:asciiTheme="minorHAnsi" w:eastAsiaTheme="minorHAnsi" w:hAnsiTheme="minorHAnsi" w:cstheme="minorBidi"/>
          <w:color w:val="auto"/>
          <w:sz w:val="22"/>
          <w:szCs w:val="22"/>
          <w:lang w:val="es-ES" w:eastAsia="en-US"/>
        </w:rPr>
        <w:id w:val="-1927331170"/>
        <w:docPartObj>
          <w:docPartGallery w:val="Table of Contents"/>
          <w:docPartUnique/>
        </w:docPartObj>
      </w:sdtPr>
      <w:sdtEndPr>
        <w:rPr>
          <w:b/>
          <w:bCs/>
        </w:rPr>
      </w:sdtEndPr>
      <w:sdtContent>
        <w:p w14:paraId="3D80DB8D" w14:textId="77777777" w:rsidR="002D70F0" w:rsidRDefault="002D70F0" w:rsidP="002D70F0">
          <w:pPr>
            <w:pStyle w:val="TtuloTDC"/>
            <w:jc w:val="center"/>
          </w:pPr>
          <w:r>
            <w:rPr>
              <w:lang w:val="es-ES"/>
            </w:rPr>
            <w:t>Índice</w:t>
          </w:r>
        </w:p>
        <w:p w14:paraId="253469C8" w14:textId="60892937" w:rsidR="00032DC2" w:rsidRDefault="002D70F0">
          <w:pPr>
            <w:pStyle w:val="TDC1"/>
            <w:tabs>
              <w:tab w:val="right" w:leader="dot" w:pos="10070"/>
            </w:tabs>
            <w:rPr>
              <w:rFonts w:eastAsiaTheme="minorEastAsia"/>
              <w:noProof/>
              <w:lang w:eastAsia="es-CL"/>
            </w:rPr>
          </w:pPr>
          <w:r>
            <w:fldChar w:fldCharType="begin"/>
          </w:r>
          <w:r>
            <w:instrText xml:space="preserve"> TOC \o "1-3" \h \z \u </w:instrText>
          </w:r>
          <w:r>
            <w:fldChar w:fldCharType="separate"/>
          </w:r>
          <w:bookmarkStart w:id="0" w:name="_GoBack"/>
          <w:bookmarkEnd w:id="0"/>
          <w:r w:rsidR="00032DC2" w:rsidRPr="0016052E">
            <w:rPr>
              <w:rStyle w:val="Hipervnculo"/>
              <w:noProof/>
            </w:rPr>
            <w:fldChar w:fldCharType="begin"/>
          </w:r>
          <w:r w:rsidR="00032DC2" w:rsidRPr="0016052E">
            <w:rPr>
              <w:rStyle w:val="Hipervnculo"/>
              <w:noProof/>
            </w:rPr>
            <w:instrText xml:space="preserve"> </w:instrText>
          </w:r>
          <w:r w:rsidR="00032DC2">
            <w:rPr>
              <w:noProof/>
            </w:rPr>
            <w:instrText>HYPERLINK \l "_Toc21952005"</w:instrText>
          </w:r>
          <w:r w:rsidR="00032DC2" w:rsidRPr="0016052E">
            <w:rPr>
              <w:rStyle w:val="Hipervnculo"/>
              <w:noProof/>
            </w:rPr>
            <w:instrText xml:space="preserve"> </w:instrText>
          </w:r>
          <w:r w:rsidR="00032DC2" w:rsidRPr="0016052E">
            <w:rPr>
              <w:rStyle w:val="Hipervnculo"/>
              <w:noProof/>
            </w:rPr>
          </w:r>
          <w:r w:rsidR="00032DC2" w:rsidRPr="0016052E">
            <w:rPr>
              <w:rStyle w:val="Hipervnculo"/>
              <w:noProof/>
            </w:rPr>
            <w:fldChar w:fldCharType="separate"/>
          </w:r>
          <w:r w:rsidR="00032DC2" w:rsidRPr="0016052E">
            <w:rPr>
              <w:rStyle w:val="Hipervnculo"/>
              <w:b/>
              <w:noProof/>
            </w:rPr>
            <w:t>Formulación</w:t>
          </w:r>
          <w:r w:rsidR="00032DC2">
            <w:rPr>
              <w:noProof/>
              <w:webHidden/>
            </w:rPr>
            <w:tab/>
          </w:r>
          <w:r w:rsidR="00032DC2">
            <w:rPr>
              <w:noProof/>
              <w:webHidden/>
            </w:rPr>
            <w:fldChar w:fldCharType="begin"/>
          </w:r>
          <w:r w:rsidR="00032DC2">
            <w:rPr>
              <w:noProof/>
              <w:webHidden/>
            </w:rPr>
            <w:instrText xml:space="preserve"> PAGEREF _Toc21952005 \h </w:instrText>
          </w:r>
          <w:r w:rsidR="00032DC2">
            <w:rPr>
              <w:noProof/>
              <w:webHidden/>
            </w:rPr>
          </w:r>
          <w:r w:rsidR="00032DC2">
            <w:rPr>
              <w:noProof/>
              <w:webHidden/>
            </w:rPr>
            <w:fldChar w:fldCharType="separate"/>
          </w:r>
          <w:r w:rsidR="00032DC2">
            <w:rPr>
              <w:noProof/>
              <w:webHidden/>
            </w:rPr>
            <w:t>3</w:t>
          </w:r>
          <w:r w:rsidR="00032DC2">
            <w:rPr>
              <w:noProof/>
              <w:webHidden/>
            </w:rPr>
            <w:fldChar w:fldCharType="end"/>
          </w:r>
          <w:r w:rsidR="00032DC2" w:rsidRPr="0016052E">
            <w:rPr>
              <w:rStyle w:val="Hipervnculo"/>
              <w:noProof/>
            </w:rPr>
            <w:fldChar w:fldCharType="end"/>
          </w:r>
        </w:p>
        <w:p w14:paraId="66CAF2FF" w14:textId="3159DBA5" w:rsidR="00032DC2" w:rsidRDefault="00032DC2">
          <w:pPr>
            <w:pStyle w:val="TDC2"/>
            <w:tabs>
              <w:tab w:val="right" w:leader="dot" w:pos="10070"/>
            </w:tabs>
            <w:rPr>
              <w:rFonts w:eastAsiaTheme="minorEastAsia"/>
              <w:noProof/>
              <w:lang w:eastAsia="es-CL"/>
            </w:rPr>
          </w:pPr>
          <w:hyperlink w:anchor="_Toc21952006" w:history="1">
            <w:r w:rsidRPr="0016052E">
              <w:rPr>
                <w:rStyle w:val="Hipervnculo"/>
                <w:noProof/>
              </w:rPr>
              <w:t>Introducción.</w:t>
            </w:r>
            <w:r>
              <w:rPr>
                <w:noProof/>
                <w:webHidden/>
              </w:rPr>
              <w:tab/>
            </w:r>
            <w:r>
              <w:rPr>
                <w:noProof/>
                <w:webHidden/>
              </w:rPr>
              <w:fldChar w:fldCharType="begin"/>
            </w:r>
            <w:r>
              <w:rPr>
                <w:noProof/>
                <w:webHidden/>
              </w:rPr>
              <w:instrText xml:space="preserve"> PAGEREF _Toc21952006 \h </w:instrText>
            </w:r>
            <w:r>
              <w:rPr>
                <w:noProof/>
                <w:webHidden/>
              </w:rPr>
            </w:r>
            <w:r>
              <w:rPr>
                <w:noProof/>
                <w:webHidden/>
              </w:rPr>
              <w:fldChar w:fldCharType="separate"/>
            </w:r>
            <w:r>
              <w:rPr>
                <w:noProof/>
                <w:webHidden/>
              </w:rPr>
              <w:t>3</w:t>
            </w:r>
            <w:r>
              <w:rPr>
                <w:noProof/>
                <w:webHidden/>
              </w:rPr>
              <w:fldChar w:fldCharType="end"/>
            </w:r>
          </w:hyperlink>
        </w:p>
        <w:p w14:paraId="12D91C92" w14:textId="48E06015" w:rsidR="00032DC2" w:rsidRDefault="00032DC2">
          <w:pPr>
            <w:pStyle w:val="TDC2"/>
            <w:tabs>
              <w:tab w:val="right" w:leader="dot" w:pos="10070"/>
            </w:tabs>
            <w:rPr>
              <w:rFonts w:eastAsiaTheme="minorEastAsia"/>
              <w:noProof/>
              <w:lang w:eastAsia="es-CL"/>
            </w:rPr>
          </w:pPr>
          <w:hyperlink w:anchor="_Toc21952007" w:history="1">
            <w:r w:rsidRPr="0016052E">
              <w:rPr>
                <w:rStyle w:val="Hipervnculo"/>
                <w:noProof/>
              </w:rPr>
              <w:t>Problemática del proyecto.</w:t>
            </w:r>
            <w:r>
              <w:rPr>
                <w:noProof/>
                <w:webHidden/>
              </w:rPr>
              <w:tab/>
            </w:r>
            <w:r>
              <w:rPr>
                <w:noProof/>
                <w:webHidden/>
              </w:rPr>
              <w:fldChar w:fldCharType="begin"/>
            </w:r>
            <w:r>
              <w:rPr>
                <w:noProof/>
                <w:webHidden/>
              </w:rPr>
              <w:instrText xml:space="preserve"> PAGEREF _Toc21952007 \h </w:instrText>
            </w:r>
            <w:r>
              <w:rPr>
                <w:noProof/>
                <w:webHidden/>
              </w:rPr>
            </w:r>
            <w:r>
              <w:rPr>
                <w:noProof/>
                <w:webHidden/>
              </w:rPr>
              <w:fldChar w:fldCharType="separate"/>
            </w:r>
            <w:r>
              <w:rPr>
                <w:noProof/>
                <w:webHidden/>
              </w:rPr>
              <w:t>3</w:t>
            </w:r>
            <w:r>
              <w:rPr>
                <w:noProof/>
                <w:webHidden/>
              </w:rPr>
              <w:fldChar w:fldCharType="end"/>
            </w:r>
          </w:hyperlink>
        </w:p>
        <w:p w14:paraId="2E29D126" w14:textId="418F18DB" w:rsidR="00032DC2" w:rsidRDefault="00032DC2">
          <w:pPr>
            <w:pStyle w:val="TDC2"/>
            <w:tabs>
              <w:tab w:val="right" w:leader="dot" w:pos="10070"/>
            </w:tabs>
            <w:rPr>
              <w:rFonts w:eastAsiaTheme="minorEastAsia"/>
              <w:noProof/>
              <w:lang w:eastAsia="es-CL"/>
            </w:rPr>
          </w:pPr>
          <w:hyperlink w:anchor="_Toc21952008" w:history="1">
            <w:r w:rsidRPr="0016052E">
              <w:rPr>
                <w:rStyle w:val="Hipervnculo"/>
                <w:noProof/>
              </w:rPr>
              <w:t>Propuesta de Proyecto.</w:t>
            </w:r>
            <w:r>
              <w:rPr>
                <w:noProof/>
                <w:webHidden/>
              </w:rPr>
              <w:tab/>
            </w:r>
            <w:r>
              <w:rPr>
                <w:noProof/>
                <w:webHidden/>
              </w:rPr>
              <w:fldChar w:fldCharType="begin"/>
            </w:r>
            <w:r>
              <w:rPr>
                <w:noProof/>
                <w:webHidden/>
              </w:rPr>
              <w:instrText xml:space="preserve"> PAGEREF _Toc21952008 \h </w:instrText>
            </w:r>
            <w:r>
              <w:rPr>
                <w:noProof/>
                <w:webHidden/>
              </w:rPr>
            </w:r>
            <w:r>
              <w:rPr>
                <w:noProof/>
                <w:webHidden/>
              </w:rPr>
              <w:fldChar w:fldCharType="separate"/>
            </w:r>
            <w:r>
              <w:rPr>
                <w:noProof/>
                <w:webHidden/>
              </w:rPr>
              <w:t>4</w:t>
            </w:r>
            <w:r>
              <w:rPr>
                <w:noProof/>
                <w:webHidden/>
              </w:rPr>
              <w:fldChar w:fldCharType="end"/>
            </w:r>
          </w:hyperlink>
        </w:p>
        <w:p w14:paraId="15497CEB" w14:textId="0A2097E5" w:rsidR="00032DC2" w:rsidRDefault="00032DC2">
          <w:pPr>
            <w:pStyle w:val="TDC2"/>
            <w:tabs>
              <w:tab w:val="right" w:leader="dot" w:pos="10070"/>
            </w:tabs>
            <w:rPr>
              <w:rFonts w:eastAsiaTheme="minorEastAsia"/>
              <w:noProof/>
              <w:lang w:eastAsia="es-CL"/>
            </w:rPr>
          </w:pPr>
          <w:hyperlink w:anchor="_Toc21952009" w:history="1">
            <w:r w:rsidRPr="0016052E">
              <w:rPr>
                <w:rStyle w:val="Hipervnculo"/>
                <w:noProof/>
              </w:rPr>
              <w:t>Alcance.</w:t>
            </w:r>
            <w:r>
              <w:rPr>
                <w:noProof/>
                <w:webHidden/>
              </w:rPr>
              <w:tab/>
            </w:r>
            <w:r>
              <w:rPr>
                <w:noProof/>
                <w:webHidden/>
              </w:rPr>
              <w:fldChar w:fldCharType="begin"/>
            </w:r>
            <w:r>
              <w:rPr>
                <w:noProof/>
                <w:webHidden/>
              </w:rPr>
              <w:instrText xml:space="preserve"> PAGEREF _Toc21952009 \h </w:instrText>
            </w:r>
            <w:r>
              <w:rPr>
                <w:noProof/>
                <w:webHidden/>
              </w:rPr>
            </w:r>
            <w:r>
              <w:rPr>
                <w:noProof/>
                <w:webHidden/>
              </w:rPr>
              <w:fldChar w:fldCharType="separate"/>
            </w:r>
            <w:r>
              <w:rPr>
                <w:noProof/>
                <w:webHidden/>
              </w:rPr>
              <w:t>4</w:t>
            </w:r>
            <w:r>
              <w:rPr>
                <w:noProof/>
                <w:webHidden/>
              </w:rPr>
              <w:fldChar w:fldCharType="end"/>
            </w:r>
          </w:hyperlink>
        </w:p>
        <w:p w14:paraId="3F49FC3E" w14:textId="03A77E76" w:rsidR="00032DC2" w:rsidRDefault="00032DC2">
          <w:pPr>
            <w:pStyle w:val="TDC1"/>
            <w:tabs>
              <w:tab w:val="right" w:leader="dot" w:pos="10070"/>
            </w:tabs>
            <w:rPr>
              <w:rFonts w:eastAsiaTheme="minorEastAsia"/>
              <w:noProof/>
              <w:lang w:eastAsia="es-CL"/>
            </w:rPr>
          </w:pPr>
          <w:hyperlink w:anchor="_Toc21952010" w:history="1">
            <w:r w:rsidRPr="0016052E">
              <w:rPr>
                <w:rStyle w:val="Hipervnculo"/>
                <w:b/>
                <w:noProof/>
              </w:rPr>
              <w:t>Metodología de trabajo.</w:t>
            </w:r>
            <w:r>
              <w:rPr>
                <w:noProof/>
                <w:webHidden/>
              </w:rPr>
              <w:tab/>
            </w:r>
            <w:r>
              <w:rPr>
                <w:noProof/>
                <w:webHidden/>
              </w:rPr>
              <w:fldChar w:fldCharType="begin"/>
            </w:r>
            <w:r>
              <w:rPr>
                <w:noProof/>
                <w:webHidden/>
              </w:rPr>
              <w:instrText xml:space="preserve"> PAGEREF _Toc21952010 \h </w:instrText>
            </w:r>
            <w:r>
              <w:rPr>
                <w:noProof/>
                <w:webHidden/>
              </w:rPr>
            </w:r>
            <w:r>
              <w:rPr>
                <w:noProof/>
                <w:webHidden/>
              </w:rPr>
              <w:fldChar w:fldCharType="separate"/>
            </w:r>
            <w:r>
              <w:rPr>
                <w:noProof/>
                <w:webHidden/>
              </w:rPr>
              <w:t>6</w:t>
            </w:r>
            <w:r>
              <w:rPr>
                <w:noProof/>
                <w:webHidden/>
              </w:rPr>
              <w:fldChar w:fldCharType="end"/>
            </w:r>
          </w:hyperlink>
        </w:p>
        <w:p w14:paraId="145EAB32" w14:textId="268D4960" w:rsidR="00032DC2" w:rsidRDefault="00032DC2">
          <w:pPr>
            <w:pStyle w:val="TDC2"/>
            <w:tabs>
              <w:tab w:val="right" w:leader="dot" w:pos="10070"/>
            </w:tabs>
            <w:rPr>
              <w:rFonts w:eastAsiaTheme="minorEastAsia"/>
              <w:noProof/>
              <w:lang w:eastAsia="es-CL"/>
            </w:rPr>
          </w:pPr>
          <w:hyperlink w:anchor="_Toc21952011" w:history="1">
            <w:r w:rsidRPr="0016052E">
              <w:rPr>
                <w:rStyle w:val="Hipervnculo"/>
                <w:noProof/>
              </w:rPr>
              <w:t>Objetivos Generales.</w:t>
            </w:r>
            <w:r>
              <w:rPr>
                <w:noProof/>
                <w:webHidden/>
              </w:rPr>
              <w:tab/>
            </w:r>
            <w:r>
              <w:rPr>
                <w:noProof/>
                <w:webHidden/>
              </w:rPr>
              <w:fldChar w:fldCharType="begin"/>
            </w:r>
            <w:r>
              <w:rPr>
                <w:noProof/>
                <w:webHidden/>
              </w:rPr>
              <w:instrText xml:space="preserve"> PAGEREF _Toc21952011 \h </w:instrText>
            </w:r>
            <w:r>
              <w:rPr>
                <w:noProof/>
                <w:webHidden/>
              </w:rPr>
            </w:r>
            <w:r>
              <w:rPr>
                <w:noProof/>
                <w:webHidden/>
              </w:rPr>
              <w:fldChar w:fldCharType="separate"/>
            </w:r>
            <w:r>
              <w:rPr>
                <w:noProof/>
                <w:webHidden/>
              </w:rPr>
              <w:t>6</w:t>
            </w:r>
            <w:r>
              <w:rPr>
                <w:noProof/>
                <w:webHidden/>
              </w:rPr>
              <w:fldChar w:fldCharType="end"/>
            </w:r>
          </w:hyperlink>
        </w:p>
        <w:p w14:paraId="0EDA5A62" w14:textId="216ABB62" w:rsidR="00032DC2" w:rsidRDefault="00032DC2">
          <w:pPr>
            <w:pStyle w:val="TDC2"/>
            <w:tabs>
              <w:tab w:val="right" w:leader="dot" w:pos="10070"/>
            </w:tabs>
            <w:rPr>
              <w:rFonts w:eastAsiaTheme="minorEastAsia"/>
              <w:noProof/>
              <w:lang w:eastAsia="es-CL"/>
            </w:rPr>
          </w:pPr>
          <w:hyperlink w:anchor="_Toc21952012" w:history="1">
            <w:r w:rsidRPr="0016052E">
              <w:rPr>
                <w:rStyle w:val="Hipervnculo"/>
                <w:noProof/>
              </w:rPr>
              <w:t>Objetivos Específicos.</w:t>
            </w:r>
            <w:r>
              <w:rPr>
                <w:noProof/>
                <w:webHidden/>
              </w:rPr>
              <w:tab/>
            </w:r>
            <w:r>
              <w:rPr>
                <w:noProof/>
                <w:webHidden/>
              </w:rPr>
              <w:fldChar w:fldCharType="begin"/>
            </w:r>
            <w:r>
              <w:rPr>
                <w:noProof/>
                <w:webHidden/>
              </w:rPr>
              <w:instrText xml:space="preserve"> PAGEREF _Toc21952012 \h </w:instrText>
            </w:r>
            <w:r>
              <w:rPr>
                <w:noProof/>
                <w:webHidden/>
              </w:rPr>
            </w:r>
            <w:r>
              <w:rPr>
                <w:noProof/>
                <w:webHidden/>
              </w:rPr>
              <w:fldChar w:fldCharType="separate"/>
            </w:r>
            <w:r>
              <w:rPr>
                <w:noProof/>
                <w:webHidden/>
              </w:rPr>
              <w:t>6</w:t>
            </w:r>
            <w:r>
              <w:rPr>
                <w:noProof/>
                <w:webHidden/>
              </w:rPr>
              <w:fldChar w:fldCharType="end"/>
            </w:r>
          </w:hyperlink>
        </w:p>
        <w:p w14:paraId="69CA246F" w14:textId="669E9A57" w:rsidR="00032DC2" w:rsidRDefault="00032DC2">
          <w:pPr>
            <w:pStyle w:val="TDC2"/>
            <w:tabs>
              <w:tab w:val="right" w:leader="dot" w:pos="10070"/>
            </w:tabs>
            <w:rPr>
              <w:rFonts w:eastAsiaTheme="minorEastAsia"/>
              <w:noProof/>
              <w:lang w:eastAsia="es-CL"/>
            </w:rPr>
          </w:pPr>
          <w:hyperlink w:anchor="_Toc21952013" w:history="1">
            <w:r w:rsidRPr="0016052E">
              <w:rPr>
                <w:rStyle w:val="Hipervnculo"/>
                <w:noProof/>
              </w:rPr>
              <w:t>Tareas a Desarrollar.</w:t>
            </w:r>
            <w:r>
              <w:rPr>
                <w:noProof/>
                <w:webHidden/>
              </w:rPr>
              <w:tab/>
            </w:r>
            <w:r>
              <w:rPr>
                <w:noProof/>
                <w:webHidden/>
              </w:rPr>
              <w:fldChar w:fldCharType="begin"/>
            </w:r>
            <w:r>
              <w:rPr>
                <w:noProof/>
                <w:webHidden/>
              </w:rPr>
              <w:instrText xml:space="preserve"> PAGEREF _Toc21952013 \h </w:instrText>
            </w:r>
            <w:r>
              <w:rPr>
                <w:noProof/>
                <w:webHidden/>
              </w:rPr>
            </w:r>
            <w:r>
              <w:rPr>
                <w:noProof/>
                <w:webHidden/>
              </w:rPr>
              <w:fldChar w:fldCharType="separate"/>
            </w:r>
            <w:r>
              <w:rPr>
                <w:noProof/>
                <w:webHidden/>
              </w:rPr>
              <w:t>7</w:t>
            </w:r>
            <w:r>
              <w:rPr>
                <w:noProof/>
                <w:webHidden/>
              </w:rPr>
              <w:fldChar w:fldCharType="end"/>
            </w:r>
          </w:hyperlink>
        </w:p>
        <w:p w14:paraId="0AE4B76E" w14:textId="21DB6470" w:rsidR="00032DC2" w:rsidRDefault="00032DC2">
          <w:pPr>
            <w:pStyle w:val="TDC2"/>
            <w:tabs>
              <w:tab w:val="right" w:leader="dot" w:pos="10070"/>
            </w:tabs>
            <w:rPr>
              <w:rFonts w:eastAsiaTheme="minorEastAsia"/>
              <w:noProof/>
              <w:lang w:eastAsia="es-CL"/>
            </w:rPr>
          </w:pPr>
          <w:hyperlink w:anchor="_Toc21952014" w:history="1">
            <w:r w:rsidRPr="0016052E">
              <w:rPr>
                <w:rStyle w:val="Hipervnculo"/>
                <w:noProof/>
              </w:rPr>
              <w:t>Recursos.</w:t>
            </w:r>
            <w:r>
              <w:rPr>
                <w:noProof/>
                <w:webHidden/>
              </w:rPr>
              <w:tab/>
            </w:r>
            <w:r>
              <w:rPr>
                <w:noProof/>
                <w:webHidden/>
              </w:rPr>
              <w:fldChar w:fldCharType="begin"/>
            </w:r>
            <w:r>
              <w:rPr>
                <w:noProof/>
                <w:webHidden/>
              </w:rPr>
              <w:instrText xml:space="preserve"> PAGEREF _Toc21952014 \h </w:instrText>
            </w:r>
            <w:r>
              <w:rPr>
                <w:noProof/>
                <w:webHidden/>
              </w:rPr>
            </w:r>
            <w:r>
              <w:rPr>
                <w:noProof/>
                <w:webHidden/>
              </w:rPr>
              <w:fldChar w:fldCharType="separate"/>
            </w:r>
            <w:r>
              <w:rPr>
                <w:noProof/>
                <w:webHidden/>
              </w:rPr>
              <w:t>8</w:t>
            </w:r>
            <w:r>
              <w:rPr>
                <w:noProof/>
                <w:webHidden/>
              </w:rPr>
              <w:fldChar w:fldCharType="end"/>
            </w:r>
          </w:hyperlink>
        </w:p>
        <w:p w14:paraId="035DA92B" w14:textId="6C0E3F6C" w:rsidR="00032DC2" w:rsidRDefault="00032DC2">
          <w:pPr>
            <w:pStyle w:val="TDC1"/>
            <w:tabs>
              <w:tab w:val="right" w:leader="dot" w:pos="10070"/>
            </w:tabs>
            <w:rPr>
              <w:rFonts w:eastAsiaTheme="minorEastAsia"/>
              <w:noProof/>
              <w:lang w:eastAsia="es-CL"/>
            </w:rPr>
          </w:pPr>
          <w:hyperlink w:anchor="_Toc21952015" w:history="1">
            <w:r w:rsidRPr="0016052E">
              <w:rPr>
                <w:rStyle w:val="Hipervnculo"/>
                <w:b/>
                <w:noProof/>
              </w:rPr>
              <w:t>Plan de trabajo.</w:t>
            </w:r>
            <w:r>
              <w:rPr>
                <w:noProof/>
                <w:webHidden/>
              </w:rPr>
              <w:tab/>
            </w:r>
            <w:r>
              <w:rPr>
                <w:noProof/>
                <w:webHidden/>
              </w:rPr>
              <w:fldChar w:fldCharType="begin"/>
            </w:r>
            <w:r>
              <w:rPr>
                <w:noProof/>
                <w:webHidden/>
              </w:rPr>
              <w:instrText xml:space="preserve"> PAGEREF _Toc21952015 \h </w:instrText>
            </w:r>
            <w:r>
              <w:rPr>
                <w:noProof/>
                <w:webHidden/>
              </w:rPr>
            </w:r>
            <w:r>
              <w:rPr>
                <w:noProof/>
                <w:webHidden/>
              </w:rPr>
              <w:fldChar w:fldCharType="separate"/>
            </w:r>
            <w:r>
              <w:rPr>
                <w:noProof/>
                <w:webHidden/>
              </w:rPr>
              <w:t>8</w:t>
            </w:r>
            <w:r>
              <w:rPr>
                <w:noProof/>
                <w:webHidden/>
              </w:rPr>
              <w:fldChar w:fldCharType="end"/>
            </w:r>
          </w:hyperlink>
        </w:p>
        <w:p w14:paraId="3B2F7E8F" w14:textId="0796297B" w:rsidR="00032DC2" w:rsidRDefault="00032DC2">
          <w:pPr>
            <w:pStyle w:val="TDC2"/>
            <w:tabs>
              <w:tab w:val="right" w:leader="dot" w:pos="10070"/>
            </w:tabs>
            <w:rPr>
              <w:rFonts w:eastAsiaTheme="minorEastAsia"/>
              <w:noProof/>
              <w:lang w:eastAsia="es-CL"/>
            </w:rPr>
          </w:pPr>
          <w:hyperlink w:anchor="_Toc21952016" w:history="1">
            <w:r w:rsidRPr="0016052E">
              <w:rPr>
                <w:rStyle w:val="Hipervnculo"/>
                <w:noProof/>
              </w:rPr>
              <w:t>Carta Gantt.</w:t>
            </w:r>
            <w:r>
              <w:rPr>
                <w:noProof/>
                <w:webHidden/>
              </w:rPr>
              <w:tab/>
            </w:r>
            <w:r>
              <w:rPr>
                <w:noProof/>
                <w:webHidden/>
              </w:rPr>
              <w:fldChar w:fldCharType="begin"/>
            </w:r>
            <w:r>
              <w:rPr>
                <w:noProof/>
                <w:webHidden/>
              </w:rPr>
              <w:instrText xml:space="preserve"> PAGEREF _Toc21952016 \h </w:instrText>
            </w:r>
            <w:r>
              <w:rPr>
                <w:noProof/>
                <w:webHidden/>
              </w:rPr>
            </w:r>
            <w:r>
              <w:rPr>
                <w:noProof/>
                <w:webHidden/>
              </w:rPr>
              <w:fldChar w:fldCharType="separate"/>
            </w:r>
            <w:r>
              <w:rPr>
                <w:noProof/>
                <w:webHidden/>
              </w:rPr>
              <w:t>8</w:t>
            </w:r>
            <w:r>
              <w:rPr>
                <w:noProof/>
                <w:webHidden/>
              </w:rPr>
              <w:fldChar w:fldCharType="end"/>
            </w:r>
          </w:hyperlink>
        </w:p>
        <w:p w14:paraId="281706AC" w14:textId="4DDA04F1" w:rsidR="00032DC2" w:rsidRDefault="00032DC2">
          <w:pPr>
            <w:pStyle w:val="TDC2"/>
            <w:tabs>
              <w:tab w:val="right" w:leader="dot" w:pos="10070"/>
            </w:tabs>
            <w:rPr>
              <w:rFonts w:eastAsiaTheme="minorEastAsia"/>
              <w:noProof/>
              <w:lang w:eastAsia="es-CL"/>
            </w:rPr>
          </w:pPr>
          <w:hyperlink w:anchor="_Toc21952017" w:history="1">
            <w:r w:rsidRPr="0016052E">
              <w:rPr>
                <w:rStyle w:val="Hipervnculo"/>
                <w:noProof/>
              </w:rPr>
              <w:t>Introducción y antecedentes:</w:t>
            </w:r>
            <w:r>
              <w:rPr>
                <w:noProof/>
                <w:webHidden/>
              </w:rPr>
              <w:tab/>
            </w:r>
            <w:r>
              <w:rPr>
                <w:noProof/>
                <w:webHidden/>
              </w:rPr>
              <w:fldChar w:fldCharType="begin"/>
            </w:r>
            <w:r>
              <w:rPr>
                <w:noProof/>
                <w:webHidden/>
              </w:rPr>
              <w:instrText xml:space="preserve"> PAGEREF _Toc21952017 \h </w:instrText>
            </w:r>
            <w:r>
              <w:rPr>
                <w:noProof/>
                <w:webHidden/>
              </w:rPr>
            </w:r>
            <w:r>
              <w:rPr>
                <w:noProof/>
                <w:webHidden/>
              </w:rPr>
              <w:fldChar w:fldCharType="separate"/>
            </w:r>
            <w:r>
              <w:rPr>
                <w:noProof/>
                <w:webHidden/>
              </w:rPr>
              <w:t>9</w:t>
            </w:r>
            <w:r>
              <w:rPr>
                <w:noProof/>
                <w:webHidden/>
              </w:rPr>
              <w:fldChar w:fldCharType="end"/>
            </w:r>
          </w:hyperlink>
        </w:p>
        <w:p w14:paraId="1667BC58" w14:textId="53D84B30" w:rsidR="00032DC2" w:rsidRDefault="00032DC2">
          <w:pPr>
            <w:pStyle w:val="TDC2"/>
            <w:tabs>
              <w:tab w:val="right" w:leader="dot" w:pos="10070"/>
            </w:tabs>
            <w:rPr>
              <w:rFonts w:eastAsiaTheme="minorEastAsia"/>
              <w:noProof/>
              <w:lang w:eastAsia="es-CL"/>
            </w:rPr>
          </w:pPr>
          <w:hyperlink w:anchor="_Toc21952018" w:history="1">
            <w:r w:rsidRPr="0016052E">
              <w:rPr>
                <w:rStyle w:val="Hipervnculo"/>
                <w:noProof/>
              </w:rPr>
              <w:t>Metas y Objetivos:</w:t>
            </w:r>
            <w:r>
              <w:rPr>
                <w:noProof/>
                <w:webHidden/>
              </w:rPr>
              <w:tab/>
            </w:r>
            <w:r>
              <w:rPr>
                <w:noProof/>
                <w:webHidden/>
              </w:rPr>
              <w:fldChar w:fldCharType="begin"/>
            </w:r>
            <w:r>
              <w:rPr>
                <w:noProof/>
                <w:webHidden/>
              </w:rPr>
              <w:instrText xml:space="preserve"> PAGEREF _Toc21952018 \h </w:instrText>
            </w:r>
            <w:r>
              <w:rPr>
                <w:noProof/>
                <w:webHidden/>
              </w:rPr>
            </w:r>
            <w:r>
              <w:rPr>
                <w:noProof/>
                <w:webHidden/>
              </w:rPr>
              <w:fldChar w:fldCharType="separate"/>
            </w:r>
            <w:r>
              <w:rPr>
                <w:noProof/>
                <w:webHidden/>
              </w:rPr>
              <w:t>9</w:t>
            </w:r>
            <w:r>
              <w:rPr>
                <w:noProof/>
                <w:webHidden/>
              </w:rPr>
              <w:fldChar w:fldCharType="end"/>
            </w:r>
          </w:hyperlink>
        </w:p>
        <w:p w14:paraId="24B136DD" w14:textId="2E334E93" w:rsidR="00032DC2" w:rsidRDefault="00032DC2">
          <w:pPr>
            <w:pStyle w:val="TDC2"/>
            <w:tabs>
              <w:tab w:val="right" w:leader="dot" w:pos="10070"/>
            </w:tabs>
            <w:rPr>
              <w:rFonts w:eastAsiaTheme="minorEastAsia"/>
              <w:noProof/>
              <w:lang w:eastAsia="es-CL"/>
            </w:rPr>
          </w:pPr>
          <w:hyperlink w:anchor="_Toc21952019" w:history="1">
            <w:r w:rsidRPr="0016052E">
              <w:rPr>
                <w:rStyle w:val="Hipervnculo"/>
                <w:noProof/>
              </w:rPr>
              <w:t>Recursos y Obstáculos:</w:t>
            </w:r>
            <w:r>
              <w:rPr>
                <w:noProof/>
                <w:webHidden/>
              </w:rPr>
              <w:tab/>
            </w:r>
            <w:r>
              <w:rPr>
                <w:noProof/>
                <w:webHidden/>
              </w:rPr>
              <w:fldChar w:fldCharType="begin"/>
            </w:r>
            <w:r>
              <w:rPr>
                <w:noProof/>
                <w:webHidden/>
              </w:rPr>
              <w:instrText xml:space="preserve"> PAGEREF _Toc21952019 \h </w:instrText>
            </w:r>
            <w:r>
              <w:rPr>
                <w:noProof/>
                <w:webHidden/>
              </w:rPr>
            </w:r>
            <w:r>
              <w:rPr>
                <w:noProof/>
                <w:webHidden/>
              </w:rPr>
              <w:fldChar w:fldCharType="separate"/>
            </w:r>
            <w:r>
              <w:rPr>
                <w:noProof/>
                <w:webHidden/>
              </w:rPr>
              <w:t>10</w:t>
            </w:r>
            <w:r>
              <w:rPr>
                <w:noProof/>
                <w:webHidden/>
              </w:rPr>
              <w:fldChar w:fldCharType="end"/>
            </w:r>
          </w:hyperlink>
        </w:p>
        <w:p w14:paraId="3D928D48" w14:textId="44271D1A" w:rsidR="00032DC2" w:rsidRDefault="00032DC2">
          <w:pPr>
            <w:pStyle w:val="TDC2"/>
            <w:tabs>
              <w:tab w:val="right" w:leader="dot" w:pos="10070"/>
            </w:tabs>
            <w:rPr>
              <w:rFonts w:eastAsiaTheme="minorEastAsia"/>
              <w:noProof/>
              <w:lang w:eastAsia="es-CL"/>
            </w:rPr>
          </w:pPr>
          <w:hyperlink w:anchor="_Toc21952020" w:history="1">
            <w:r w:rsidRPr="0016052E">
              <w:rPr>
                <w:rStyle w:val="Hipervnculo"/>
                <w:noProof/>
              </w:rPr>
              <w:t>Estrategias y Acciones:</w:t>
            </w:r>
            <w:r>
              <w:rPr>
                <w:noProof/>
                <w:webHidden/>
              </w:rPr>
              <w:tab/>
            </w:r>
            <w:r>
              <w:rPr>
                <w:noProof/>
                <w:webHidden/>
              </w:rPr>
              <w:fldChar w:fldCharType="begin"/>
            </w:r>
            <w:r>
              <w:rPr>
                <w:noProof/>
                <w:webHidden/>
              </w:rPr>
              <w:instrText xml:space="preserve"> PAGEREF _Toc21952020 \h </w:instrText>
            </w:r>
            <w:r>
              <w:rPr>
                <w:noProof/>
                <w:webHidden/>
              </w:rPr>
            </w:r>
            <w:r>
              <w:rPr>
                <w:noProof/>
                <w:webHidden/>
              </w:rPr>
              <w:fldChar w:fldCharType="separate"/>
            </w:r>
            <w:r>
              <w:rPr>
                <w:noProof/>
                <w:webHidden/>
              </w:rPr>
              <w:t>10</w:t>
            </w:r>
            <w:r>
              <w:rPr>
                <w:noProof/>
                <w:webHidden/>
              </w:rPr>
              <w:fldChar w:fldCharType="end"/>
            </w:r>
          </w:hyperlink>
        </w:p>
        <w:p w14:paraId="3A42EA8F" w14:textId="774AEDA7" w:rsidR="00032DC2" w:rsidRDefault="00032DC2">
          <w:pPr>
            <w:pStyle w:val="TDC1"/>
            <w:tabs>
              <w:tab w:val="right" w:leader="dot" w:pos="10070"/>
            </w:tabs>
            <w:rPr>
              <w:rFonts w:eastAsiaTheme="minorEastAsia"/>
              <w:noProof/>
              <w:lang w:eastAsia="es-CL"/>
            </w:rPr>
          </w:pPr>
          <w:hyperlink w:anchor="_Toc21952021" w:history="1">
            <w:r w:rsidRPr="0016052E">
              <w:rPr>
                <w:rStyle w:val="Hipervnculo"/>
                <w:b/>
                <w:noProof/>
              </w:rPr>
              <w:t>Gestión de riesgos.</w:t>
            </w:r>
            <w:r>
              <w:rPr>
                <w:noProof/>
                <w:webHidden/>
              </w:rPr>
              <w:tab/>
            </w:r>
            <w:r>
              <w:rPr>
                <w:noProof/>
                <w:webHidden/>
              </w:rPr>
              <w:fldChar w:fldCharType="begin"/>
            </w:r>
            <w:r>
              <w:rPr>
                <w:noProof/>
                <w:webHidden/>
              </w:rPr>
              <w:instrText xml:space="preserve"> PAGEREF _Toc21952021 \h </w:instrText>
            </w:r>
            <w:r>
              <w:rPr>
                <w:noProof/>
                <w:webHidden/>
              </w:rPr>
            </w:r>
            <w:r>
              <w:rPr>
                <w:noProof/>
                <w:webHidden/>
              </w:rPr>
              <w:fldChar w:fldCharType="separate"/>
            </w:r>
            <w:r>
              <w:rPr>
                <w:noProof/>
                <w:webHidden/>
              </w:rPr>
              <w:t>11</w:t>
            </w:r>
            <w:r>
              <w:rPr>
                <w:noProof/>
                <w:webHidden/>
              </w:rPr>
              <w:fldChar w:fldCharType="end"/>
            </w:r>
          </w:hyperlink>
        </w:p>
        <w:p w14:paraId="342D3CE7" w14:textId="54C6F2C6" w:rsidR="00032DC2" w:rsidRDefault="00032DC2">
          <w:pPr>
            <w:pStyle w:val="TDC2"/>
            <w:tabs>
              <w:tab w:val="right" w:leader="dot" w:pos="10070"/>
            </w:tabs>
            <w:rPr>
              <w:rFonts w:eastAsiaTheme="minorEastAsia"/>
              <w:noProof/>
              <w:lang w:eastAsia="es-CL"/>
            </w:rPr>
          </w:pPr>
          <w:hyperlink w:anchor="_Toc21952022" w:history="1">
            <w:r w:rsidRPr="0016052E">
              <w:rPr>
                <w:rStyle w:val="Hipervnculo"/>
                <w:noProof/>
              </w:rPr>
              <w:t>Riesgos potenciales.</w:t>
            </w:r>
            <w:r>
              <w:rPr>
                <w:noProof/>
                <w:webHidden/>
              </w:rPr>
              <w:tab/>
            </w:r>
            <w:r>
              <w:rPr>
                <w:noProof/>
                <w:webHidden/>
              </w:rPr>
              <w:fldChar w:fldCharType="begin"/>
            </w:r>
            <w:r>
              <w:rPr>
                <w:noProof/>
                <w:webHidden/>
              </w:rPr>
              <w:instrText xml:space="preserve"> PAGEREF _Toc21952022 \h </w:instrText>
            </w:r>
            <w:r>
              <w:rPr>
                <w:noProof/>
                <w:webHidden/>
              </w:rPr>
            </w:r>
            <w:r>
              <w:rPr>
                <w:noProof/>
                <w:webHidden/>
              </w:rPr>
              <w:fldChar w:fldCharType="separate"/>
            </w:r>
            <w:r>
              <w:rPr>
                <w:noProof/>
                <w:webHidden/>
              </w:rPr>
              <w:t>11</w:t>
            </w:r>
            <w:r>
              <w:rPr>
                <w:noProof/>
                <w:webHidden/>
              </w:rPr>
              <w:fldChar w:fldCharType="end"/>
            </w:r>
          </w:hyperlink>
        </w:p>
        <w:p w14:paraId="4686324C" w14:textId="4A70657C" w:rsidR="00032DC2" w:rsidRDefault="00032DC2">
          <w:pPr>
            <w:pStyle w:val="TDC2"/>
            <w:tabs>
              <w:tab w:val="right" w:leader="dot" w:pos="10070"/>
            </w:tabs>
            <w:rPr>
              <w:rFonts w:eastAsiaTheme="minorEastAsia"/>
              <w:noProof/>
              <w:lang w:eastAsia="es-CL"/>
            </w:rPr>
          </w:pPr>
          <w:hyperlink w:anchor="_Toc21952023" w:history="1">
            <w:r w:rsidRPr="0016052E">
              <w:rPr>
                <w:rStyle w:val="Hipervnculo"/>
                <w:noProof/>
                <w:lang w:val="es-US"/>
              </w:rPr>
              <w:t>Riesgos Prioritarios.</w:t>
            </w:r>
            <w:r>
              <w:rPr>
                <w:noProof/>
                <w:webHidden/>
              </w:rPr>
              <w:tab/>
            </w:r>
            <w:r>
              <w:rPr>
                <w:noProof/>
                <w:webHidden/>
              </w:rPr>
              <w:fldChar w:fldCharType="begin"/>
            </w:r>
            <w:r>
              <w:rPr>
                <w:noProof/>
                <w:webHidden/>
              </w:rPr>
              <w:instrText xml:space="preserve"> PAGEREF _Toc21952023 \h </w:instrText>
            </w:r>
            <w:r>
              <w:rPr>
                <w:noProof/>
                <w:webHidden/>
              </w:rPr>
            </w:r>
            <w:r>
              <w:rPr>
                <w:noProof/>
                <w:webHidden/>
              </w:rPr>
              <w:fldChar w:fldCharType="separate"/>
            </w:r>
            <w:r>
              <w:rPr>
                <w:noProof/>
                <w:webHidden/>
              </w:rPr>
              <w:t>13</w:t>
            </w:r>
            <w:r>
              <w:rPr>
                <w:noProof/>
                <w:webHidden/>
              </w:rPr>
              <w:fldChar w:fldCharType="end"/>
            </w:r>
          </w:hyperlink>
        </w:p>
        <w:p w14:paraId="25447949" w14:textId="1333312C" w:rsidR="00032DC2" w:rsidRDefault="00032DC2">
          <w:pPr>
            <w:pStyle w:val="TDC1"/>
            <w:tabs>
              <w:tab w:val="right" w:leader="dot" w:pos="10070"/>
            </w:tabs>
            <w:rPr>
              <w:rFonts w:eastAsiaTheme="minorEastAsia"/>
              <w:noProof/>
              <w:lang w:eastAsia="es-CL"/>
            </w:rPr>
          </w:pPr>
          <w:hyperlink w:anchor="_Toc21952024" w:history="1">
            <w:r w:rsidRPr="0016052E">
              <w:rPr>
                <w:rStyle w:val="Hipervnculo"/>
                <w:b/>
                <w:noProof/>
                <w:lang w:val="es-US"/>
              </w:rPr>
              <w:t>Estudio de factibilidad.</w:t>
            </w:r>
            <w:r>
              <w:rPr>
                <w:noProof/>
                <w:webHidden/>
              </w:rPr>
              <w:tab/>
            </w:r>
            <w:r>
              <w:rPr>
                <w:noProof/>
                <w:webHidden/>
              </w:rPr>
              <w:fldChar w:fldCharType="begin"/>
            </w:r>
            <w:r>
              <w:rPr>
                <w:noProof/>
                <w:webHidden/>
              </w:rPr>
              <w:instrText xml:space="preserve"> PAGEREF _Toc21952024 \h </w:instrText>
            </w:r>
            <w:r>
              <w:rPr>
                <w:noProof/>
                <w:webHidden/>
              </w:rPr>
            </w:r>
            <w:r>
              <w:rPr>
                <w:noProof/>
                <w:webHidden/>
              </w:rPr>
              <w:fldChar w:fldCharType="separate"/>
            </w:r>
            <w:r>
              <w:rPr>
                <w:noProof/>
                <w:webHidden/>
              </w:rPr>
              <w:t>14</w:t>
            </w:r>
            <w:r>
              <w:rPr>
                <w:noProof/>
                <w:webHidden/>
              </w:rPr>
              <w:fldChar w:fldCharType="end"/>
            </w:r>
          </w:hyperlink>
        </w:p>
        <w:p w14:paraId="4EED99AB" w14:textId="0DA92F75" w:rsidR="00032DC2" w:rsidRDefault="00032DC2">
          <w:pPr>
            <w:pStyle w:val="TDC2"/>
            <w:tabs>
              <w:tab w:val="right" w:leader="dot" w:pos="10070"/>
            </w:tabs>
            <w:rPr>
              <w:rFonts w:eastAsiaTheme="minorEastAsia"/>
              <w:noProof/>
              <w:lang w:eastAsia="es-CL"/>
            </w:rPr>
          </w:pPr>
          <w:hyperlink w:anchor="_Toc21952025" w:history="1">
            <w:r w:rsidRPr="0016052E">
              <w:rPr>
                <w:rStyle w:val="Hipervnculo"/>
                <w:noProof/>
                <w:lang w:val="es-US"/>
              </w:rPr>
              <w:t>Factibilidad técnica.</w:t>
            </w:r>
            <w:r>
              <w:rPr>
                <w:noProof/>
                <w:webHidden/>
              </w:rPr>
              <w:tab/>
            </w:r>
            <w:r>
              <w:rPr>
                <w:noProof/>
                <w:webHidden/>
              </w:rPr>
              <w:fldChar w:fldCharType="begin"/>
            </w:r>
            <w:r>
              <w:rPr>
                <w:noProof/>
                <w:webHidden/>
              </w:rPr>
              <w:instrText xml:space="preserve"> PAGEREF _Toc21952025 \h </w:instrText>
            </w:r>
            <w:r>
              <w:rPr>
                <w:noProof/>
                <w:webHidden/>
              </w:rPr>
            </w:r>
            <w:r>
              <w:rPr>
                <w:noProof/>
                <w:webHidden/>
              </w:rPr>
              <w:fldChar w:fldCharType="separate"/>
            </w:r>
            <w:r>
              <w:rPr>
                <w:noProof/>
                <w:webHidden/>
              </w:rPr>
              <w:t>14</w:t>
            </w:r>
            <w:r>
              <w:rPr>
                <w:noProof/>
                <w:webHidden/>
              </w:rPr>
              <w:fldChar w:fldCharType="end"/>
            </w:r>
          </w:hyperlink>
        </w:p>
        <w:p w14:paraId="0C2D1F26" w14:textId="3DF81BDE" w:rsidR="00032DC2" w:rsidRDefault="00032DC2">
          <w:pPr>
            <w:pStyle w:val="TDC2"/>
            <w:tabs>
              <w:tab w:val="right" w:leader="dot" w:pos="10070"/>
            </w:tabs>
            <w:rPr>
              <w:rFonts w:eastAsiaTheme="minorEastAsia"/>
              <w:noProof/>
              <w:lang w:eastAsia="es-CL"/>
            </w:rPr>
          </w:pPr>
          <w:hyperlink w:anchor="_Toc21952026" w:history="1">
            <w:r w:rsidRPr="0016052E">
              <w:rPr>
                <w:rStyle w:val="Hipervnculo"/>
                <w:noProof/>
              </w:rPr>
              <w:t>Factibilidad operativa:</w:t>
            </w:r>
            <w:r>
              <w:rPr>
                <w:noProof/>
                <w:webHidden/>
              </w:rPr>
              <w:tab/>
            </w:r>
            <w:r>
              <w:rPr>
                <w:noProof/>
                <w:webHidden/>
              </w:rPr>
              <w:fldChar w:fldCharType="begin"/>
            </w:r>
            <w:r>
              <w:rPr>
                <w:noProof/>
                <w:webHidden/>
              </w:rPr>
              <w:instrText xml:space="preserve"> PAGEREF _Toc21952026 \h </w:instrText>
            </w:r>
            <w:r>
              <w:rPr>
                <w:noProof/>
                <w:webHidden/>
              </w:rPr>
            </w:r>
            <w:r>
              <w:rPr>
                <w:noProof/>
                <w:webHidden/>
              </w:rPr>
              <w:fldChar w:fldCharType="separate"/>
            </w:r>
            <w:r>
              <w:rPr>
                <w:noProof/>
                <w:webHidden/>
              </w:rPr>
              <w:t>22</w:t>
            </w:r>
            <w:r>
              <w:rPr>
                <w:noProof/>
                <w:webHidden/>
              </w:rPr>
              <w:fldChar w:fldCharType="end"/>
            </w:r>
          </w:hyperlink>
        </w:p>
        <w:p w14:paraId="3A10A91B" w14:textId="7B81273F" w:rsidR="00032DC2" w:rsidRDefault="00032DC2">
          <w:pPr>
            <w:pStyle w:val="TDC2"/>
            <w:tabs>
              <w:tab w:val="right" w:leader="dot" w:pos="10070"/>
            </w:tabs>
            <w:rPr>
              <w:rFonts w:eastAsiaTheme="minorEastAsia"/>
              <w:noProof/>
              <w:lang w:eastAsia="es-CL"/>
            </w:rPr>
          </w:pPr>
          <w:hyperlink w:anchor="_Toc21952027" w:history="1">
            <w:r w:rsidRPr="0016052E">
              <w:rPr>
                <w:rStyle w:val="Hipervnculo"/>
                <w:noProof/>
                <w:lang w:val="es-US"/>
              </w:rPr>
              <w:t>Factibilidad económica y resultado de factibilidad.</w:t>
            </w:r>
            <w:r>
              <w:rPr>
                <w:noProof/>
                <w:webHidden/>
              </w:rPr>
              <w:tab/>
            </w:r>
            <w:r>
              <w:rPr>
                <w:noProof/>
                <w:webHidden/>
              </w:rPr>
              <w:fldChar w:fldCharType="begin"/>
            </w:r>
            <w:r>
              <w:rPr>
                <w:noProof/>
                <w:webHidden/>
              </w:rPr>
              <w:instrText xml:space="preserve"> PAGEREF _Toc21952027 \h </w:instrText>
            </w:r>
            <w:r>
              <w:rPr>
                <w:noProof/>
                <w:webHidden/>
              </w:rPr>
            </w:r>
            <w:r>
              <w:rPr>
                <w:noProof/>
                <w:webHidden/>
              </w:rPr>
              <w:fldChar w:fldCharType="separate"/>
            </w:r>
            <w:r>
              <w:rPr>
                <w:noProof/>
                <w:webHidden/>
              </w:rPr>
              <w:t>22</w:t>
            </w:r>
            <w:r>
              <w:rPr>
                <w:noProof/>
                <w:webHidden/>
              </w:rPr>
              <w:fldChar w:fldCharType="end"/>
            </w:r>
          </w:hyperlink>
        </w:p>
        <w:p w14:paraId="2C344268" w14:textId="6A30F6D1" w:rsidR="00032DC2" w:rsidRDefault="00032DC2">
          <w:pPr>
            <w:pStyle w:val="TDC1"/>
            <w:tabs>
              <w:tab w:val="right" w:leader="dot" w:pos="10070"/>
            </w:tabs>
            <w:rPr>
              <w:rFonts w:eastAsiaTheme="minorEastAsia"/>
              <w:noProof/>
              <w:lang w:eastAsia="es-CL"/>
            </w:rPr>
          </w:pPr>
          <w:hyperlink w:anchor="_Toc21952028" w:history="1">
            <w:r w:rsidRPr="0016052E">
              <w:rPr>
                <w:rStyle w:val="Hipervnculo"/>
                <w:b/>
                <w:noProof/>
                <w:lang w:val="es-US"/>
              </w:rPr>
              <w:t>Estimación y planificación.</w:t>
            </w:r>
            <w:r>
              <w:rPr>
                <w:noProof/>
                <w:webHidden/>
              </w:rPr>
              <w:tab/>
            </w:r>
            <w:r>
              <w:rPr>
                <w:noProof/>
                <w:webHidden/>
              </w:rPr>
              <w:fldChar w:fldCharType="begin"/>
            </w:r>
            <w:r>
              <w:rPr>
                <w:noProof/>
                <w:webHidden/>
              </w:rPr>
              <w:instrText xml:space="preserve"> PAGEREF _Toc21952028 \h </w:instrText>
            </w:r>
            <w:r>
              <w:rPr>
                <w:noProof/>
                <w:webHidden/>
              </w:rPr>
            </w:r>
            <w:r>
              <w:rPr>
                <w:noProof/>
                <w:webHidden/>
              </w:rPr>
              <w:fldChar w:fldCharType="separate"/>
            </w:r>
            <w:r>
              <w:rPr>
                <w:noProof/>
                <w:webHidden/>
              </w:rPr>
              <w:t>26</w:t>
            </w:r>
            <w:r>
              <w:rPr>
                <w:noProof/>
                <w:webHidden/>
              </w:rPr>
              <w:fldChar w:fldCharType="end"/>
            </w:r>
          </w:hyperlink>
        </w:p>
        <w:p w14:paraId="6BE46233" w14:textId="4BD88CB8" w:rsidR="00032DC2" w:rsidRDefault="00032DC2">
          <w:pPr>
            <w:pStyle w:val="TDC1"/>
            <w:tabs>
              <w:tab w:val="right" w:leader="dot" w:pos="10070"/>
            </w:tabs>
            <w:rPr>
              <w:rFonts w:eastAsiaTheme="minorEastAsia"/>
              <w:noProof/>
              <w:lang w:eastAsia="es-CL"/>
            </w:rPr>
          </w:pPr>
          <w:hyperlink w:anchor="_Toc21952029" w:history="1">
            <w:r w:rsidRPr="0016052E">
              <w:rPr>
                <w:rStyle w:val="Hipervnculo"/>
                <w:b/>
                <w:noProof/>
                <w:lang w:val="es-US"/>
              </w:rPr>
              <w:t>Requisitos.</w:t>
            </w:r>
            <w:r>
              <w:rPr>
                <w:noProof/>
                <w:webHidden/>
              </w:rPr>
              <w:tab/>
            </w:r>
            <w:r>
              <w:rPr>
                <w:noProof/>
                <w:webHidden/>
              </w:rPr>
              <w:fldChar w:fldCharType="begin"/>
            </w:r>
            <w:r>
              <w:rPr>
                <w:noProof/>
                <w:webHidden/>
              </w:rPr>
              <w:instrText xml:space="preserve"> PAGEREF _Toc21952029 \h </w:instrText>
            </w:r>
            <w:r>
              <w:rPr>
                <w:noProof/>
                <w:webHidden/>
              </w:rPr>
            </w:r>
            <w:r>
              <w:rPr>
                <w:noProof/>
                <w:webHidden/>
              </w:rPr>
              <w:fldChar w:fldCharType="separate"/>
            </w:r>
            <w:r>
              <w:rPr>
                <w:noProof/>
                <w:webHidden/>
              </w:rPr>
              <w:t>27</w:t>
            </w:r>
            <w:r>
              <w:rPr>
                <w:noProof/>
                <w:webHidden/>
              </w:rPr>
              <w:fldChar w:fldCharType="end"/>
            </w:r>
          </w:hyperlink>
        </w:p>
        <w:p w14:paraId="1C9A5617" w14:textId="79A40A84" w:rsidR="00365C86" w:rsidRPr="005A1EE3" w:rsidRDefault="002D70F0" w:rsidP="005A1EE3">
          <w:r>
            <w:rPr>
              <w:b/>
              <w:bCs/>
              <w:lang w:val="es-ES"/>
            </w:rPr>
            <w:fldChar w:fldCharType="end"/>
          </w:r>
        </w:p>
      </w:sdtContent>
    </w:sdt>
    <w:p w14:paraId="6A586454" w14:textId="24F863FB" w:rsidR="00F2368C" w:rsidRPr="005A1EE3" w:rsidRDefault="00365C86" w:rsidP="005A1EE3">
      <w:pPr>
        <w:rPr>
          <w:rFonts w:ascii="Arial" w:hAnsi="Arial" w:cs="Arial"/>
          <w:b/>
          <w:color w:val="000099"/>
          <w:sz w:val="28"/>
          <w:szCs w:val="28"/>
        </w:rPr>
      </w:pPr>
      <w:r w:rsidRPr="00250C20">
        <w:rPr>
          <w:rFonts w:ascii="Arial" w:hAnsi="Arial" w:cs="Arial"/>
          <w:b/>
          <w:color w:val="000099"/>
          <w:sz w:val="28"/>
          <w:szCs w:val="28"/>
        </w:rPr>
        <w:br w:type="page"/>
      </w:r>
    </w:p>
    <w:p w14:paraId="72C51379" w14:textId="77777777" w:rsidR="005F2C99" w:rsidRPr="002E7793" w:rsidRDefault="005F2C99" w:rsidP="002D70F0">
      <w:pPr>
        <w:pStyle w:val="Ttulo1"/>
        <w:jc w:val="center"/>
        <w:rPr>
          <w:b/>
        </w:rPr>
      </w:pPr>
      <w:bookmarkStart w:id="1" w:name="_Toc21952005"/>
      <w:r w:rsidRPr="002E7793">
        <w:rPr>
          <w:b/>
        </w:rPr>
        <w:lastRenderedPageBreak/>
        <w:t>Formulación</w:t>
      </w:r>
      <w:bookmarkEnd w:id="1"/>
    </w:p>
    <w:p w14:paraId="5C0DD1C4" w14:textId="6FA571F4" w:rsidR="002D70F0" w:rsidRDefault="005F2C99" w:rsidP="005F2C99">
      <w:pPr>
        <w:pStyle w:val="Ttulo2"/>
      </w:pPr>
      <w:bookmarkStart w:id="2" w:name="_Toc21952006"/>
      <w:r>
        <w:t>Introducción.</w:t>
      </w:r>
      <w:bookmarkEnd w:id="2"/>
    </w:p>
    <w:p w14:paraId="19353195" w14:textId="77777777" w:rsidR="002D70F0" w:rsidRDefault="002D70F0" w:rsidP="002D70F0"/>
    <w:p w14:paraId="4ED7EAF5" w14:textId="77777777" w:rsidR="00E75328" w:rsidRPr="001C7C37" w:rsidRDefault="00E75328" w:rsidP="00E75328">
      <w:pPr>
        <w:jc w:val="both"/>
        <w:rPr>
          <w:sz w:val="24"/>
          <w:szCs w:val="24"/>
        </w:rPr>
      </w:pPr>
      <w:r w:rsidRPr="001C7C37">
        <w:rPr>
          <w:sz w:val="24"/>
          <w:szCs w:val="24"/>
        </w:rPr>
        <w:t xml:space="preserve">La formulación de proyecto nos permitirá exponer la detallada evaluación que se realizó de los variados aspectos requeridos para llevar a cabo el desarrollo de un software, contemplando la formulación, la metodología de trabajo, plan de trabajo, incluyendo también una gestión de riesgos, estudio de factibilidad, estimación y planificación, finalizando con los requisitos. Mediante este entregable se busca simplificar la comprensión de los diferentes puntos del proyecto tanto para nuestro cliente como para nuestro equipo. </w:t>
      </w:r>
    </w:p>
    <w:p w14:paraId="4C5DA846" w14:textId="69557B6C" w:rsidR="00E75328" w:rsidRPr="001C7C37" w:rsidRDefault="00E75328" w:rsidP="00E75328">
      <w:pPr>
        <w:jc w:val="both"/>
        <w:rPr>
          <w:sz w:val="24"/>
          <w:szCs w:val="24"/>
        </w:rPr>
      </w:pPr>
      <w:r w:rsidRPr="001C7C37">
        <w:rPr>
          <w:sz w:val="24"/>
          <w:szCs w:val="24"/>
        </w:rPr>
        <w:t>Cabe decir que este software se desarrollara para implementarlo en la asignatura de Ingeniería de Software de la carrera Ingeniería de ejecución en computación e informática</w:t>
      </w:r>
      <w:r>
        <w:rPr>
          <w:sz w:val="24"/>
          <w:szCs w:val="24"/>
        </w:rPr>
        <w:t xml:space="preserve"> de la Universidad del Biobío.</w:t>
      </w:r>
    </w:p>
    <w:p w14:paraId="3A996CE7" w14:textId="5122C798" w:rsidR="002D70F0" w:rsidRDefault="00E75328" w:rsidP="005A1EE3">
      <w:pPr>
        <w:jc w:val="both"/>
        <w:rPr>
          <w:b/>
          <w:sz w:val="24"/>
          <w:szCs w:val="24"/>
        </w:rPr>
      </w:pPr>
      <w:r w:rsidRPr="001C7C37">
        <w:rPr>
          <w:sz w:val="24"/>
          <w:szCs w:val="24"/>
        </w:rPr>
        <w:t>Desde hace unos años hemos visto como compañías (dedicadas a diversas áreas) han decidido modernizar la forma en que gestionan su información, ya sea, datos, cifras, documentos, a través de la implementación de sistemas de software completos que se encargan de realizar las tareas que antes probablemente se realizaban de forma manual o que directamente no eran ejecutadas por nadie. Es así, que consigue optimizar recursos (monetarios, tiempo, etc</w:t>
      </w:r>
      <w:r>
        <w:rPr>
          <w:sz w:val="24"/>
          <w:szCs w:val="24"/>
        </w:rPr>
        <w:t>.</w:t>
      </w:r>
      <w:r w:rsidRPr="001C7C37">
        <w:rPr>
          <w:sz w:val="24"/>
          <w:szCs w:val="24"/>
        </w:rPr>
        <w:t>).</w:t>
      </w:r>
    </w:p>
    <w:p w14:paraId="3E4FE670" w14:textId="77777777" w:rsidR="005A1EE3" w:rsidRPr="005A1EE3" w:rsidRDefault="005A1EE3" w:rsidP="005A1EE3">
      <w:pPr>
        <w:jc w:val="both"/>
        <w:rPr>
          <w:b/>
          <w:sz w:val="24"/>
          <w:szCs w:val="24"/>
        </w:rPr>
      </w:pPr>
    </w:p>
    <w:p w14:paraId="2AF3BF4C" w14:textId="32D194CB" w:rsidR="002D70F0" w:rsidRPr="005F2C99" w:rsidRDefault="002D70F0" w:rsidP="005F2C99">
      <w:pPr>
        <w:pStyle w:val="Ttulo2"/>
      </w:pPr>
      <w:bookmarkStart w:id="3" w:name="_Toc21952007"/>
      <w:r w:rsidRPr="005F2C99">
        <w:t>Problemática</w:t>
      </w:r>
      <w:r w:rsidR="005F2C99">
        <w:t xml:space="preserve"> del p</w:t>
      </w:r>
      <w:r w:rsidR="00CD225A" w:rsidRPr="005F2C99">
        <w:t>royecto</w:t>
      </w:r>
      <w:r w:rsidR="009508B6" w:rsidRPr="005F2C99">
        <w:t>.</w:t>
      </w:r>
      <w:bookmarkEnd w:id="3"/>
    </w:p>
    <w:p w14:paraId="63FE973B" w14:textId="77777777" w:rsidR="002D70F0" w:rsidRDefault="002D70F0" w:rsidP="002D70F0"/>
    <w:p w14:paraId="36F5FA0F" w14:textId="448FC2B3" w:rsidR="00CB5D01" w:rsidRPr="00CB5D01" w:rsidRDefault="002A25CD" w:rsidP="00CB5D01">
      <w:pPr>
        <w:jc w:val="both"/>
        <w:rPr>
          <w:sz w:val="24"/>
          <w:szCs w:val="24"/>
        </w:rPr>
      </w:pPr>
      <w:r>
        <w:rPr>
          <w:sz w:val="24"/>
          <w:szCs w:val="24"/>
        </w:rPr>
        <w:t>En base a las reuniones con el cliente, se informó que el</w:t>
      </w:r>
      <w:r w:rsidR="00CD225A" w:rsidRPr="00CD225A">
        <w:rPr>
          <w:sz w:val="24"/>
          <w:szCs w:val="24"/>
        </w:rPr>
        <w:t xml:space="preserve"> a</w:t>
      </w:r>
      <w:r w:rsidR="00F16D3E">
        <w:rPr>
          <w:sz w:val="24"/>
          <w:szCs w:val="24"/>
        </w:rPr>
        <w:t>ctual</w:t>
      </w:r>
      <w:r w:rsidR="00CD225A" w:rsidRPr="00CD225A">
        <w:rPr>
          <w:sz w:val="24"/>
          <w:szCs w:val="24"/>
        </w:rPr>
        <w:t xml:space="preserve"> sistema</w:t>
      </w:r>
      <w:r w:rsidR="004D54D9">
        <w:rPr>
          <w:sz w:val="24"/>
          <w:szCs w:val="24"/>
        </w:rPr>
        <w:t xml:space="preserve"> de gestión de proyectos,</w:t>
      </w:r>
      <w:r w:rsidR="00CD225A" w:rsidRPr="00CD225A">
        <w:rPr>
          <w:sz w:val="24"/>
          <w:szCs w:val="24"/>
        </w:rPr>
        <w:t xml:space="preserve"> presenta una serie de ineficiencias y gastos tanto material como de horas invertidas en relación a la gestión de proyectos de la asignatura ingeniería de software, dicho sistema lleva un control hecho a mano tanto en Word, Excel y otras herramientas para gestionar los proyectos de los alumnos, lo cual genera un gasto tanto en material como lo son las impresiones de dichos documentos y el gasto en horas extras del docente en formular dichos documentos, aumentando así </w:t>
      </w:r>
      <w:r w:rsidR="004D54D9">
        <w:rPr>
          <w:sz w:val="24"/>
          <w:szCs w:val="24"/>
        </w:rPr>
        <w:t>la carga para los docentes, corriendo el riesgo de que la información se pierda o sea comprometida y produciendo un</w:t>
      </w:r>
      <w:r w:rsidR="00CD225A" w:rsidRPr="00CD225A">
        <w:rPr>
          <w:sz w:val="24"/>
          <w:szCs w:val="24"/>
        </w:rPr>
        <w:t xml:space="preserve"> inef</w:t>
      </w:r>
      <w:r w:rsidR="004D54D9">
        <w:rPr>
          <w:sz w:val="24"/>
          <w:szCs w:val="24"/>
        </w:rPr>
        <w:t>iciente</w:t>
      </w:r>
      <w:r w:rsidR="00CD225A" w:rsidRPr="00CD225A">
        <w:rPr>
          <w:sz w:val="24"/>
          <w:szCs w:val="24"/>
        </w:rPr>
        <w:t xml:space="preserve"> manejo</w:t>
      </w:r>
      <w:r w:rsidR="004D54D9">
        <w:rPr>
          <w:sz w:val="24"/>
          <w:szCs w:val="24"/>
        </w:rPr>
        <w:t xml:space="preserve"> e</w:t>
      </w:r>
      <w:r w:rsidR="00CB5D01">
        <w:rPr>
          <w:sz w:val="24"/>
          <w:szCs w:val="24"/>
        </w:rPr>
        <w:t>n los</w:t>
      </w:r>
      <w:r w:rsidR="00CB5D01" w:rsidRPr="00CD225A">
        <w:rPr>
          <w:sz w:val="24"/>
          <w:szCs w:val="24"/>
        </w:rPr>
        <w:t xml:space="preserve"> datos de los alumnos y sus respectivos proyectos.</w:t>
      </w:r>
    </w:p>
    <w:p w14:paraId="118B5497" w14:textId="77777777" w:rsidR="00CB5D01" w:rsidRDefault="00CB5D01" w:rsidP="00CB5D01">
      <w:pPr>
        <w:jc w:val="both"/>
        <w:rPr>
          <w:sz w:val="24"/>
          <w:szCs w:val="24"/>
        </w:rPr>
      </w:pPr>
    </w:p>
    <w:p w14:paraId="045A2BDB" w14:textId="77777777" w:rsidR="00CB5D01" w:rsidRDefault="00CB5D01">
      <w:pPr>
        <w:rPr>
          <w:sz w:val="24"/>
          <w:szCs w:val="24"/>
        </w:rPr>
      </w:pPr>
      <w:r>
        <w:rPr>
          <w:sz w:val="24"/>
          <w:szCs w:val="24"/>
        </w:rPr>
        <w:br w:type="page"/>
      </w:r>
    </w:p>
    <w:p w14:paraId="6182EA8C" w14:textId="7F389C3B" w:rsidR="00CB5D01" w:rsidRDefault="00CB5D01" w:rsidP="005F2C99">
      <w:pPr>
        <w:pStyle w:val="Ttulo2"/>
      </w:pPr>
      <w:bookmarkStart w:id="4" w:name="_Toc21952008"/>
      <w:r>
        <w:lastRenderedPageBreak/>
        <w:t>Propuesta de Proyecto</w:t>
      </w:r>
      <w:r w:rsidR="009508B6">
        <w:t>.</w:t>
      </w:r>
      <w:bookmarkEnd w:id="4"/>
    </w:p>
    <w:p w14:paraId="766CE6E1" w14:textId="77777777" w:rsidR="00CB5D01" w:rsidRDefault="00CB5D01" w:rsidP="00CB5D01"/>
    <w:p w14:paraId="0F1D8D3A" w14:textId="77777777" w:rsidR="00E75328" w:rsidRDefault="00CB5D01" w:rsidP="00CB5D01">
      <w:pPr>
        <w:jc w:val="both"/>
        <w:rPr>
          <w:sz w:val="24"/>
          <w:szCs w:val="24"/>
        </w:rPr>
      </w:pPr>
      <w:r w:rsidRPr="0075532A">
        <w:rPr>
          <w:sz w:val="24"/>
          <w:szCs w:val="24"/>
        </w:rPr>
        <w:t>El software que se pretende implementar dará una solución informática a la problemática presentada anteriormente, se desarrollará un sistema web administrado por los docentes y que</w:t>
      </w:r>
      <w:r w:rsidR="00E75328">
        <w:rPr>
          <w:sz w:val="24"/>
          <w:szCs w:val="24"/>
        </w:rPr>
        <w:t xml:space="preserve"> también harán uso los alumnos.</w:t>
      </w:r>
    </w:p>
    <w:p w14:paraId="57E79B22" w14:textId="48696A3D" w:rsidR="00E75328" w:rsidRDefault="00CB5D01" w:rsidP="00CB5D01">
      <w:pPr>
        <w:jc w:val="both"/>
        <w:rPr>
          <w:sz w:val="24"/>
          <w:szCs w:val="24"/>
        </w:rPr>
      </w:pPr>
      <w:r w:rsidRPr="0075532A">
        <w:rPr>
          <w:sz w:val="24"/>
          <w:szCs w:val="24"/>
        </w:rPr>
        <w:t>El sistema se encargará de gestionar los proyectos de los grupos de alumnos de la asi</w:t>
      </w:r>
      <w:r w:rsidR="00E75328">
        <w:rPr>
          <w:sz w:val="24"/>
          <w:szCs w:val="24"/>
        </w:rPr>
        <w:t>gnatura ingeniería de software.</w:t>
      </w:r>
    </w:p>
    <w:p w14:paraId="6D7F894E" w14:textId="77777777" w:rsidR="00E75328" w:rsidRDefault="00CB5D01" w:rsidP="00CB5D01">
      <w:pPr>
        <w:jc w:val="both"/>
        <w:rPr>
          <w:sz w:val="24"/>
          <w:szCs w:val="24"/>
        </w:rPr>
      </w:pPr>
      <w:r w:rsidRPr="0075532A">
        <w:rPr>
          <w:sz w:val="24"/>
          <w:szCs w:val="24"/>
        </w:rPr>
        <w:t>La aplicación podrá gestionar tareas</w:t>
      </w:r>
      <w:r>
        <w:rPr>
          <w:sz w:val="24"/>
          <w:szCs w:val="24"/>
        </w:rPr>
        <w:t xml:space="preserve"> (dividir tareas en grupo o personal)</w:t>
      </w:r>
      <w:r w:rsidRPr="0075532A">
        <w:rPr>
          <w:sz w:val="24"/>
          <w:szCs w:val="24"/>
        </w:rPr>
        <w:t>, subir archivos</w:t>
      </w:r>
      <w:r>
        <w:rPr>
          <w:sz w:val="24"/>
          <w:szCs w:val="24"/>
        </w:rPr>
        <w:t xml:space="preserve"> (guardar la documentación del proyecto)</w:t>
      </w:r>
      <w:r w:rsidRPr="0075532A">
        <w:rPr>
          <w:sz w:val="24"/>
          <w:szCs w:val="24"/>
        </w:rPr>
        <w:t>, acceder a la información técnica que domine cada alumno (lenguajes de programación, bases de datos, herramientas de desarrollo, Et</w:t>
      </w:r>
      <w:r w:rsidR="00367340">
        <w:rPr>
          <w:sz w:val="24"/>
          <w:szCs w:val="24"/>
        </w:rPr>
        <w:t>c.) la cual será rellenada por é</w:t>
      </w:r>
      <w:r w:rsidRPr="0075532A">
        <w:rPr>
          <w:sz w:val="24"/>
          <w:szCs w:val="24"/>
        </w:rPr>
        <w:t>l mismo al momen</w:t>
      </w:r>
      <w:r w:rsidR="00E75328">
        <w:rPr>
          <w:sz w:val="24"/>
          <w:szCs w:val="24"/>
        </w:rPr>
        <w:t>to de su registro al sistema.</w:t>
      </w:r>
    </w:p>
    <w:p w14:paraId="3EA498E7" w14:textId="42F2E4B0" w:rsidR="002E7793" w:rsidRDefault="00CB5D01" w:rsidP="002E7793">
      <w:pPr>
        <w:jc w:val="both"/>
        <w:rPr>
          <w:sz w:val="24"/>
          <w:szCs w:val="24"/>
        </w:rPr>
      </w:pPr>
      <w:r>
        <w:rPr>
          <w:sz w:val="24"/>
          <w:szCs w:val="24"/>
        </w:rPr>
        <w:t>El objetivo del sistema es generar</w:t>
      </w:r>
      <w:r w:rsidRPr="0075532A">
        <w:rPr>
          <w:sz w:val="24"/>
          <w:szCs w:val="24"/>
        </w:rPr>
        <w:t xml:space="preserve"> una mejora en la organización de los proyectos tanto para los docentes como para los alumnos.</w:t>
      </w:r>
    </w:p>
    <w:p w14:paraId="7B28EF37" w14:textId="379F7D21" w:rsidR="001640C7" w:rsidRPr="002E7793" w:rsidRDefault="00530235" w:rsidP="002E7793">
      <w:pPr>
        <w:pStyle w:val="Ttulo2"/>
      </w:pPr>
      <w:bookmarkStart w:id="5" w:name="_Toc21952009"/>
      <w:r w:rsidRPr="005F2C99">
        <w:t>Alcance.</w:t>
      </w:r>
      <w:bookmarkEnd w:id="5"/>
    </w:p>
    <w:p w14:paraId="7818C71F" w14:textId="77777777" w:rsidR="008B1033" w:rsidRPr="008B1033" w:rsidRDefault="008B1033" w:rsidP="008B1033">
      <w:pPr>
        <w:spacing w:line="240" w:lineRule="auto"/>
        <w:rPr>
          <w:sz w:val="24"/>
        </w:rPr>
      </w:pPr>
      <w:r w:rsidRPr="008B1033">
        <w:rPr>
          <w:sz w:val="24"/>
        </w:rPr>
        <w:t>El sistema funcionará en un entorno web el cual permitirá las siguientes acciones:</w:t>
      </w:r>
    </w:p>
    <w:p w14:paraId="699BF27C" w14:textId="77777777" w:rsidR="008B1033" w:rsidRPr="008B1033" w:rsidRDefault="008B1033" w:rsidP="008B1033">
      <w:pPr>
        <w:spacing w:line="240" w:lineRule="auto"/>
        <w:rPr>
          <w:sz w:val="24"/>
        </w:rPr>
      </w:pPr>
      <w:r w:rsidRPr="008B1033">
        <w:rPr>
          <w:sz w:val="24"/>
        </w:rPr>
        <w:t xml:space="preserve">Permite el ingreso de todos los usuarios que tengan su cuenta creada, a través de un login ingresando su Rut y contraseña de usuario. </w:t>
      </w:r>
    </w:p>
    <w:p w14:paraId="1EB27390" w14:textId="77777777" w:rsidR="008B1033" w:rsidRPr="008B1033" w:rsidRDefault="008B1033" w:rsidP="008B1033">
      <w:pPr>
        <w:spacing w:line="240" w:lineRule="auto"/>
        <w:rPr>
          <w:b/>
          <w:bCs/>
          <w:sz w:val="24"/>
        </w:rPr>
      </w:pPr>
      <w:r w:rsidRPr="008B1033">
        <w:rPr>
          <w:b/>
          <w:bCs/>
          <w:sz w:val="24"/>
        </w:rPr>
        <w:t>Administrador:</w:t>
      </w:r>
    </w:p>
    <w:p w14:paraId="3F082019" w14:textId="77777777" w:rsidR="008B1033" w:rsidRPr="008B1033" w:rsidRDefault="008B1033" w:rsidP="008B1033">
      <w:pPr>
        <w:spacing w:line="240" w:lineRule="auto"/>
        <w:jc w:val="both"/>
        <w:rPr>
          <w:sz w:val="24"/>
        </w:rPr>
      </w:pPr>
      <w:r w:rsidRPr="008B1033">
        <w:rPr>
          <w:sz w:val="24"/>
        </w:rPr>
        <w:t>Es el principal encargado de la creación de las cuentas de usuarios tanto para los</w:t>
      </w:r>
    </w:p>
    <w:p w14:paraId="35C42F2E" w14:textId="77777777" w:rsidR="008B1033" w:rsidRPr="008B1033" w:rsidRDefault="008B1033" w:rsidP="008B1033">
      <w:pPr>
        <w:spacing w:line="240" w:lineRule="auto"/>
        <w:jc w:val="both"/>
        <w:rPr>
          <w:sz w:val="24"/>
        </w:rPr>
      </w:pPr>
      <w:r w:rsidRPr="008B1033">
        <w:rPr>
          <w:sz w:val="24"/>
        </w:rPr>
        <w:t>profesores como los estudiantes, además de tener acceso a todas las funcionalidades</w:t>
      </w:r>
    </w:p>
    <w:p w14:paraId="4252D838" w14:textId="77777777" w:rsidR="008B1033" w:rsidRPr="008B1033" w:rsidRDefault="008B1033" w:rsidP="008B1033">
      <w:pPr>
        <w:spacing w:line="240" w:lineRule="auto"/>
        <w:jc w:val="both"/>
        <w:rPr>
          <w:sz w:val="24"/>
        </w:rPr>
      </w:pPr>
      <w:r w:rsidRPr="008B1033">
        <w:rPr>
          <w:sz w:val="24"/>
        </w:rPr>
        <w:t>del sistema.</w:t>
      </w:r>
    </w:p>
    <w:p w14:paraId="7F3DB462" w14:textId="77777777" w:rsidR="008B1033" w:rsidRPr="008B1033" w:rsidRDefault="008B1033" w:rsidP="008B1033">
      <w:pPr>
        <w:spacing w:line="240" w:lineRule="auto"/>
        <w:rPr>
          <w:b/>
          <w:bCs/>
          <w:sz w:val="24"/>
        </w:rPr>
      </w:pPr>
    </w:p>
    <w:p w14:paraId="7D3DFDD9" w14:textId="77777777" w:rsidR="008B1033" w:rsidRPr="008B1033" w:rsidRDefault="008B1033" w:rsidP="008B1033">
      <w:pPr>
        <w:spacing w:line="240" w:lineRule="auto"/>
        <w:rPr>
          <w:b/>
          <w:bCs/>
          <w:sz w:val="24"/>
        </w:rPr>
      </w:pPr>
      <w:r w:rsidRPr="008B1033">
        <w:rPr>
          <w:b/>
          <w:bCs/>
          <w:sz w:val="24"/>
        </w:rPr>
        <w:t>Profesor:</w:t>
      </w:r>
    </w:p>
    <w:p w14:paraId="4E405D8D" w14:textId="77777777" w:rsidR="008B1033" w:rsidRPr="008B1033" w:rsidRDefault="008B1033" w:rsidP="008B1033">
      <w:pPr>
        <w:pStyle w:val="Prrafodelista"/>
        <w:numPr>
          <w:ilvl w:val="0"/>
          <w:numId w:val="16"/>
        </w:numPr>
        <w:spacing w:line="240" w:lineRule="auto"/>
        <w:rPr>
          <w:sz w:val="24"/>
        </w:rPr>
      </w:pPr>
      <w:r w:rsidRPr="008B1033">
        <w:rPr>
          <w:sz w:val="24"/>
        </w:rPr>
        <w:t>Puede Ingresar al sistema y ver todos los proyectos que tiene la asignatura.</w:t>
      </w:r>
    </w:p>
    <w:p w14:paraId="1651BD79" w14:textId="77777777" w:rsidR="008B1033" w:rsidRPr="008B1033" w:rsidRDefault="008B1033" w:rsidP="008B1033">
      <w:pPr>
        <w:pStyle w:val="Prrafodelista"/>
        <w:numPr>
          <w:ilvl w:val="0"/>
          <w:numId w:val="16"/>
        </w:numPr>
        <w:spacing w:line="240" w:lineRule="auto"/>
        <w:jc w:val="both"/>
        <w:rPr>
          <w:sz w:val="24"/>
        </w:rPr>
      </w:pPr>
      <w:r w:rsidRPr="008B1033">
        <w:rPr>
          <w:sz w:val="24"/>
        </w:rPr>
        <w:t>Puede crear nuevas cuentas de usuarios a estudiantes (ver, modificar y eliminar)</w:t>
      </w:r>
    </w:p>
    <w:p w14:paraId="58DE76DD" w14:textId="77777777" w:rsidR="008B1033" w:rsidRPr="008B1033" w:rsidRDefault="008B1033" w:rsidP="008B1033">
      <w:pPr>
        <w:pStyle w:val="Prrafodelista"/>
        <w:numPr>
          <w:ilvl w:val="0"/>
          <w:numId w:val="16"/>
        </w:numPr>
        <w:spacing w:line="240" w:lineRule="auto"/>
        <w:jc w:val="both"/>
        <w:rPr>
          <w:sz w:val="24"/>
        </w:rPr>
      </w:pPr>
      <w:r w:rsidRPr="008B1033">
        <w:rPr>
          <w:sz w:val="24"/>
        </w:rPr>
        <w:t>Abrir y cerrar periodos del año escolar(año-semestre), puede ver y modificar periodos anteriores, pero no eliminarlos.</w:t>
      </w:r>
    </w:p>
    <w:p w14:paraId="6982E70E" w14:textId="77777777" w:rsidR="008B1033" w:rsidRPr="008B1033" w:rsidRDefault="008B1033" w:rsidP="008B1033">
      <w:pPr>
        <w:pStyle w:val="Prrafodelista"/>
        <w:numPr>
          <w:ilvl w:val="0"/>
          <w:numId w:val="16"/>
        </w:numPr>
        <w:spacing w:line="240" w:lineRule="auto"/>
        <w:jc w:val="both"/>
        <w:rPr>
          <w:sz w:val="24"/>
        </w:rPr>
      </w:pPr>
      <w:r w:rsidRPr="008B1033">
        <w:rPr>
          <w:sz w:val="24"/>
        </w:rPr>
        <w:t>Crear grupos de trabajo (ver, modificar y eliminar).</w:t>
      </w:r>
    </w:p>
    <w:p w14:paraId="5DE6FE11" w14:textId="77777777" w:rsidR="008B1033" w:rsidRPr="008B1033" w:rsidRDefault="008B1033" w:rsidP="008B1033">
      <w:pPr>
        <w:pStyle w:val="Prrafodelista"/>
        <w:numPr>
          <w:ilvl w:val="0"/>
          <w:numId w:val="16"/>
        </w:numPr>
        <w:spacing w:line="240" w:lineRule="auto"/>
        <w:jc w:val="both"/>
        <w:rPr>
          <w:sz w:val="24"/>
        </w:rPr>
      </w:pPr>
      <w:r w:rsidRPr="008B1033">
        <w:rPr>
          <w:sz w:val="24"/>
        </w:rPr>
        <w:t>Crear proyectos (ver, modificar y cancelar proyectos).</w:t>
      </w:r>
    </w:p>
    <w:p w14:paraId="01ADC74B" w14:textId="77777777" w:rsidR="008B1033" w:rsidRPr="008B1033" w:rsidRDefault="008B1033" w:rsidP="008B1033">
      <w:pPr>
        <w:pStyle w:val="Prrafodelista"/>
        <w:numPr>
          <w:ilvl w:val="0"/>
          <w:numId w:val="16"/>
        </w:numPr>
        <w:spacing w:line="240" w:lineRule="auto"/>
        <w:jc w:val="both"/>
        <w:rPr>
          <w:sz w:val="24"/>
        </w:rPr>
      </w:pPr>
      <w:r w:rsidRPr="008B1033">
        <w:rPr>
          <w:sz w:val="24"/>
        </w:rPr>
        <w:t>Asignar grupos a proyectos.</w:t>
      </w:r>
    </w:p>
    <w:p w14:paraId="164A2039" w14:textId="4812CBE7" w:rsidR="008B1033" w:rsidRDefault="008B1033" w:rsidP="008B1033">
      <w:pPr>
        <w:pStyle w:val="Prrafodelista"/>
        <w:numPr>
          <w:ilvl w:val="0"/>
          <w:numId w:val="16"/>
        </w:numPr>
        <w:spacing w:line="240" w:lineRule="auto"/>
        <w:jc w:val="both"/>
        <w:rPr>
          <w:sz w:val="24"/>
        </w:rPr>
      </w:pPr>
      <w:r w:rsidRPr="008B1033">
        <w:rPr>
          <w:sz w:val="24"/>
        </w:rPr>
        <w:t>Visualizar archivos y documentación de los proyectos.</w:t>
      </w:r>
    </w:p>
    <w:p w14:paraId="1425417A" w14:textId="77777777" w:rsidR="002E7793" w:rsidRPr="002E7793" w:rsidRDefault="002E7793" w:rsidP="002E7793">
      <w:pPr>
        <w:spacing w:line="240" w:lineRule="auto"/>
        <w:ind w:left="360"/>
        <w:jc w:val="both"/>
        <w:rPr>
          <w:sz w:val="24"/>
        </w:rPr>
      </w:pPr>
    </w:p>
    <w:p w14:paraId="34C2D87C" w14:textId="77777777" w:rsidR="008B1033" w:rsidRPr="008B1033" w:rsidRDefault="008B1033" w:rsidP="008B1033">
      <w:pPr>
        <w:spacing w:line="240" w:lineRule="auto"/>
        <w:rPr>
          <w:b/>
          <w:bCs/>
          <w:sz w:val="24"/>
        </w:rPr>
      </w:pPr>
      <w:r w:rsidRPr="008B1033">
        <w:rPr>
          <w:b/>
          <w:bCs/>
          <w:sz w:val="24"/>
        </w:rPr>
        <w:lastRenderedPageBreak/>
        <w:t>Alumnos:</w:t>
      </w:r>
    </w:p>
    <w:p w14:paraId="31F7DE97" w14:textId="77777777" w:rsidR="008B1033" w:rsidRPr="008B1033" w:rsidRDefault="008B1033" w:rsidP="008B1033">
      <w:pPr>
        <w:pStyle w:val="Prrafodelista"/>
        <w:numPr>
          <w:ilvl w:val="0"/>
          <w:numId w:val="18"/>
        </w:numPr>
        <w:spacing w:line="240" w:lineRule="auto"/>
        <w:rPr>
          <w:sz w:val="24"/>
        </w:rPr>
      </w:pPr>
      <w:r w:rsidRPr="008B1033">
        <w:rPr>
          <w:sz w:val="24"/>
        </w:rPr>
        <w:t>Ingresar al proyecto a través del sistema</w:t>
      </w:r>
    </w:p>
    <w:p w14:paraId="0D230A72" w14:textId="77777777" w:rsidR="008B1033" w:rsidRPr="008B1033" w:rsidRDefault="008B1033" w:rsidP="008B1033">
      <w:pPr>
        <w:pStyle w:val="Prrafodelista"/>
        <w:numPr>
          <w:ilvl w:val="0"/>
          <w:numId w:val="17"/>
        </w:numPr>
        <w:spacing w:line="240" w:lineRule="auto"/>
        <w:jc w:val="both"/>
        <w:rPr>
          <w:sz w:val="24"/>
        </w:rPr>
      </w:pPr>
      <w:r w:rsidRPr="008B1033">
        <w:rPr>
          <w:sz w:val="24"/>
        </w:rPr>
        <w:t>Crear tareas dentro de los proyectos (ver, modificar y eliminar). Estas tareas pueden estar asignadas a ciertos estudiantes del grupo y cada tarea tiene una fecha de término.</w:t>
      </w:r>
    </w:p>
    <w:p w14:paraId="145464C0" w14:textId="77777777" w:rsidR="008B1033" w:rsidRPr="008B1033" w:rsidRDefault="008B1033" w:rsidP="008B1033">
      <w:pPr>
        <w:pStyle w:val="Prrafodelista"/>
        <w:numPr>
          <w:ilvl w:val="0"/>
          <w:numId w:val="17"/>
        </w:numPr>
        <w:spacing w:line="240" w:lineRule="auto"/>
        <w:jc w:val="both"/>
        <w:rPr>
          <w:sz w:val="24"/>
        </w:rPr>
      </w:pPr>
      <w:r w:rsidRPr="008B1033">
        <w:rPr>
          <w:sz w:val="24"/>
        </w:rPr>
        <w:t>Pueden subir archivos y documentación en una tarea en específico.</w:t>
      </w:r>
    </w:p>
    <w:p w14:paraId="04A9C91C" w14:textId="77777777" w:rsidR="008B1033" w:rsidRPr="008B1033" w:rsidRDefault="008B1033" w:rsidP="008B1033">
      <w:pPr>
        <w:pStyle w:val="Prrafodelista"/>
        <w:numPr>
          <w:ilvl w:val="0"/>
          <w:numId w:val="17"/>
        </w:numPr>
        <w:spacing w:line="240" w:lineRule="auto"/>
        <w:jc w:val="both"/>
        <w:rPr>
          <w:sz w:val="24"/>
        </w:rPr>
      </w:pPr>
      <w:r w:rsidRPr="008B1033">
        <w:rPr>
          <w:sz w:val="24"/>
        </w:rPr>
        <w:t>Administrar tareas de la siguiente forma: Tareas por hacer, Tareas en proceso y Tareas finalizadas.</w:t>
      </w:r>
    </w:p>
    <w:p w14:paraId="0094E2DC" w14:textId="77777777" w:rsidR="008B1033" w:rsidRPr="008B1033" w:rsidRDefault="008B1033" w:rsidP="008B1033">
      <w:pPr>
        <w:pStyle w:val="Prrafodelista"/>
        <w:numPr>
          <w:ilvl w:val="0"/>
          <w:numId w:val="17"/>
        </w:numPr>
        <w:spacing w:line="240" w:lineRule="auto"/>
        <w:jc w:val="both"/>
        <w:rPr>
          <w:sz w:val="24"/>
        </w:rPr>
      </w:pPr>
      <w:r w:rsidRPr="008B1033">
        <w:rPr>
          <w:sz w:val="24"/>
        </w:rPr>
        <w:t>Mover tareas en las distintas columnas ya mencionadas</w:t>
      </w:r>
    </w:p>
    <w:p w14:paraId="6ACFC16D" w14:textId="77777777" w:rsidR="008B1033" w:rsidRPr="008B1033" w:rsidRDefault="008B1033" w:rsidP="008B1033">
      <w:pPr>
        <w:rPr>
          <w:sz w:val="24"/>
        </w:rPr>
      </w:pPr>
    </w:p>
    <w:p w14:paraId="3F3C5295" w14:textId="77777777" w:rsidR="008B1033" w:rsidRPr="008B1033" w:rsidRDefault="008B1033" w:rsidP="008B1033">
      <w:pPr>
        <w:rPr>
          <w:b/>
          <w:bCs/>
          <w:sz w:val="24"/>
        </w:rPr>
      </w:pPr>
      <w:r w:rsidRPr="008B1033">
        <w:rPr>
          <w:b/>
          <w:bCs/>
          <w:sz w:val="24"/>
        </w:rPr>
        <w:t>RESTRICCIONES</w:t>
      </w:r>
    </w:p>
    <w:p w14:paraId="0838F75F" w14:textId="77777777" w:rsidR="008B1033" w:rsidRPr="008B1033" w:rsidRDefault="008B1033" w:rsidP="008B1033">
      <w:pPr>
        <w:pStyle w:val="Prrafodelista"/>
        <w:numPr>
          <w:ilvl w:val="0"/>
          <w:numId w:val="14"/>
        </w:numPr>
        <w:jc w:val="both"/>
        <w:rPr>
          <w:sz w:val="24"/>
        </w:rPr>
      </w:pPr>
      <w:r w:rsidRPr="008B1033">
        <w:rPr>
          <w:sz w:val="24"/>
        </w:rPr>
        <w:t>El sistema no se encargará en el ingreso de notas de los entregables de los proyectos.</w:t>
      </w:r>
    </w:p>
    <w:p w14:paraId="0C76B7CE" w14:textId="77777777" w:rsidR="008B1033" w:rsidRPr="008B1033" w:rsidRDefault="008B1033" w:rsidP="008B1033">
      <w:pPr>
        <w:pStyle w:val="Prrafodelista"/>
        <w:numPr>
          <w:ilvl w:val="0"/>
          <w:numId w:val="14"/>
        </w:numPr>
        <w:jc w:val="both"/>
        <w:rPr>
          <w:sz w:val="24"/>
        </w:rPr>
      </w:pPr>
      <w:r w:rsidRPr="008B1033">
        <w:rPr>
          <w:sz w:val="24"/>
        </w:rPr>
        <w:t>El sistema no se encargará de registrar la asistencia a los laboratorios de la asignatura.</w:t>
      </w:r>
    </w:p>
    <w:p w14:paraId="41760778" w14:textId="77777777" w:rsidR="008B1033" w:rsidRPr="008B1033" w:rsidRDefault="008B1033" w:rsidP="008B1033">
      <w:pPr>
        <w:pStyle w:val="Prrafodelista"/>
        <w:jc w:val="both"/>
        <w:rPr>
          <w:sz w:val="24"/>
        </w:rPr>
      </w:pPr>
      <w:r w:rsidRPr="008B1033">
        <w:rPr>
          <w:sz w:val="24"/>
        </w:rPr>
        <w:t>(Los 2 primeros puntos no se desarrollarán en el sistema debido a la decisión del cliente)</w:t>
      </w:r>
    </w:p>
    <w:p w14:paraId="680951D2" w14:textId="31D9B7F9" w:rsidR="008B1033" w:rsidRPr="008B1033" w:rsidRDefault="008B1033" w:rsidP="008B1033">
      <w:pPr>
        <w:pStyle w:val="Prrafodelista"/>
        <w:numPr>
          <w:ilvl w:val="0"/>
          <w:numId w:val="14"/>
        </w:numPr>
        <w:jc w:val="both"/>
        <w:rPr>
          <w:sz w:val="24"/>
        </w:rPr>
      </w:pPr>
      <w:r w:rsidRPr="008B1033">
        <w:rPr>
          <w:sz w:val="24"/>
        </w:rPr>
        <w:t>Este sistema no está ligado de ninguna manera a la intranet de la universidad del Biobío.</w:t>
      </w:r>
    </w:p>
    <w:p w14:paraId="5E0EBE3A" w14:textId="5601148D" w:rsidR="008B1033" w:rsidRPr="008B1033" w:rsidRDefault="008B1033" w:rsidP="008B1033">
      <w:pPr>
        <w:pStyle w:val="Prrafodelista"/>
        <w:numPr>
          <w:ilvl w:val="0"/>
          <w:numId w:val="14"/>
        </w:numPr>
        <w:jc w:val="both"/>
        <w:rPr>
          <w:sz w:val="24"/>
        </w:rPr>
      </w:pPr>
      <w:r w:rsidRPr="008B1033">
        <w:rPr>
          <w:sz w:val="24"/>
        </w:rPr>
        <w:t xml:space="preserve">El sistema no necesita de servicios externos </w:t>
      </w:r>
    </w:p>
    <w:p w14:paraId="76A4A55D" w14:textId="77777777" w:rsidR="008B1033" w:rsidRPr="008B1033" w:rsidRDefault="008B1033" w:rsidP="008B1033">
      <w:pPr>
        <w:rPr>
          <w:b/>
          <w:bCs/>
          <w:sz w:val="24"/>
        </w:rPr>
      </w:pPr>
      <w:r w:rsidRPr="008B1033">
        <w:rPr>
          <w:b/>
          <w:bCs/>
          <w:sz w:val="24"/>
        </w:rPr>
        <w:t>SUPUESTOS</w:t>
      </w:r>
    </w:p>
    <w:p w14:paraId="2568C903" w14:textId="3B04013F" w:rsidR="008B1033" w:rsidRPr="008B1033" w:rsidRDefault="008B1033" w:rsidP="008B1033">
      <w:pPr>
        <w:pStyle w:val="Prrafodelista"/>
        <w:numPr>
          <w:ilvl w:val="0"/>
          <w:numId w:val="15"/>
        </w:numPr>
        <w:jc w:val="both"/>
        <w:rPr>
          <w:sz w:val="24"/>
        </w:rPr>
      </w:pPr>
      <w:r w:rsidRPr="008B1033">
        <w:rPr>
          <w:sz w:val="24"/>
        </w:rPr>
        <w:t>La universidad del Biobío nos otorgara facilidades para el uso de sus servidores tales como: cuenta de acceso, credenciales, conexión a internet, especificaciones de las restricciones de los servidores y cualquier otra interfaz que se requiera para el desarrollo del proyecto.</w:t>
      </w:r>
    </w:p>
    <w:p w14:paraId="3FF4450B" w14:textId="77777777" w:rsidR="008B1033" w:rsidRPr="008B1033" w:rsidRDefault="008B1033" w:rsidP="008B1033">
      <w:pPr>
        <w:pStyle w:val="Prrafodelista"/>
        <w:jc w:val="both"/>
        <w:rPr>
          <w:sz w:val="24"/>
        </w:rPr>
      </w:pPr>
    </w:p>
    <w:p w14:paraId="19097F61" w14:textId="77777777" w:rsidR="008B1033" w:rsidRPr="008B1033" w:rsidRDefault="008B1033" w:rsidP="008B1033">
      <w:pPr>
        <w:pStyle w:val="Prrafodelista"/>
        <w:numPr>
          <w:ilvl w:val="0"/>
          <w:numId w:val="15"/>
        </w:numPr>
        <w:jc w:val="both"/>
        <w:rPr>
          <w:sz w:val="24"/>
        </w:rPr>
      </w:pPr>
      <w:r w:rsidRPr="008B1033">
        <w:rPr>
          <w:sz w:val="24"/>
        </w:rPr>
        <w:t>El cliente se preocupará de infórmale al JP (Jefe de Proyecto) de cualquier cambio o inclusión de algún requerimiento en específico.</w:t>
      </w:r>
    </w:p>
    <w:p w14:paraId="1C68718D" w14:textId="77777777" w:rsidR="008B1033" w:rsidRPr="008B1033" w:rsidRDefault="008B1033" w:rsidP="008B1033">
      <w:pPr>
        <w:pStyle w:val="Prrafodelista"/>
        <w:jc w:val="both"/>
        <w:rPr>
          <w:sz w:val="24"/>
        </w:rPr>
      </w:pPr>
    </w:p>
    <w:p w14:paraId="6DD8E25F" w14:textId="77777777" w:rsidR="008B1033" w:rsidRPr="008B1033" w:rsidRDefault="008B1033" w:rsidP="008B1033">
      <w:pPr>
        <w:pStyle w:val="Prrafodelista"/>
        <w:numPr>
          <w:ilvl w:val="0"/>
          <w:numId w:val="15"/>
        </w:numPr>
        <w:jc w:val="both"/>
        <w:rPr>
          <w:sz w:val="24"/>
        </w:rPr>
      </w:pPr>
      <w:r w:rsidRPr="008B1033">
        <w:rPr>
          <w:sz w:val="24"/>
        </w:rPr>
        <w:t xml:space="preserve">Se asume que las personas que ocupen el sistema, tengan instalado el </w:t>
      </w:r>
      <w:r w:rsidRPr="008B1033">
        <w:rPr>
          <w:b/>
          <w:bCs/>
          <w:sz w:val="24"/>
        </w:rPr>
        <w:t>S.O</w:t>
      </w:r>
      <w:r w:rsidRPr="008B1033">
        <w:rPr>
          <w:sz w:val="24"/>
        </w:rPr>
        <w:t xml:space="preserve"> Windows 10 en los computadores.</w:t>
      </w:r>
    </w:p>
    <w:p w14:paraId="34714089" w14:textId="77777777" w:rsidR="008B1033" w:rsidRPr="008B1033" w:rsidRDefault="008B1033" w:rsidP="008B1033">
      <w:pPr>
        <w:pStyle w:val="Prrafodelista"/>
        <w:jc w:val="both"/>
        <w:rPr>
          <w:sz w:val="24"/>
        </w:rPr>
      </w:pPr>
    </w:p>
    <w:p w14:paraId="77C5A281" w14:textId="43EAD788" w:rsidR="006D67AF" w:rsidRDefault="008B1033" w:rsidP="008B1033">
      <w:pPr>
        <w:pStyle w:val="Prrafodelista"/>
        <w:numPr>
          <w:ilvl w:val="0"/>
          <w:numId w:val="15"/>
        </w:numPr>
        <w:jc w:val="both"/>
        <w:rPr>
          <w:sz w:val="24"/>
        </w:rPr>
      </w:pPr>
      <w:r w:rsidRPr="008B1033">
        <w:rPr>
          <w:sz w:val="24"/>
        </w:rPr>
        <w:t>Se asume que las personas tienen conocimientos computacionales básicos para utilizar el sistema.</w:t>
      </w:r>
    </w:p>
    <w:p w14:paraId="5427AF04" w14:textId="2669B86B" w:rsidR="001640C7" w:rsidRPr="006D67AF" w:rsidRDefault="006D67AF">
      <w:pPr>
        <w:rPr>
          <w:sz w:val="24"/>
        </w:rPr>
      </w:pPr>
      <w:r>
        <w:rPr>
          <w:sz w:val="24"/>
        </w:rPr>
        <w:br w:type="page"/>
      </w:r>
    </w:p>
    <w:p w14:paraId="736B6A57" w14:textId="554850C3" w:rsidR="00CB5D01" w:rsidRPr="002E7793" w:rsidRDefault="005F2C99" w:rsidP="001640C7">
      <w:pPr>
        <w:pStyle w:val="Ttulo1"/>
        <w:jc w:val="center"/>
        <w:rPr>
          <w:b/>
        </w:rPr>
      </w:pPr>
      <w:bookmarkStart w:id="6" w:name="_Toc21952010"/>
      <w:r w:rsidRPr="002E7793">
        <w:rPr>
          <w:b/>
        </w:rPr>
        <w:lastRenderedPageBreak/>
        <w:t>Metodología de trabajo</w:t>
      </w:r>
      <w:r w:rsidR="009508B6" w:rsidRPr="002E7793">
        <w:rPr>
          <w:b/>
        </w:rPr>
        <w:t>.</w:t>
      </w:r>
      <w:bookmarkEnd w:id="6"/>
    </w:p>
    <w:p w14:paraId="524F32F0" w14:textId="406D4C9E" w:rsidR="005F2C99" w:rsidRPr="005F2C99" w:rsidRDefault="005F2C99" w:rsidP="005F2C99">
      <w:pPr>
        <w:pStyle w:val="Ttulo2"/>
      </w:pPr>
      <w:bookmarkStart w:id="7" w:name="_Toc21952011"/>
      <w:r>
        <w:t>Objetivos Generales.</w:t>
      </w:r>
      <w:bookmarkEnd w:id="7"/>
    </w:p>
    <w:p w14:paraId="3F29081C" w14:textId="77777777" w:rsidR="001640C7" w:rsidRPr="00F52050" w:rsidRDefault="001640C7" w:rsidP="001640C7"/>
    <w:p w14:paraId="5367DA47" w14:textId="1E7385A0" w:rsidR="001640C7" w:rsidRPr="001640C7" w:rsidRDefault="001640C7" w:rsidP="001640C7">
      <w:pPr>
        <w:rPr>
          <w:rFonts w:cstheme="minorHAnsi"/>
          <w:sz w:val="24"/>
          <w:szCs w:val="24"/>
        </w:rPr>
      </w:pPr>
      <w:r w:rsidRPr="001640C7">
        <w:rPr>
          <w:rFonts w:cstheme="minorHAnsi"/>
          <w:sz w:val="24"/>
          <w:szCs w:val="24"/>
        </w:rPr>
        <w:t>El desarrollo del sistema de gestión de proyectos proveerá a la Universidad del Biobío, específicamente a la facultad de Ciencias empresariales (FACE) de una plataforma virtual que permite el contacto entre profesor-alumno, generando un espacio en el cual se dispone de los materiales necesarios para la correcta y secuencial organización de un proyecto. Los puntos principales y que, además comprenden al resto del sistema tienen que ver con información del semestre, alumnos pertenecientes a la asignatura, organización de grupos y gestación de proyectos (formulación, progresos, entregas).</w:t>
      </w:r>
    </w:p>
    <w:p w14:paraId="749B4CF1" w14:textId="31C117D3" w:rsidR="009508B6" w:rsidRPr="008B1033" w:rsidRDefault="001640C7">
      <w:pPr>
        <w:rPr>
          <w:rFonts w:cstheme="minorHAnsi"/>
          <w:sz w:val="24"/>
          <w:szCs w:val="24"/>
        </w:rPr>
      </w:pPr>
      <w:r w:rsidRPr="001640C7">
        <w:rPr>
          <w:rFonts w:cstheme="minorHAnsi"/>
          <w:sz w:val="24"/>
          <w:szCs w:val="24"/>
        </w:rPr>
        <w:t>La intención de este sistema es optimizar un proceso que antes tomaría una gran cantidad de papeleo, a través de una plataforma de fácil uso, sencilla y factible.</w:t>
      </w:r>
    </w:p>
    <w:p w14:paraId="35EF349B" w14:textId="0304DEEF" w:rsidR="00EC5621" w:rsidRDefault="009508B6" w:rsidP="005F2C99">
      <w:pPr>
        <w:pStyle w:val="Ttulo2"/>
      </w:pPr>
      <w:bookmarkStart w:id="8" w:name="_Toc21952012"/>
      <w:r>
        <w:t>Objetivos Específicos.</w:t>
      </w:r>
      <w:bookmarkEnd w:id="8"/>
    </w:p>
    <w:p w14:paraId="6F8CF015" w14:textId="311CBB73" w:rsidR="00B5062B" w:rsidRDefault="00B5062B" w:rsidP="00682B90"/>
    <w:p w14:paraId="01B54DB4" w14:textId="77777777" w:rsidR="00682B90" w:rsidRPr="007B6958" w:rsidRDefault="00682B90" w:rsidP="00682B90">
      <w:pPr>
        <w:pStyle w:val="Prrafodelista"/>
        <w:numPr>
          <w:ilvl w:val="0"/>
          <w:numId w:val="13"/>
        </w:numPr>
        <w:spacing w:after="0" w:line="240" w:lineRule="auto"/>
        <w:rPr>
          <w:bCs/>
          <w:sz w:val="24"/>
        </w:rPr>
      </w:pPr>
      <w:r w:rsidRPr="007B6958">
        <w:rPr>
          <w:b/>
          <w:sz w:val="24"/>
        </w:rPr>
        <w:t>Mantener consistencia de datos</w:t>
      </w:r>
      <w:r w:rsidRPr="007B6958">
        <w:rPr>
          <w:bCs/>
          <w:sz w:val="24"/>
        </w:rPr>
        <w:t>: Mantener el orden y claridad de los datos con una base de datos, con la finalidad de eliminar la perdida de redundancia e inconsistencia de datos.</w:t>
      </w:r>
    </w:p>
    <w:p w14:paraId="2372ADF6" w14:textId="77777777" w:rsidR="00682B90" w:rsidRPr="007B6958" w:rsidRDefault="00682B90" w:rsidP="00682B90">
      <w:pPr>
        <w:pStyle w:val="Prrafodelista"/>
        <w:spacing w:after="0" w:line="240" w:lineRule="auto"/>
        <w:rPr>
          <w:b/>
          <w:sz w:val="24"/>
        </w:rPr>
      </w:pPr>
    </w:p>
    <w:p w14:paraId="0188795C" w14:textId="4BD32F87" w:rsidR="00682B90" w:rsidRPr="007B6958" w:rsidRDefault="00682B90" w:rsidP="00682B90">
      <w:pPr>
        <w:pStyle w:val="Prrafodelista"/>
        <w:numPr>
          <w:ilvl w:val="0"/>
          <w:numId w:val="13"/>
        </w:numPr>
        <w:spacing w:after="0" w:line="240" w:lineRule="auto"/>
        <w:rPr>
          <w:bCs/>
          <w:sz w:val="24"/>
        </w:rPr>
      </w:pPr>
      <w:r w:rsidRPr="007B6958">
        <w:rPr>
          <w:b/>
          <w:sz w:val="24"/>
        </w:rPr>
        <w:t>Control y administración</w:t>
      </w:r>
      <w:r w:rsidRPr="007B6958">
        <w:rPr>
          <w:bCs/>
          <w:sz w:val="24"/>
        </w:rPr>
        <w:t>: Administrar los procesos de envío de información relacionada entre los distintos proyectos para eliminar posibilidades de error.</w:t>
      </w:r>
    </w:p>
    <w:p w14:paraId="6BA4715F" w14:textId="77777777" w:rsidR="00682B90" w:rsidRPr="007B6958" w:rsidRDefault="00682B90" w:rsidP="00682B90">
      <w:pPr>
        <w:pStyle w:val="Prrafodelista"/>
        <w:rPr>
          <w:bCs/>
          <w:sz w:val="24"/>
        </w:rPr>
      </w:pPr>
    </w:p>
    <w:p w14:paraId="1E9EA5F1" w14:textId="18744F9C" w:rsidR="00682B90" w:rsidRPr="007B6958" w:rsidRDefault="00682B90" w:rsidP="00682B90">
      <w:pPr>
        <w:pStyle w:val="Prrafodelista"/>
        <w:numPr>
          <w:ilvl w:val="0"/>
          <w:numId w:val="13"/>
        </w:numPr>
        <w:spacing w:after="0" w:line="240" w:lineRule="auto"/>
        <w:rPr>
          <w:b/>
          <w:sz w:val="24"/>
        </w:rPr>
      </w:pPr>
      <w:r w:rsidRPr="007B6958">
        <w:rPr>
          <w:b/>
          <w:sz w:val="24"/>
        </w:rPr>
        <w:t xml:space="preserve">Mejorar ingresos de datos de cliente: </w:t>
      </w:r>
      <w:r w:rsidRPr="007B6958">
        <w:rPr>
          <w:bCs/>
          <w:sz w:val="24"/>
        </w:rPr>
        <w:t>Mejorar el proceso de ingreso de información del alumno a su proyecto con una interfaz fácil de utilizar.</w:t>
      </w:r>
    </w:p>
    <w:p w14:paraId="01F59851" w14:textId="77777777" w:rsidR="00682B90" w:rsidRPr="007B6958" w:rsidRDefault="00682B90" w:rsidP="00682B90">
      <w:pPr>
        <w:pStyle w:val="Prrafodelista"/>
        <w:spacing w:after="0" w:line="240" w:lineRule="auto"/>
        <w:rPr>
          <w:b/>
          <w:sz w:val="24"/>
        </w:rPr>
      </w:pPr>
    </w:p>
    <w:p w14:paraId="6D8593C1" w14:textId="6B736070" w:rsidR="008E40EE" w:rsidRPr="007B6958" w:rsidRDefault="00682B90" w:rsidP="00CA7054">
      <w:pPr>
        <w:pStyle w:val="Prrafodelista"/>
        <w:numPr>
          <w:ilvl w:val="0"/>
          <w:numId w:val="13"/>
        </w:numPr>
        <w:spacing w:after="0" w:line="240" w:lineRule="auto"/>
        <w:rPr>
          <w:sz w:val="24"/>
        </w:rPr>
      </w:pPr>
      <w:r w:rsidRPr="007B6958">
        <w:rPr>
          <w:b/>
          <w:sz w:val="24"/>
        </w:rPr>
        <w:t xml:space="preserve">Situación actual: </w:t>
      </w:r>
      <w:r w:rsidRPr="007B6958">
        <w:rPr>
          <w:sz w:val="24"/>
        </w:rPr>
        <w:t>Realizar un estudio acerca de la situación actual de la gestión de proyectos de la asignatura ingeniería de software, identificando sus problemas y planteando soluciones.</w:t>
      </w:r>
    </w:p>
    <w:p w14:paraId="1922F43C" w14:textId="77777777" w:rsidR="00682B90" w:rsidRPr="007B6958" w:rsidRDefault="00682B90" w:rsidP="00682B90">
      <w:pPr>
        <w:pStyle w:val="Prrafodelista"/>
        <w:rPr>
          <w:sz w:val="24"/>
        </w:rPr>
      </w:pPr>
    </w:p>
    <w:p w14:paraId="4447A0F3" w14:textId="715A5AC0" w:rsidR="00682B90" w:rsidRPr="007B6958" w:rsidRDefault="00682B90" w:rsidP="00CA7054">
      <w:pPr>
        <w:pStyle w:val="Prrafodelista"/>
        <w:numPr>
          <w:ilvl w:val="0"/>
          <w:numId w:val="13"/>
        </w:numPr>
        <w:spacing w:after="0" w:line="240" w:lineRule="auto"/>
        <w:rPr>
          <w:sz w:val="24"/>
        </w:rPr>
      </w:pPr>
      <w:r w:rsidRPr="007B6958">
        <w:rPr>
          <w:b/>
          <w:sz w:val="24"/>
        </w:rPr>
        <w:t xml:space="preserve">Análisis y modelamiento:  </w:t>
      </w:r>
      <w:r w:rsidRPr="007B6958">
        <w:rPr>
          <w:sz w:val="24"/>
        </w:rPr>
        <w:t>Analizar y modelar los procesos actuales del sistema de gestión de proyectos.</w:t>
      </w:r>
    </w:p>
    <w:p w14:paraId="25C4F0CD" w14:textId="77777777" w:rsidR="00682B90" w:rsidRPr="007B6958" w:rsidRDefault="00682B90" w:rsidP="00682B90">
      <w:pPr>
        <w:pStyle w:val="Prrafodelista"/>
        <w:rPr>
          <w:sz w:val="24"/>
        </w:rPr>
      </w:pPr>
    </w:p>
    <w:p w14:paraId="32586B24" w14:textId="2A5852EC" w:rsidR="00682B90" w:rsidRPr="007B6958" w:rsidRDefault="00682B90" w:rsidP="00682B90">
      <w:pPr>
        <w:pStyle w:val="Prrafodelista"/>
        <w:numPr>
          <w:ilvl w:val="0"/>
          <w:numId w:val="13"/>
        </w:numPr>
        <w:rPr>
          <w:sz w:val="24"/>
        </w:rPr>
      </w:pPr>
      <w:r w:rsidRPr="007B6958">
        <w:rPr>
          <w:b/>
          <w:sz w:val="24"/>
        </w:rPr>
        <w:t xml:space="preserve">Interfaz: </w:t>
      </w:r>
      <w:r w:rsidRPr="007B6958">
        <w:rPr>
          <w:sz w:val="24"/>
        </w:rPr>
        <w:t>Diseñar e implementar un sistema para la gestión de proyectos de los grupos de alumnos de la asignatura.</w:t>
      </w:r>
    </w:p>
    <w:p w14:paraId="75AAB044" w14:textId="77777777" w:rsidR="008E40EE" w:rsidRDefault="008E40EE">
      <w:r>
        <w:br w:type="page"/>
      </w:r>
    </w:p>
    <w:p w14:paraId="6BC46A97" w14:textId="0930EE30" w:rsidR="009508B6" w:rsidRDefault="008E40EE" w:rsidP="005F2C99">
      <w:pPr>
        <w:pStyle w:val="Ttulo2"/>
      </w:pPr>
      <w:bookmarkStart w:id="9" w:name="_Toc21952013"/>
      <w:r>
        <w:lastRenderedPageBreak/>
        <w:t>Tareas a Desarrollar.</w:t>
      </w:r>
      <w:bookmarkEnd w:id="9"/>
    </w:p>
    <w:p w14:paraId="352E4B2E" w14:textId="4576CC6F" w:rsidR="008E40EE" w:rsidRDefault="008E40EE" w:rsidP="008E40EE">
      <w:pPr>
        <w:pStyle w:val="Prrafodelista"/>
      </w:pPr>
    </w:p>
    <w:p w14:paraId="798D9E14" w14:textId="3AB056C4" w:rsidR="008E40EE" w:rsidRPr="007B6958" w:rsidRDefault="008E40EE" w:rsidP="008E40EE">
      <w:pPr>
        <w:pStyle w:val="Prrafodelista"/>
        <w:numPr>
          <w:ilvl w:val="0"/>
          <w:numId w:val="9"/>
        </w:numPr>
        <w:rPr>
          <w:sz w:val="24"/>
          <w:szCs w:val="24"/>
        </w:rPr>
      </w:pPr>
      <w:r w:rsidRPr="007B6958">
        <w:rPr>
          <w:sz w:val="24"/>
          <w:szCs w:val="24"/>
        </w:rPr>
        <w:t>Crear</w:t>
      </w:r>
      <w:r w:rsidR="00367340" w:rsidRPr="007B6958">
        <w:rPr>
          <w:sz w:val="24"/>
          <w:szCs w:val="24"/>
        </w:rPr>
        <w:t xml:space="preserve"> un</w:t>
      </w:r>
      <w:r w:rsidRPr="007B6958">
        <w:rPr>
          <w:sz w:val="24"/>
          <w:szCs w:val="24"/>
        </w:rPr>
        <w:t xml:space="preserve"> sistema para registro de usuarios.</w:t>
      </w:r>
    </w:p>
    <w:p w14:paraId="4C851749" w14:textId="679DC48C" w:rsidR="00AA31A0" w:rsidRPr="007B6958" w:rsidRDefault="00AA31A0" w:rsidP="008E40EE">
      <w:pPr>
        <w:pStyle w:val="Prrafodelista"/>
        <w:numPr>
          <w:ilvl w:val="0"/>
          <w:numId w:val="9"/>
        </w:numPr>
        <w:rPr>
          <w:sz w:val="24"/>
          <w:szCs w:val="24"/>
        </w:rPr>
      </w:pPr>
      <w:r w:rsidRPr="007B6958">
        <w:rPr>
          <w:sz w:val="24"/>
          <w:szCs w:val="24"/>
        </w:rPr>
        <w:t>Crear un sistema para la eliminación de usuarios.</w:t>
      </w:r>
    </w:p>
    <w:p w14:paraId="1363C87D" w14:textId="3FD95703" w:rsidR="00AA31A0" w:rsidRPr="007B6958" w:rsidRDefault="00AA31A0" w:rsidP="008E40EE">
      <w:pPr>
        <w:pStyle w:val="Prrafodelista"/>
        <w:numPr>
          <w:ilvl w:val="0"/>
          <w:numId w:val="9"/>
        </w:numPr>
        <w:rPr>
          <w:sz w:val="24"/>
          <w:szCs w:val="24"/>
        </w:rPr>
      </w:pPr>
      <w:r w:rsidRPr="007B6958">
        <w:rPr>
          <w:sz w:val="24"/>
          <w:szCs w:val="24"/>
        </w:rPr>
        <w:t>Crear un sistema para ver los usuarios.</w:t>
      </w:r>
    </w:p>
    <w:p w14:paraId="7B53C94C" w14:textId="669EEB75" w:rsidR="00AA31A0" w:rsidRPr="007B6958" w:rsidRDefault="00AA31A0" w:rsidP="008E40EE">
      <w:pPr>
        <w:pStyle w:val="Prrafodelista"/>
        <w:numPr>
          <w:ilvl w:val="0"/>
          <w:numId w:val="9"/>
        </w:numPr>
        <w:rPr>
          <w:sz w:val="24"/>
          <w:szCs w:val="24"/>
        </w:rPr>
      </w:pPr>
      <w:r w:rsidRPr="007B6958">
        <w:rPr>
          <w:sz w:val="24"/>
          <w:szCs w:val="24"/>
        </w:rPr>
        <w:t>Crear un sistema para modificar la información de los usuarios.</w:t>
      </w:r>
    </w:p>
    <w:p w14:paraId="729564D7" w14:textId="180A3732" w:rsidR="008E40EE" w:rsidRPr="007B6958" w:rsidRDefault="00367340" w:rsidP="008E40EE">
      <w:pPr>
        <w:pStyle w:val="Prrafodelista"/>
        <w:numPr>
          <w:ilvl w:val="0"/>
          <w:numId w:val="9"/>
        </w:numPr>
        <w:rPr>
          <w:sz w:val="24"/>
          <w:szCs w:val="24"/>
        </w:rPr>
      </w:pPr>
      <w:r w:rsidRPr="007B6958">
        <w:rPr>
          <w:sz w:val="24"/>
          <w:szCs w:val="24"/>
        </w:rPr>
        <w:t>Crear un sistema</w:t>
      </w:r>
      <w:r w:rsidR="008E40EE" w:rsidRPr="007B6958">
        <w:rPr>
          <w:sz w:val="24"/>
          <w:szCs w:val="24"/>
        </w:rPr>
        <w:t xml:space="preserve"> para inicio de sesión de los usuarios.</w:t>
      </w:r>
    </w:p>
    <w:p w14:paraId="5AF43D6C" w14:textId="774E0EA8" w:rsidR="009C7FE6" w:rsidRPr="007B6958" w:rsidRDefault="009C7FE6" w:rsidP="008E40EE">
      <w:pPr>
        <w:pStyle w:val="Prrafodelista"/>
        <w:numPr>
          <w:ilvl w:val="0"/>
          <w:numId w:val="9"/>
        </w:numPr>
        <w:rPr>
          <w:sz w:val="24"/>
          <w:szCs w:val="24"/>
        </w:rPr>
      </w:pPr>
      <w:r w:rsidRPr="007B6958">
        <w:rPr>
          <w:sz w:val="24"/>
          <w:szCs w:val="24"/>
        </w:rPr>
        <w:t>Crear un sistema de recordar contraseña para que no se cierre la sesión.</w:t>
      </w:r>
    </w:p>
    <w:p w14:paraId="08953CCB" w14:textId="20F40655" w:rsidR="009C7FE6" w:rsidRPr="007B6958" w:rsidRDefault="009C7FE6" w:rsidP="008E40EE">
      <w:pPr>
        <w:pStyle w:val="Prrafodelista"/>
        <w:numPr>
          <w:ilvl w:val="0"/>
          <w:numId w:val="9"/>
        </w:numPr>
        <w:rPr>
          <w:sz w:val="24"/>
          <w:szCs w:val="24"/>
        </w:rPr>
      </w:pPr>
      <w:r w:rsidRPr="007B6958">
        <w:rPr>
          <w:sz w:val="24"/>
          <w:szCs w:val="24"/>
        </w:rPr>
        <w:t>Crear un sistema de recuperación de contraseña.</w:t>
      </w:r>
    </w:p>
    <w:p w14:paraId="6381246A" w14:textId="2DD96AEA" w:rsidR="008E40EE" w:rsidRPr="007B6958" w:rsidRDefault="00AA31A0" w:rsidP="008E40EE">
      <w:pPr>
        <w:pStyle w:val="Prrafodelista"/>
        <w:numPr>
          <w:ilvl w:val="0"/>
          <w:numId w:val="9"/>
        </w:numPr>
        <w:rPr>
          <w:sz w:val="24"/>
          <w:szCs w:val="24"/>
        </w:rPr>
      </w:pPr>
      <w:r w:rsidRPr="007B6958">
        <w:rPr>
          <w:sz w:val="24"/>
          <w:szCs w:val="24"/>
        </w:rPr>
        <w:t>Crear</w:t>
      </w:r>
      <w:r w:rsidR="008E40EE" w:rsidRPr="007B6958">
        <w:rPr>
          <w:sz w:val="24"/>
          <w:szCs w:val="24"/>
        </w:rPr>
        <w:t xml:space="preserve"> un sistema para la creación de grupos de trabajo y sus respectivos proyectos.</w:t>
      </w:r>
    </w:p>
    <w:p w14:paraId="08E75B9E" w14:textId="6856EDFC" w:rsidR="00AA31A0" w:rsidRPr="007B6958" w:rsidRDefault="00AA31A0" w:rsidP="008E40EE">
      <w:pPr>
        <w:pStyle w:val="Prrafodelista"/>
        <w:numPr>
          <w:ilvl w:val="0"/>
          <w:numId w:val="9"/>
        </w:numPr>
        <w:rPr>
          <w:sz w:val="24"/>
          <w:szCs w:val="24"/>
        </w:rPr>
      </w:pPr>
      <w:r w:rsidRPr="007B6958">
        <w:rPr>
          <w:sz w:val="24"/>
          <w:szCs w:val="24"/>
        </w:rPr>
        <w:t>Crear un sistema para eliminar grupos de trabajos</w:t>
      </w:r>
    </w:p>
    <w:p w14:paraId="69F4D8C7" w14:textId="62332A25" w:rsidR="00AA31A0" w:rsidRPr="007B6958" w:rsidRDefault="00AA31A0" w:rsidP="008E40EE">
      <w:pPr>
        <w:pStyle w:val="Prrafodelista"/>
        <w:numPr>
          <w:ilvl w:val="0"/>
          <w:numId w:val="9"/>
        </w:numPr>
        <w:rPr>
          <w:sz w:val="24"/>
          <w:szCs w:val="24"/>
        </w:rPr>
      </w:pPr>
      <w:r w:rsidRPr="007B6958">
        <w:rPr>
          <w:sz w:val="24"/>
          <w:szCs w:val="24"/>
        </w:rPr>
        <w:t>Crear un sistema para eliminar proyectos.</w:t>
      </w:r>
    </w:p>
    <w:p w14:paraId="5FE4AD20" w14:textId="2A688799" w:rsidR="00AA31A0" w:rsidRPr="007B6958" w:rsidRDefault="00AA31A0" w:rsidP="008E40EE">
      <w:pPr>
        <w:pStyle w:val="Prrafodelista"/>
        <w:numPr>
          <w:ilvl w:val="0"/>
          <w:numId w:val="9"/>
        </w:numPr>
        <w:rPr>
          <w:sz w:val="24"/>
          <w:szCs w:val="24"/>
        </w:rPr>
      </w:pPr>
      <w:r w:rsidRPr="007B6958">
        <w:rPr>
          <w:sz w:val="24"/>
          <w:szCs w:val="24"/>
        </w:rPr>
        <w:t>Crear un sistema para modificar grupos de trabajo.</w:t>
      </w:r>
    </w:p>
    <w:p w14:paraId="0726B80D" w14:textId="050ADDC9" w:rsidR="00AA31A0" w:rsidRPr="007B6958" w:rsidRDefault="00AA31A0" w:rsidP="008E40EE">
      <w:pPr>
        <w:pStyle w:val="Prrafodelista"/>
        <w:numPr>
          <w:ilvl w:val="0"/>
          <w:numId w:val="9"/>
        </w:numPr>
        <w:rPr>
          <w:sz w:val="24"/>
          <w:szCs w:val="24"/>
        </w:rPr>
      </w:pPr>
      <w:r w:rsidRPr="007B6958">
        <w:rPr>
          <w:sz w:val="24"/>
          <w:szCs w:val="24"/>
        </w:rPr>
        <w:t>Crear un sistema para modificar los proyectos.</w:t>
      </w:r>
    </w:p>
    <w:p w14:paraId="13134DBB" w14:textId="76B61B1E" w:rsidR="00AA31A0" w:rsidRPr="007B6958" w:rsidRDefault="00AA31A0" w:rsidP="008E40EE">
      <w:pPr>
        <w:pStyle w:val="Prrafodelista"/>
        <w:numPr>
          <w:ilvl w:val="0"/>
          <w:numId w:val="9"/>
        </w:numPr>
        <w:rPr>
          <w:sz w:val="24"/>
          <w:szCs w:val="24"/>
        </w:rPr>
      </w:pPr>
      <w:r w:rsidRPr="007B6958">
        <w:rPr>
          <w:sz w:val="24"/>
          <w:szCs w:val="24"/>
        </w:rPr>
        <w:t>Crear un sistema para ver los grupos de trabajo.</w:t>
      </w:r>
    </w:p>
    <w:p w14:paraId="433B3B5E" w14:textId="016506EA" w:rsidR="00AA31A0" w:rsidRPr="007B6958" w:rsidRDefault="00AA31A0" w:rsidP="008E40EE">
      <w:pPr>
        <w:pStyle w:val="Prrafodelista"/>
        <w:numPr>
          <w:ilvl w:val="0"/>
          <w:numId w:val="9"/>
        </w:numPr>
        <w:rPr>
          <w:sz w:val="24"/>
          <w:szCs w:val="24"/>
        </w:rPr>
      </w:pPr>
      <w:r w:rsidRPr="007B6958">
        <w:rPr>
          <w:sz w:val="24"/>
          <w:szCs w:val="24"/>
        </w:rPr>
        <w:t>Crear un sistema para ver los proyectos</w:t>
      </w:r>
    </w:p>
    <w:p w14:paraId="495DC6E8" w14:textId="174152AB" w:rsidR="008E40EE" w:rsidRPr="007B6958" w:rsidRDefault="008E40EE" w:rsidP="008E40EE">
      <w:pPr>
        <w:pStyle w:val="Prrafodelista"/>
        <w:numPr>
          <w:ilvl w:val="0"/>
          <w:numId w:val="9"/>
        </w:numPr>
        <w:rPr>
          <w:sz w:val="24"/>
          <w:szCs w:val="24"/>
        </w:rPr>
      </w:pPr>
      <w:r w:rsidRPr="007B6958">
        <w:rPr>
          <w:sz w:val="24"/>
          <w:szCs w:val="24"/>
        </w:rPr>
        <w:t>Crear un sistema de seguimiento para el avance del proyecto.</w:t>
      </w:r>
    </w:p>
    <w:p w14:paraId="400D258A" w14:textId="46A3027E" w:rsidR="008E40EE" w:rsidRPr="007B6958" w:rsidRDefault="00AA31A0" w:rsidP="008E40EE">
      <w:pPr>
        <w:pStyle w:val="Prrafodelista"/>
        <w:numPr>
          <w:ilvl w:val="0"/>
          <w:numId w:val="9"/>
        </w:numPr>
        <w:rPr>
          <w:sz w:val="24"/>
          <w:szCs w:val="24"/>
        </w:rPr>
      </w:pPr>
      <w:r w:rsidRPr="007B6958">
        <w:rPr>
          <w:sz w:val="24"/>
          <w:szCs w:val="24"/>
        </w:rPr>
        <w:t>Crear un sistema para ver y gestionar tareas del proyecto.</w:t>
      </w:r>
    </w:p>
    <w:p w14:paraId="2047A2E3" w14:textId="77777777" w:rsidR="00AA31A0" w:rsidRPr="007B6958" w:rsidRDefault="00AA31A0" w:rsidP="008E40EE">
      <w:pPr>
        <w:pStyle w:val="Prrafodelista"/>
        <w:numPr>
          <w:ilvl w:val="0"/>
          <w:numId w:val="9"/>
        </w:numPr>
        <w:rPr>
          <w:sz w:val="24"/>
          <w:szCs w:val="24"/>
        </w:rPr>
      </w:pPr>
      <w:r w:rsidRPr="007B6958">
        <w:rPr>
          <w:sz w:val="24"/>
          <w:szCs w:val="24"/>
        </w:rPr>
        <w:t>Crear un sistema que permita subir archivos.</w:t>
      </w:r>
    </w:p>
    <w:p w14:paraId="550075A1" w14:textId="77777777" w:rsidR="00AA31A0" w:rsidRPr="007B6958" w:rsidRDefault="00AA31A0" w:rsidP="008E40EE">
      <w:pPr>
        <w:pStyle w:val="Prrafodelista"/>
        <w:numPr>
          <w:ilvl w:val="0"/>
          <w:numId w:val="9"/>
        </w:numPr>
        <w:rPr>
          <w:sz w:val="24"/>
          <w:szCs w:val="24"/>
        </w:rPr>
      </w:pPr>
      <w:r w:rsidRPr="007B6958">
        <w:rPr>
          <w:sz w:val="24"/>
          <w:szCs w:val="24"/>
        </w:rPr>
        <w:t>Crear un sistema para ver los archivos subidos.</w:t>
      </w:r>
    </w:p>
    <w:p w14:paraId="49B762FE" w14:textId="77777777" w:rsidR="00AA31A0" w:rsidRPr="007B6958" w:rsidRDefault="00AA31A0" w:rsidP="008E40EE">
      <w:pPr>
        <w:pStyle w:val="Prrafodelista"/>
        <w:numPr>
          <w:ilvl w:val="0"/>
          <w:numId w:val="9"/>
        </w:numPr>
        <w:rPr>
          <w:sz w:val="24"/>
          <w:szCs w:val="24"/>
        </w:rPr>
      </w:pPr>
      <w:r w:rsidRPr="007B6958">
        <w:rPr>
          <w:sz w:val="24"/>
          <w:szCs w:val="24"/>
        </w:rPr>
        <w:t>Crear un sistema para modificar los archivos ya subidos.</w:t>
      </w:r>
    </w:p>
    <w:p w14:paraId="76A37EFA" w14:textId="5B6CA932" w:rsidR="00AA31A0" w:rsidRPr="007B6958" w:rsidRDefault="00AA31A0" w:rsidP="008E40EE">
      <w:pPr>
        <w:pStyle w:val="Prrafodelista"/>
        <w:numPr>
          <w:ilvl w:val="0"/>
          <w:numId w:val="9"/>
        </w:numPr>
        <w:rPr>
          <w:sz w:val="24"/>
          <w:szCs w:val="24"/>
        </w:rPr>
      </w:pPr>
      <w:r w:rsidRPr="007B6958">
        <w:rPr>
          <w:sz w:val="24"/>
          <w:szCs w:val="24"/>
        </w:rPr>
        <w:t xml:space="preserve">Crear un sistema para eliminar archivos subidos. </w:t>
      </w:r>
    </w:p>
    <w:p w14:paraId="19E3865E" w14:textId="77153520" w:rsidR="00AA31A0" w:rsidRPr="007B6958" w:rsidRDefault="00AA31A0" w:rsidP="00AA31A0">
      <w:pPr>
        <w:pStyle w:val="Prrafodelista"/>
        <w:numPr>
          <w:ilvl w:val="0"/>
          <w:numId w:val="9"/>
        </w:numPr>
        <w:rPr>
          <w:sz w:val="24"/>
          <w:szCs w:val="24"/>
        </w:rPr>
      </w:pPr>
      <w:r w:rsidRPr="007B6958">
        <w:rPr>
          <w:sz w:val="24"/>
          <w:szCs w:val="24"/>
        </w:rPr>
        <w:t>Crear un sistema para agregar los datos de los conocimientos técnicos de cada alumno.</w:t>
      </w:r>
    </w:p>
    <w:p w14:paraId="03A3F54E" w14:textId="310C028F" w:rsidR="00AA31A0" w:rsidRPr="007B6958" w:rsidRDefault="00AA31A0" w:rsidP="00AA31A0">
      <w:pPr>
        <w:pStyle w:val="Prrafodelista"/>
        <w:numPr>
          <w:ilvl w:val="0"/>
          <w:numId w:val="9"/>
        </w:numPr>
        <w:rPr>
          <w:sz w:val="24"/>
          <w:szCs w:val="24"/>
        </w:rPr>
      </w:pPr>
      <w:r w:rsidRPr="007B6958">
        <w:rPr>
          <w:sz w:val="24"/>
          <w:szCs w:val="24"/>
        </w:rPr>
        <w:t>Crear un sistema para modificar los datos de los conocimientos técnicos de cada alumno.</w:t>
      </w:r>
    </w:p>
    <w:p w14:paraId="34CAED69" w14:textId="316E6E1A" w:rsidR="00AA31A0" w:rsidRPr="007B6958" w:rsidRDefault="00AA31A0" w:rsidP="00AA31A0">
      <w:pPr>
        <w:pStyle w:val="Prrafodelista"/>
        <w:numPr>
          <w:ilvl w:val="0"/>
          <w:numId w:val="9"/>
        </w:numPr>
        <w:rPr>
          <w:sz w:val="24"/>
          <w:szCs w:val="24"/>
        </w:rPr>
      </w:pPr>
      <w:r w:rsidRPr="007B6958">
        <w:rPr>
          <w:sz w:val="24"/>
          <w:szCs w:val="24"/>
        </w:rPr>
        <w:t>Crear un sistema para eliminar los datos de los conocimientos técnicos de cada alumno.</w:t>
      </w:r>
    </w:p>
    <w:p w14:paraId="7482AE2A" w14:textId="2959093A" w:rsidR="00AA31A0" w:rsidRPr="007B6958" w:rsidRDefault="00AA31A0" w:rsidP="00AA31A0">
      <w:pPr>
        <w:pStyle w:val="Prrafodelista"/>
        <w:numPr>
          <w:ilvl w:val="0"/>
          <w:numId w:val="9"/>
        </w:numPr>
        <w:rPr>
          <w:sz w:val="24"/>
          <w:szCs w:val="24"/>
        </w:rPr>
      </w:pPr>
      <w:r w:rsidRPr="007B6958">
        <w:rPr>
          <w:sz w:val="24"/>
          <w:szCs w:val="24"/>
        </w:rPr>
        <w:t>Crear un sistema para abrir un nuevo periodo.</w:t>
      </w:r>
    </w:p>
    <w:p w14:paraId="31C133DA" w14:textId="2B3A1BBB" w:rsidR="00530235" w:rsidRPr="007B6958" w:rsidRDefault="00AA31A0" w:rsidP="004D0009">
      <w:pPr>
        <w:pStyle w:val="Prrafodelista"/>
        <w:numPr>
          <w:ilvl w:val="0"/>
          <w:numId w:val="9"/>
        </w:numPr>
        <w:rPr>
          <w:sz w:val="24"/>
          <w:szCs w:val="24"/>
        </w:rPr>
      </w:pPr>
      <w:r w:rsidRPr="007B6958">
        <w:rPr>
          <w:sz w:val="24"/>
          <w:szCs w:val="24"/>
        </w:rPr>
        <w:t>Crear un sistema para cerrar un periodo.</w:t>
      </w:r>
    </w:p>
    <w:p w14:paraId="6F46AB40" w14:textId="6548F67E" w:rsidR="00EC5621" w:rsidRPr="007B6958" w:rsidRDefault="00EC5621" w:rsidP="004D0009">
      <w:pPr>
        <w:pStyle w:val="Prrafodelista"/>
        <w:numPr>
          <w:ilvl w:val="0"/>
          <w:numId w:val="9"/>
        </w:numPr>
        <w:rPr>
          <w:sz w:val="24"/>
          <w:szCs w:val="24"/>
        </w:rPr>
      </w:pPr>
      <w:r w:rsidRPr="007B6958">
        <w:rPr>
          <w:sz w:val="24"/>
          <w:szCs w:val="24"/>
        </w:rPr>
        <w:t>Crear un sistema para enviar correos a los alumnos.</w:t>
      </w:r>
    </w:p>
    <w:p w14:paraId="68A876CE" w14:textId="77777777" w:rsidR="00530235" w:rsidRDefault="00530235">
      <w:r>
        <w:br w:type="page"/>
      </w:r>
    </w:p>
    <w:p w14:paraId="44B5337D" w14:textId="2656CB42" w:rsidR="00AA31A0" w:rsidRDefault="00530235" w:rsidP="005F2C99">
      <w:pPr>
        <w:pStyle w:val="Ttulo2"/>
      </w:pPr>
      <w:bookmarkStart w:id="10" w:name="_Toc21952014"/>
      <w:r>
        <w:lastRenderedPageBreak/>
        <w:t>Recursos.</w:t>
      </w:r>
      <w:bookmarkEnd w:id="10"/>
    </w:p>
    <w:p w14:paraId="6AC059AC" w14:textId="3750D919" w:rsidR="00530235" w:rsidRDefault="00530235" w:rsidP="00530235"/>
    <w:p w14:paraId="342C0D17" w14:textId="77777777" w:rsidR="00B5062B" w:rsidRDefault="00B5062B" w:rsidP="00B5062B">
      <w:pPr>
        <w:rPr>
          <w:sz w:val="24"/>
        </w:rPr>
      </w:pPr>
      <w:r>
        <w:rPr>
          <w:sz w:val="24"/>
        </w:rPr>
        <w:t>Considerando que los recursos materiales y virtuales tales como el uso de servidores web (Apache), contenedores (Docker), control de versiones (Git), base de datos (Postgresql), plataforma Trello e internet disponibles para el desarrollo de este proyecto, son herramientas dispuestas por la Universidad del Biobío, es que se procede a escoger la metodología que permitirá llevar a cabo el proyecto, adoptándola como un recurso que permitirá estructurar las tareas proyectadas.</w:t>
      </w:r>
    </w:p>
    <w:p w14:paraId="160670AF" w14:textId="23430B05" w:rsidR="008B1033" w:rsidRDefault="00530235">
      <w:pPr>
        <w:rPr>
          <w:sz w:val="24"/>
        </w:rPr>
      </w:pPr>
      <w:r>
        <w:rPr>
          <w:sz w:val="24"/>
        </w:rPr>
        <w:t>Luego de un análisis como equipo de trabajo, se llegó a la conclusión de que la metodología de desarrollo</w:t>
      </w:r>
      <w:r w:rsidR="00AA5B41">
        <w:rPr>
          <w:sz w:val="24"/>
        </w:rPr>
        <w:t xml:space="preserve"> Lineal (Cascada) es la</w:t>
      </w:r>
      <w:r>
        <w:rPr>
          <w:sz w:val="24"/>
        </w:rPr>
        <w:t xml:space="preserve"> que más se adecua a este proyecto en vista de las consideracione</w:t>
      </w:r>
      <w:r w:rsidR="00AA5B41">
        <w:rPr>
          <w:sz w:val="24"/>
        </w:rPr>
        <w:t>s especificadas por el usuario,</w:t>
      </w:r>
      <w:r>
        <w:rPr>
          <w:sz w:val="24"/>
        </w:rPr>
        <w:t xml:space="preserve"> el tiempo de duración del proyecto</w:t>
      </w:r>
      <w:r w:rsidR="00AA5B41">
        <w:rPr>
          <w:sz w:val="24"/>
        </w:rPr>
        <w:t xml:space="preserve"> y el tamaño de este. P</w:t>
      </w:r>
      <w:r>
        <w:rPr>
          <w:sz w:val="24"/>
        </w:rPr>
        <w:t>ero esta tiene una particularidad ya que se realizará reuniones con el usuario constantemente para ver el progreso del proyecto.</w:t>
      </w:r>
      <w:r w:rsidR="006B5243">
        <w:rPr>
          <w:sz w:val="24"/>
        </w:rPr>
        <w:t xml:space="preserve"> Dicha metodología nos ayudará a llevar a cabo de manera eficiente las tareas asignadas a cada miembro del equipo de trabajo.</w:t>
      </w:r>
    </w:p>
    <w:p w14:paraId="05C8524A" w14:textId="2F299898" w:rsidR="00530235" w:rsidRPr="002E7793" w:rsidRDefault="005F2C99" w:rsidP="008B1033">
      <w:pPr>
        <w:pStyle w:val="Ttulo1"/>
        <w:jc w:val="center"/>
        <w:rPr>
          <w:b/>
        </w:rPr>
      </w:pPr>
      <w:bookmarkStart w:id="11" w:name="_Toc21952015"/>
      <w:r w:rsidRPr="002E7793">
        <w:rPr>
          <w:b/>
        </w:rPr>
        <w:t>Plan de trabajo.</w:t>
      </w:r>
      <w:bookmarkEnd w:id="11"/>
    </w:p>
    <w:p w14:paraId="69CFBDEE" w14:textId="2A169DD5" w:rsidR="005F2C99" w:rsidRPr="005F2C99" w:rsidRDefault="005F2C99" w:rsidP="005F2C99">
      <w:pPr>
        <w:pStyle w:val="Ttulo2"/>
      </w:pPr>
      <w:bookmarkStart w:id="12" w:name="_Toc21952016"/>
      <w:r>
        <w:t>Carta Gantt.</w:t>
      </w:r>
      <w:bookmarkEnd w:id="12"/>
    </w:p>
    <w:p w14:paraId="6743E55A" w14:textId="1EAA8BD7" w:rsidR="001B0B4E" w:rsidRDefault="001B0B4E" w:rsidP="00530235">
      <w:pPr>
        <w:rPr>
          <w:sz w:val="24"/>
        </w:rPr>
      </w:pPr>
    </w:p>
    <w:p w14:paraId="0FC37D3E" w14:textId="77777777" w:rsidR="001B0B4E" w:rsidRDefault="001B0B4E">
      <w:pPr>
        <w:rPr>
          <w:sz w:val="24"/>
        </w:rPr>
      </w:pPr>
      <w:r>
        <w:rPr>
          <w:sz w:val="24"/>
        </w:rPr>
        <w:br w:type="page"/>
      </w:r>
    </w:p>
    <w:p w14:paraId="40718F58" w14:textId="0BC7E60C" w:rsidR="001B0B4E" w:rsidRDefault="001B0B4E" w:rsidP="005D12B7">
      <w:pPr>
        <w:pStyle w:val="Ttulo2"/>
      </w:pPr>
      <w:bookmarkStart w:id="13" w:name="_Toc21952017"/>
      <w:r w:rsidRPr="005D12B7">
        <w:lastRenderedPageBreak/>
        <w:t>Introducción y antecedentes:</w:t>
      </w:r>
      <w:bookmarkEnd w:id="13"/>
    </w:p>
    <w:p w14:paraId="0ED10C44" w14:textId="77777777" w:rsidR="005D12B7" w:rsidRPr="005D12B7" w:rsidRDefault="005D12B7" w:rsidP="005D12B7"/>
    <w:p w14:paraId="5F94FF6E" w14:textId="77777777" w:rsidR="001B0B4E" w:rsidRPr="005D12B7" w:rsidRDefault="001B0B4E" w:rsidP="001B0B4E">
      <w:pPr>
        <w:ind w:left="708" w:firstLine="12"/>
        <w:rPr>
          <w:rFonts w:cstheme="minorHAnsi"/>
          <w:sz w:val="24"/>
          <w:szCs w:val="24"/>
        </w:rPr>
      </w:pPr>
      <w:r w:rsidRPr="005D12B7">
        <w:rPr>
          <w:rFonts w:cstheme="minorHAnsi"/>
          <w:sz w:val="24"/>
          <w:szCs w:val="24"/>
        </w:rPr>
        <w:t>En la actualidad para la asignatura de Ingeniera de Software se usan una serie de plataformas, las cuales aportan diferentes características. Inclusive algunos procesos necesarios para el correcto funcionamiento de la asignatura se realizan en papel, lo cual por un lado es un desperdicio de recursos materiales (papel y tinta) y por otro lado consume más tiempo.</w:t>
      </w:r>
    </w:p>
    <w:p w14:paraId="7217FE58" w14:textId="77777777" w:rsidR="001B0B4E" w:rsidRPr="005D12B7" w:rsidRDefault="001B0B4E" w:rsidP="001B0B4E">
      <w:pPr>
        <w:ind w:left="708"/>
        <w:rPr>
          <w:rFonts w:cstheme="minorHAnsi"/>
          <w:sz w:val="24"/>
          <w:szCs w:val="24"/>
        </w:rPr>
      </w:pPr>
      <w:r w:rsidRPr="005D12B7">
        <w:rPr>
          <w:rFonts w:cstheme="minorHAnsi"/>
          <w:sz w:val="24"/>
          <w:szCs w:val="24"/>
        </w:rPr>
        <w:t>El Sistema de Gestión de Proyectos intenta unificar ciertas características de estas plataformas y permitir que gran parte del trabajo se realice en esta plataforma (lo cual no quiere decir que la totalidad de las funciones sean unificadas en esta plataforma). Permitiendo así a los profesores tener mejor control sobre el avance de los proyectos de los estudiantes y para los estudiantes, el facilitarles el avanzar en sus proyectos al unificar gran parte de las características en una sola plataforma.</w:t>
      </w:r>
    </w:p>
    <w:p w14:paraId="1D855894" w14:textId="77777777" w:rsidR="001B0B4E" w:rsidRPr="005D12B7" w:rsidRDefault="001B0B4E" w:rsidP="001B0B4E">
      <w:pPr>
        <w:ind w:left="708" w:firstLine="708"/>
        <w:rPr>
          <w:rFonts w:cstheme="minorHAnsi"/>
          <w:sz w:val="24"/>
          <w:szCs w:val="24"/>
        </w:rPr>
      </w:pPr>
    </w:p>
    <w:p w14:paraId="1FA3DABE" w14:textId="77777777" w:rsidR="001B0B4E" w:rsidRPr="005D12B7" w:rsidRDefault="001B0B4E" w:rsidP="005D12B7">
      <w:pPr>
        <w:pStyle w:val="Ttulo2"/>
      </w:pPr>
      <w:bookmarkStart w:id="14" w:name="_Toc21952018"/>
      <w:r w:rsidRPr="005D12B7">
        <w:t>Metas y Objetivos:</w:t>
      </w:r>
      <w:bookmarkEnd w:id="14"/>
    </w:p>
    <w:p w14:paraId="6C0B6E9B" w14:textId="77777777" w:rsidR="001B0B4E" w:rsidRPr="005D12B7" w:rsidRDefault="001B0B4E" w:rsidP="001B0B4E">
      <w:pPr>
        <w:ind w:left="708"/>
        <w:rPr>
          <w:rFonts w:cstheme="minorHAnsi"/>
          <w:sz w:val="24"/>
          <w:szCs w:val="24"/>
        </w:rPr>
      </w:pPr>
      <w:r w:rsidRPr="005D12B7">
        <w:rPr>
          <w:rFonts w:cstheme="minorHAnsi"/>
          <w:sz w:val="24"/>
          <w:szCs w:val="24"/>
        </w:rPr>
        <w:t>Las metas de nuestro plan de trabajo son:</w:t>
      </w:r>
    </w:p>
    <w:p w14:paraId="0D9F2A5F" w14:textId="77777777" w:rsidR="001B0B4E" w:rsidRPr="005D12B7" w:rsidRDefault="001B0B4E" w:rsidP="001B0B4E">
      <w:pPr>
        <w:pStyle w:val="Prrafodelista"/>
        <w:numPr>
          <w:ilvl w:val="0"/>
          <w:numId w:val="20"/>
        </w:numPr>
        <w:rPr>
          <w:rFonts w:cstheme="minorHAnsi"/>
          <w:sz w:val="24"/>
          <w:szCs w:val="24"/>
        </w:rPr>
      </w:pPr>
      <w:r w:rsidRPr="005D12B7">
        <w:rPr>
          <w:rFonts w:cstheme="minorHAnsi"/>
          <w:sz w:val="24"/>
          <w:szCs w:val="24"/>
        </w:rPr>
        <w:t>Tener relaciones duraderas con nuestro cliente.</w:t>
      </w:r>
    </w:p>
    <w:p w14:paraId="2E292DF1" w14:textId="77777777" w:rsidR="001B0B4E" w:rsidRPr="005D12B7" w:rsidRDefault="001B0B4E" w:rsidP="001B0B4E">
      <w:pPr>
        <w:pStyle w:val="Prrafodelista"/>
        <w:numPr>
          <w:ilvl w:val="0"/>
          <w:numId w:val="20"/>
        </w:numPr>
        <w:rPr>
          <w:rFonts w:cstheme="minorHAnsi"/>
          <w:sz w:val="24"/>
          <w:szCs w:val="24"/>
        </w:rPr>
      </w:pPr>
      <w:r w:rsidRPr="005D12B7">
        <w:rPr>
          <w:rFonts w:cstheme="minorHAnsi"/>
          <w:sz w:val="24"/>
          <w:szCs w:val="24"/>
        </w:rPr>
        <w:t>Integrar a nuestro cliente en el desarrollo del proyecto.</w:t>
      </w:r>
    </w:p>
    <w:p w14:paraId="7CD44F90" w14:textId="77777777" w:rsidR="001B0B4E" w:rsidRPr="005D12B7" w:rsidRDefault="001B0B4E" w:rsidP="001B0B4E">
      <w:pPr>
        <w:pStyle w:val="Prrafodelista"/>
        <w:numPr>
          <w:ilvl w:val="0"/>
          <w:numId w:val="20"/>
        </w:numPr>
        <w:rPr>
          <w:rFonts w:cstheme="minorHAnsi"/>
          <w:sz w:val="24"/>
          <w:szCs w:val="24"/>
        </w:rPr>
      </w:pPr>
      <w:r w:rsidRPr="005D12B7">
        <w:rPr>
          <w:rFonts w:cstheme="minorHAnsi"/>
          <w:sz w:val="24"/>
          <w:szCs w:val="24"/>
        </w:rPr>
        <w:t>Facilitar la gestión de proyectos de la asignatura de Ingeniera de Software.</w:t>
      </w:r>
    </w:p>
    <w:p w14:paraId="77FD3F6B" w14:textId="77777777" w:rsidR="001B0B4E" w:rsidRPr="005D12B7" w:rsidRDefault="001B0B4E" w:rsidP="001B0B4E">
      <w:pPr>
        <w:ind w:left="708"/>
        <w:rPr>
          <w:rFonts w:cstheme="minorHAnsi"/>
          <w:sz w:val="24"/>
          <w:szCs w:val="24"/>
        </w:rPr>
      </w:pPr>
      <w:r w:rsidRPr="005D12B7">
        <w:rPr>
          <w:rFonts w:cstheme="minorHAnsi"/>
          <w:sz w:val="24"/>
          <w:szCs w:val="24"/>
        </w:rPr>
        <w:t>Los objetivos son:</w:t>
      </w:r>
    </w:p>
    <w:p w14:paraId="4976F2AB" w14:textId="77777777" w:rsidR="001B0B4E" w:rsidRPr="005D12B7" w:rsidRDefault="001B0B4E" w:rsidP="001B0B4E">
      <w:pPr>
        <w:pStyle w:val="Prrafodelista"/>
        <w:numPr>
          <w:ilvl w:val="0"/>
          <w:numId w:val="20"/>
        </w:numPr>
        <w:rPr>
          <w:rFonts w:cstheme="minorHAnsi"/>
          <w:sz w:val="24"/>
          <w:szCs w:val="24"/>
        </w:rPr>
      </w:pPr>
      <w:r w:rsidRPr="005D12B7">
        <w:rPr>
          <w:rFonts w:cstheme="minorHAnsi"/>
          <w:sz w:val="24"/>
          <w:szCs w:val="24"/>
        </w:rPr>
        <w:t>Identificar las debilidades del funcionamiento del sistema actual.</w:t>
      </w:r>
    </w:p>
    <w:p w14:paraId="73485B44" w14:textId="77777777" w:rsidR="001B0B4E" w:rsidRPr="005D12B7" w:rsidRDefault="001B0B4E" w:rsidP="001B0B4E">
      <w:pPr>
        <w:pStyle w:val="Prrafodelista"/>
        <w:numPr>
          <w:ilvl w:val="0"/>
          <w:numId w:val="20"/>
        </w:numPr>
        <w:rPr>
          <w:rFonts w:cstheme="minorHAnsi"/>
          <w:sz w:val="24"/>
          <w:szCs w:val="24"/>
        </w:rPr>
      </w:pPr>
      <w:r w:rsidRPr="005D12B7">
        <w:rPr>
          <w:rFonts w:cstheme="minorHAnsi"/>
          <w:sz w:val="24"/>
          <w:szCs w:val="24"/>
        </w:rPr>
        <w:t>Correcta toma de requerimientos del cliente.</w:t>
      </w:r>
    </w:p>
    <w:p w14:paraId="39E2350B" w14:textId="77777777" w:rsidR="001B0B4E" w:rsidRPr="005D12B7" w:rsidRDefault="001B0B4E" w:rsidP="001B0B4E">
      <w:pPr>
        <w:pStyle w:val="Prrafodelista"/>
        <w:numPr>
          <w:ilvl w:val="0"/>
          <w:numId w:val="20"/>
        </w:numPr>
        <w:rPr>
          <w:rFonts w:cstheme="minorHAnsi"/>
          <w:sz w:val="24"/>
          <w:szCs w:val="24"/>
        </w:rPr>
      </w:pPr>
      <w:r w:rsidRPr="005D12B7">
        <w:rPr>
          <w:rFonts w:cstheme="minorHAnsi"/>
          <w:sz w:val="24"/>
          <w:szCs w:val="24"/>
        </w:rPr>
        <w:t>Aprender el correcto uso de las tecnologías necesarias que iremos a utilizar durante este proyecto.</w:t>
      </w:r>
    </w:p>
    <w:p w14:paraId="3619ABDB" w14:textId="77777777" w:rsidR="001B0B4E" w:rsidRPr="005D12B7" w:rsidRDefault="001B0B4E" w:rsidP="001B0B4E">
      <w:pPr>
        <w:pStyle w:val="Prrafodelista"/>
        <w:numPr>
          <w:ilvl w:val="0"/>
          <w:numId w:val="20"/>
        </w:numPr>
        <w:rPr>
          <w:rFonts w:cstheme="minorHAnsi"/>
          <w:sz w:val="24"/>
          <w:szCs w:val="24"/>
        </w:rPr>
      </w:pPr>
      <w:r w:rsidRPr="005D12B7">
        <w:rPr>
          <w:rFonts w:cstheme="minorHAnsi"/>
          <w:sz w:val="24"/>
          <w:szCs w:val="24"/>
        </w:rPr>
        <w:t xml:space="preserve">Óptimo desarrollo de las funcionalidades. </w:t>
      </w:r>
    </w:p>
    <w:p w14:paraId="546FA63B" w14:textId="2ACA130A" w:rsidR="001B0B4E" w:rsidRDefault="001B0B4E" w:rsidP="001B0B4E">
      <w:pPr>
        <w:pStyle w:val="Prrafodelista"/>
        <w:numPr>
          <w:ilvl w:val="0"/>
          <w:numId w:val="20"/>
        </w:numPr>
        <w:rPr>
          <w:rFonts w:cstheme="minorHAnsi"/>
          <w:sz w:val="24"/>
          <w:szCs w:val="24"/>
        </w:rPr>
      </w:pPr>
      <w:r w:rsidRPr="005D12B7">
        <w:rPr>
          <w:rFonts w:cstheme="minorHAnsi"/>
          <w:sz w:val="24"/>
          <w:szCs w:val="24"/>
        </w:rPr>
        <w:t>Apoyar la adopción del Sistema de Gestión de Proyectos, una vez ya esté terminado, tanto por parte de profesores como de alumnos.</w:t>
      </w:r>
    </w:p>
    <w:p w14:paraId="6696D8A5" w14:textId="1E3A6F99" w:rsidR="005D12B7" w:rsidRPr="005D12B7" w:rsidRDefault="005D12B7" w:rsidP="005D12B7">
      <w:pPr>
        <w:rPr>
          <w:rFonts w:cstheme="minorHAnsi"/>
          <w:sz w:val="24"/>
          <w:szCs w:val="24"/>
        </w:rPr>
      </w:pPr>
      <w:r>
        <w:rPr>
          <w:rFonts w:cstheme="minorHAnsi"/>
          <w:sz w:val="24"/>
          <w:szCs w:val="24"/>
        </w:rPr>
        <w:br w:type="page"/>
      </w:r>
    </w:p>
    <w:p w14:paraId="5A49178C" w14:textId="77777777" w:rsidR="001B0B4E" w:rsidRPr="005D12B7" w:rsidRDefault="001B0B4E" w:rsidP="005D12B7">
      <w:pPr>
        <w:pStyle w:val="Ttulo2"/>
      </w:pPr>
      <w:bookmarkStart w:id="15" w:name="_Toc21952019"/>
      <w:r w:rsidRPr="005D12B7">
        <w:lastRenderedPageBreak/>
        <w:t>Recursos y Obstáculos:</w:t>
      </w:r>
      <w:bookmarkEnd w:id="15"/>
    </w:p>
    <w:p w14:paraId="41194833" w14:textId="77777777" w:rsidR="001B0B4E" w:rsidRPr="005D12B7" w:rsidRDefault="001B0B4E" w:rsidP="001B0B4E">
      <w:pPr>
        <w:ind w:left="708"/>
        <w:rPr>
          <w:rFonts w:cstheme="minorHAnsi"/>
          <w:sz w:val="24"/>
          <w:szCs w:val="24"/>
        </w:rPr>
      </w:pPr>
      <w:r w:rsidRPr="005D12B7">
        <w:rPr>
          <w:rFonts w:cstheme="minorHAnsi"/>
          <w:sz w:val="24"/>
          <w:szCs w:val="24"/>
        </w:rPr>
        <w:t>Los recursos de nuestro proyecto son:</w:t>
      </w:r>
    </w:p>
    <w:p w14:paraId="01F3AD6A" w14:textId="77777777" w:rsidR="001B0B4E" w:rsidRPr="005D12B7" w:rsidRDefault="001B0B4E" w:rsidP="001B0B4E">
      <w:pPr>
        <w:pStyle w:val="Prrafodelista"/>
        <w:numPr>
          <w:ilvl w:val="0"/>
          <w:numId w:val="21"/>
        </w:numPr>
        <w:rPr>
          <w:rFonts w:cstheme="minorHAnsi"/>
          <w:sz w:val="24"/>
          <w:szCs w:val="24"/>
        </w:rPr>
      </w:pPr>
      <w:r w:rsidRPr="005D12B7">
        <w:rPr>
          <w:rFonts w:cstheme="minorHAnsi"/>
          <w:sz w:val="24"/>
          <w:szCs w:val="24"/>
        </w:rPr>
        <w:t>Recursos humanos: Contamos con un equipo compuesto por 8 integrantes los cuales cada uno tiene su cargo asignado.</w:t>
      </w:r>
    </w:p>
    <w:p w14:paraId="7C5069A9" w14:textId="77777777" w:rsidR="001B0B4E" w:rsidRPr="005D12B7" w:rsidRDefault="001B0B4E" w:rsidP="001B0B4E">
      <w:pPr>
        <w:pStyle w:val="Prrafodelista"/>
        <w:numPr>
          <w:ilvl w:val="1"/>
          <w:numId w:val="21"/>
        </w:numPr>
        <w:rPr>
          <w:rFonts w:cstheme="minorHAnsi"/>
          <w:sz w:val="24"/>
          <w:szCs w:val="24"/>
        </w:rPr>
      </w:pPr>
      <w:r w:rsidRPr="005D12B7">
        <w:rPr>
          <w:rFonts w:cstheme="minorHAnsi"/>
          <w:sz w:val="24"/>
          <w:szCs w:val="24"/>
        </w:rPr>
        <w:t>Jefe de Proyecto: Nicolás Adasme.</w:t>
      </w:r>
    </w:p>
    <w:p w14:paraId="33F27467" w14:textId="77777777" w:rsidR="001B0B4E" w:rsidRPr="005D12B7" w:rsidRDefault="001B0B4E" w:rsidP="001B0B4E">
      <w:pPr>
        <w:pStyle w:val="Prrafodelista"/>
        <w:numPr>
          <w:ilvl w:val="1"/>
          <w:numId w:val="21"/>
        </w:numPr>
        <w:rPr>
          <w:rFonts w:cstheme="minorHAnsi"/>
          <w:sz w:val="24"/>
          <w:szCs w:val="24"/>
        </w:rPr>
      </w:pPr>
      <w:r w:rsidRPr="005D12B7">
        <w:rPr>
          <w:rFonts w:cstheme="minorHAnsi"/>
          <w:sz w:val="24"/>
          <w:szCs w:val="24"/>
        </w:rPr>
        <w:t>Analista: Diego Muñoz.</w:t>
      </w:r>
    </w:p>
    <w:p w14:paraId="7768757F" w14:textId="77777777" w:rsidR="001B0B4E" w:rsidRPr="005D12B7" w:rsidRDefault="001B0B4E" w:rsidP="001B0B4E">
      <w:pPr>
        <w:pStyle w:val="Prrafodelista"/>
        <w:numPr>
          <w:ilvl w:val="1"/>
          <w:numId w:val="21"/>
        </w:numPr>
        <w:rPr>
          <w:rFonts w:cstheme="minorHAnsi"/>
          <w:sz w:val="24"/>
          <w:szCs w:val="24"/>
        </w:rPr>
      </w:pPr>
      <w:r w:rsidRPr="005D12B7">
        <w:rPr>
          <w:rFonts w:cstheme="minorHAnsi"/>
          <w:sz w:val="24"/>
          <w:szCs w:val="24"/>
        </w:rPr>
        <w:t>Tester: Matías Castro.</w:t>
      </w:r>
    </w:p>
    <w:p w14:paraId="7D70806B" w14:textId="77777777" w:rsidR="001B0B4E" w:rsidRPr="005D12B7" w:rsidRDefault="001B0B4E" w:rsidP="001B0B4E">
      <w:pPr>
        <w:pStyle w:val="Prrafodelista"/>
        <w:numPr>
          <w:ilvl w:val="1"/>
          <w:numId w:val="21"/>
        </w:numPr>
        <w:rPr>
          <w:rFonts w:cstheme="minorHAnsi"/>
          <w:sz w:val="24"/>
          <w:szCs w:val="24"/>
        </w:rPr>
      </w:pPr>
      <w:r w:rsidRPr="005D12B7">
        <w:rPr>
          <w:rFonts w:cstheme="minorHAnsi"/>
          <w:sz w:val="24"/>
          <w:szCs w:val="24"/>
        </w:rPr>
        <w:t>Diseñadora: Martina Rojas.</w:t>
      </w:r>
    </w:p>
    <w:p w14:paraId="5FFB8FAA" w14:textId="77777777" w:rsidR="001B0B4E" w:rsidRPr="005D12B7" w:rsidRDefault="001B0B4E" w:rsidP="001B0B4E">
      <w:pPr>
        <w:pStyle w:val="Prrafodelista"/>
        <w:numPr>
          <w:ilvl w:val="1"/>
          <w:numId w:val="21"/>
        </w:numPr>
        <w:rPr>
          <w:rFonts w:cstheme="minorHAnsi"/>
          <w:sz w:val="24"/>
          <w:szCs w:val="24"/>
        </w:rPr>
      </w:pPr>
      <w:r w:rsidRPr="005D12B7">
        <w:rPr>
          <w:rFonts w:cstheme="minorHAnsi"/>
          <w:sz w:val="24"/>
          <w:szCs w:val="24"/>
        </w:rPr>
        <w:t>Desarrolladores: Hallan Briones, Matías Moreno, Gastón Toledo, Nicolás Vásquez.</w:t>
      </w:r>
    </w:p>
    <w:p w14:paraId="50C36445" w14:textId="77777777" w:rsidR="001B0B4E" w:rsidRPr="005D12B7" w:rsidRDefault="001B0B4E" w:rsidP="001B0B4E">
      <w:pPr>
        <w:pStyle w:val="Prrafodelista"/>
        <w:numPr>
          <w:ilvl w:val="0"/>
          <w:numId w:val="21"/>
        </w:numPr>
        <w:rPr>
          <w:rFonts w:cstheme="minorHAnsi"/>
          <w:sz w:val="24"/>
          <w:szCs w:val="24"/>
        </w:rPr>
      </w:pPr>
      <w:r w:rsidRPr="005D12B7">
        <w:rPr>
          <w:rFonts w:cstheme="minorHAnsi"/>
          <w:sz w:val="24"/>
          <w:szCs w:val="24"/>
        </w:rPr>
        <w:t>Recursos tecnológicos: Cada integrante del equipo cuenta con su propio computador, aparte de los servidores que nos facilitara la facultad.</w:t>
      </w:r>
    </w:p>
    <w:p w14:paraId="72EA7A0A" w14:textId="77777777" w:rsidR="001B0B4E" w:rsidRPr="005D12B7" w:rsidRDefault="001B0B4E" w:rsidP="001B0B4E">
      <w:pPr>
        <w:pStyle w:val="Prrafodelista"/>
        <w:ind w:left="1428"/>
        <w:rPr>
          <w:rFonts w:cstheme="minorHAnsi"/>
          <w:sz w:val="24"/>
          <w:szCs w:val="24"/>
        </w:rPr>
      </w:pPr>
      <w:r w:rsidRPr="005D12B7">
        <w:rPr>
          <w:rFonts w:cstheme="minorHAnsi"/>
          <w:sz w:val="24"/>
          <w:szCs w:val="24"/>
        </w:rPr>
        <w:t>Además de que utilizaremos una serie de software y plataformas que tienen relación con lo que vamos a desarrollar como:</w:t>
      </w:r>
    </w:p>
    <w:p w14:paraId="2858BCB5" w14:textId="77777777" w:rsidR="001B0B4E" w:rsidRPr="005D12B7" w:rsidRDefault="001B0B4E" w:rsidP="001B0B4E">
      <w:pPr>
        <w:pStyle w:val="Prrafodelista"/>
        <w:numPr>
          <w:ilvl w:val="0"/>
          <w:numId w:val="22"/>
        </w:numPr>
        <w:rPr>
          <w:rFonts w:cstheme="minorHAnsi"/>
          <w:sz w:val="24"/>
          <w:szCs w:val="24"/>
        </w:rPr>
      </w:pPr>
      <w:r w:rsidRPr="005D12B7">
        <w:rPr>
          <w:rFonts w:cstheme="minorHAnsi"/>
          <w:sz w:val="24"/>
          <w:szCs w:val="24"/>
        </w:rPr>
        <w:t xml:space="preserve"> Xampp.</w:t>
      </w:r>
    </w:p>
    <w:p w14:paraId="6F4C34F5" w14:textId="77777777" w:rsidR="001B0B4E" w:rsidRPr="005D12B7" w:rsidRDefault="001B0B4E" w:rsidP="001B0B4E">
      <w:pPr>
        <w:pStyle w:val="Prrafodelista"/>
        <w:numPr>
          <w:ilvl w:val="0"/>
          <w:numId w:val="22"/>
        </w:numPr>
        <w:rPr>
          <w:rFonts w:cstheme="minorHAnsi"/>
          <w:sz w:val="24"/>
          <w:szCs w:val="24"/>
        </w:rPr>
      </w:pPr>
      <w:r w:rsidRPr="005D12B7">
        <w:rPr>
          <w:rFonts w:cstheme="minorHAnsi"/>
          <w:sz w:val="24"/>
          <w:szCs w:val="24"/>
        </w:rPr>
        <w:t xml:space="preserve"> Algun editor de preferencia personal.</w:t>
      </w:r>
    </w:p>
    <w:p w14:paraId="5998869A" w14:textId="77777777" w:rsidR="001B0B4E" w:rsidRPr="005D12B7" w:rsidRDefault="001B0B4E" w:rsidP="001B0B4E">
      <w:pPr>
        <w:pStyle w:val="Prrafodelista"/>
        <w:numPr>
          <w:ilvl w:val="0"/>
          <w:numId w:val="22"/>
        </w:numPr>
        <w:rPr>
          <w:rFonts w:cstheme="minorHAnsi"/>
          <w:sz w:val="24"/>
          <w:szCs w:val="24"/>
        </w:rPr>
      </w:pPr>
      <w:r w:rsidRPr="005D12B7">
        <w:rPr>
          <w:rFonts w:cstheme="minorHAnsi"/>
          <w:sz w:val="24"/>
          <w:szCs w:val="24"/>
        </w:rPr>
        <w:t xml:space="preserve"> Pgadmin.</w:t>
      </w:r>
    </w:p>
    <w:p w14:paraId="4B70957D" w14:textId="77777777" w:rsidR="001B0B4E" w:rsidRPr="005D12B7" w:rsidRDefault="001B0B4E" w:rsidP="001B0B4E">
      <w:pPr>
        <w:pStyle w:val="Prrafodelista"/>
        <w:numPr>
          <w:ilvl w:val="0"/>
          <w:numId w:val="22"/>
        </w:numPr>
        <w:rPr>
          <w:rFonts w:cstheme="minorHAnsi"/>
          <w:sz w:val="24"/>
          <w:szCs w:val="24"/>
        </w:rPr>
      </w:pPr>
      <w:r w:rsidRPr="005D12B7">
        <w:rPr>
          <w:rFonts w:cstheme="minorHAnsi"/>
          <w:sz w:val="24"/>
          <w:szCs w:val="24"/>
        </w:rPr>
        <w:t xml:space="preserve"> Navegador de preferencia.</w:t>
      </w:r>
    </w:p>
    <w:p w14:paraId="3923CA8E" w14:textId="77777777" w:rsidR="001B0B4E" w:rsidRPr="005D12B7" w:rsidRDefault="001B0B4E" w:rsidP="001B0B4E">
      <w:pPr>
        <w:pStyle w:val="Prrafodelista"/>
        <w:numPr>
          <w:ilvl w:val="0"/>
          <w:numId w:val="22"/>
        </w:numPr>
        <w:rPr>
          <w:rFonts w:cstheme="minorHAnsi"/>
          <w:sz w:val="24"/>
          <w:szCs w:val="24"/>
        </w:rPr>
      </w:pPr>
      <w:r w:rsidRPr="005D12B7">
        <w:rPr>
          <w:rFonts w:cstheme="minorHAnsi"/>
          <w:sz w:val="24"/>
          <w:szCs w:val="24"/>
        </w:rPr>
        <w:t xml:space="preserve"> WinSCP.</w:t>
      </w:r>
    </w:p>
    <w:p w14:paraId="2D1E83E0" w14:textId="77777777" w:rsidR="001B0B4E" w:rsidRPr="005D12B7" w:rsidRDefault="001B0B4E" w:rsidP="001B0B4E">
      <w:pPr>
        <w:pStyle w:val="Prrafodelista"/>
        <w:numPr>
          <w:ilvl w:val="0"/>
          <w:numId w:val="22"/>
        </w:numPr>
        <w:rPr>
          <w:rFonts w:cstheme="minorHAnsi"/>
          <w:sz w:val="24"/>
          <w:szCs w:val="24"/>
        </w:rPr>
      </w:pPr>
      <w:r w:rsidRPr="005D12B7">
        <w:rPr>
          <w:rFonts w:cstheme="minorHAnsi"/>
          <w:sz w:val="24"/>
          <w:szCs w:val="24"/>
        </w:rPr>
        <w:t xml:space="preserve"> Docker.</w:t>
      </w:r>
    </w:p>
    <w:p w14:paraId="06B5FD7F" w14:textId="77777777" w:rsidR="001B0B4E" w:rsidRPr="005D12B7" w:rsidRDefault="001B0B4E" w:rsidP="001B0B4E">
      <w:pPr>
        <w:pStyle w:val="Prrafodelista"/>
        <w:numPr>
          <w:ilvl w:val="0"/>
          <w:numId w:val="22"/>
        </w:numPr>
        <w:rPr>
          <w:rFonts w:cstheme="minorHAnsi"/>
          <w:sz w:val="24"/>
          <w:szCs w:val="24"/>
        </w:rPr>
      </w:pPr>
      <w:r w:rsidRPr="005D12B7">
        <w:rPr>
          <w:rFonts w:cstheme="minorHAnsi"/>
          <w:sz w:val="24"/>
          <w:szCs w:val="24"/>
        </w:rPr>
        <w:t xml:space="preserve"> Git.</w:t>
      </w:r>
    </w:p>
    <w:p w14:paraId="0ECAB1CE" w14:textId="77777777" w:rsidR="001B0B4E" w:rsidRPr="005D12B7" w:rsidRDefault="001B0B4E" w:rsidP="001B0B4E">
      <w:pPr>
        <w:ind w:left="720"/>
        <w:rPr>
          <w:rFonts w:cstheme="minorHAnsi"/>
          <w:sz w:val="24"/>
          <w:szCs w:val="24"/>
        </w:rPr>
      </w:pPr>
      <w:r w:rsidRPr="005D12B7">
        <w:rPr>
          <w:rFonts w:cstheme="minorHAnsi"/>
          <w:sz w:val="24"/>
          <w:szCs w:val="24"/>
        </w:rPr>
        <w:t>Los obstáculos que podemos enfrentar durante la vida del proyecto serian:</w:t>
      </w:r>
    </w:p>
    <w:p w14:paraId="1113D5F3" w14:textId="77777777" w:rsidR="001B0B4E" w:rsidRPr="005D12B7" w:rsidRDefault="001B0B4E" w:rsidP="001B0B4E">
      <w:pPr>
        <w:pStyle w:val="Prrafodelista"/>
        <w:numPr>
          <w:ilvl w:val="0"/>
          <w:numId w:val="23"/>
        </w:numPr>
        <w:rPr>
          <w:rFonts w:cstheme="minorHAnsi"/>
          <w:sz w:val="24"/>
          <w:szCs w:val="24"/>
        </w:rPr>
      </w:pPr>
      <w:r w:rsidRPr="005D12B7">
        <w:rPr>
          <w:rFonts w:cstheme="minorHAnsi"/>
          <w:sz w:val="24"/>
          <w:szCs w:val="24"/>
        </w:rPr>
        <w:t>Cronograma ajustado o complejo.</w:t>
      </w:r>
    </w:p>
    <w:p w14:paraId="410381E6" w14:textId="77777777" w:rsidR="001B0B4E" w:rsidRPr="005D12B7" w:rsidRDefault="001B0B4E" w:rsidP="001B0B4E">
      <w:pPr>
        <w:pStyle w:val="Prrafodelista"/>
        <w:numPr>
          <w:ilvl w:val="0"/>
          <w:numId w:val="23"/>
        </w:numPr>
        <w:rPr>
          <w:rFonts w:cstheme="minorHAnsi"/>
          <w:sz w:val="24"/>
          <w:szCs w:val="24"/>
        </w:rPr>
      </w:pPr>
      <w:r w:rsidRPr="005D12B7">
        <w:rPr>
          <w:rFonts w:cstheme="minorHAnsi"/>
          <w:sz w:val="24"/>
          <w:szCs w:val="24"/>
        </w:rPr>
        <w:t>Pruebas mínimas inexistentes.</w:t>
      </w:r>
    </w:p>
    <w:p w14:paraId="3E9B3E5B" w14:textId="77777777" w:rsidR="001B0B4E" w:rsidRPr="005D12B7" w:rsidRDefault="001B0B4E" w:rsidP="001B0B4E">
      <w:pPr>
        <w:pStyle w:val="Prrafodelista"/>
        <w:numPr>
          <w:ilvl w:val="0"/>
          <w:numId w:val="23"/>
        </w:numPr>
        <w:rPr>
          <w:rFonts w:cstheme="minorHAnsi"/>
          <w:sz w:val="24"/>
          <w:szCs w:val="24"/>
        </w:rPr>
      </w:pPr>
      <w:r w:rsidRPr="005D12B7">
        <w:rPr>
          <w:rFonts w:cstheme="minorHAnsi"/>
          <w:sz w:val="24"/>
          <w:szCs w:val="24"/>
        </w:rPr>
        <w:t>Entrega tardía de tareas del proyecto.</w:t>
      </w:r>
    </w:p>
    <w:p w14:paraId="64B3EED1" w14:textId="77777777" w:rsidR="001B0B4E" w:rsidRPr="005D12B7" w:rsidRDefault="001B0B4E" w:rsidP="001B0B4E">
      <w:pPr>
        <w:pStyle w:val="Prrafodelista"/>
        <w:numPr>
          <w:ilvl w:val="0"/>
          <w:numId w:val="23"/>
        </w:numPr>
        <w:rPr>
          <w:rFonts w:cstheme="minorHAnsi"/>
          <w:sz w:val="24"/>
          <w:szCs w:val="24"/>
        </w:rPr>
      </w:pPr>
      <w:r w:rsidRPr="005D12B7">
        <w:rPr>
          <w:rFonts w:cstheme="minorHAnsi"/>
          <w:sz w:val="24"/>
          <w:szCs w:val="24"/>
        </w:rPr>
        <w:t xml:space="preserve">Responsabilidad delegada no cumplida. </w:t>
      </w:r>
    </w:p>
    <w:p w14:paraId="65DDA5E2" w14:textId="77777777" w:rsidR="001B0B4E" w:rsidRPr="005D12B7" w:rsidRDefault="001B0B4E" w:rsidP="001B0B4E">
      <w:pPr>
        <w:pStyle w:val="Prrafodelista"/>
        <w:numPr>
          <w:ilvl w:val="0"/>
          <w:numId w:val="23"/>
        </w:numPr>
        <w:rPr>
          <w:rFonts w:cstheme="minorHAnsi"/>
          <w:sz w:val="24"/>
          <w:szCs w:val="24"/>
        </w:rPr>
      </w:pPr>
      <w:r w:rsidRPr="005D12B7">
        <w:rPr>
          <w:rFonts w:cstheme="minorHAnsi"/>
          <w:sz w:val="24"/>
          <w:szCs w:val="24"/>
        </w:rPr>
        <w:t>Conjunto de habilidades necesarias difícil de conseguir.</w:t>
      </w:r>
    </w:p>
    <w:p w14:paraId="27A303C1" w14:textId="7A98E3CD" w:rsidR="001B0B4E" w:rsidRPr="005D12B7" w:rsidRDefault="001B0B4E" w:rsidP="001B0B4E">
      <w:pPr>
        <w:pStyle w:val="Prrafodelista"/>
        <w:numPr>
          <w:ilvl w:val="0"/>
          <w:numId w:val="23"/>
        </w:numPr>
        <w:rPr>
          <w:rFonts w:cstheme="minorHAnsi"/>
          <w:sz w:val="24"/>
          <w:szCs w:val="24"/>
        </w:rPr>
      </w:pPr>
      <w:r w:rsidRPr="005D12B7">
        <w:rPr>
          <w:rFonts w:cstheme="minorHAnsi"/>
          <w:sz w:val="24"/>
          <w:szCs w:val="24"/>
        </w:rPr>
        <w:t>Que algún integrante del equipo no pueda seguir participando (ya sea por NCR o por motivos de causa mayor).</w:t>
      </w:r>
    </w:p>
    <w:p w14:paraId="33D3BF95" w14:textId="77777777" w:rsidR="001B0B4E" w:rsidRPr="005D12B7" w:rsidRDefault="001B0B4E" w:rsidP="005D12B7">
      <w:pPr>
        <w:pStyle w:val="Ttulo2"/>
        <w:rPr>
          <w:rStyle w:val="Ttulo2Car"/>
        </w:rPr>
      </w:pPr>
      <w:bookmarkStart w:id="16" w:name="_Toc21952020"/>
      <w:r w:rsidRPr="005D12B7">
        <w:t>Estrategias y Acciones:</w:t>
      </w:r>
      <w:bookmarkEnd w:id="16"/>
    </w:p>
    <w:p w14:paraId="5D699802" w14:textId="77777777" w:rsidR="001B0B4E" w:rsidRPr="005D12B7" w:rsidRDefault="001B0B4E" w:rsidP="001B0B4E">
      <w:pPr>
        <w:pStyle w:val="Prrafodelista"/>
        <w:rPr>
          <w:rFonts w:cstheme="minorHAnsi"/>
          <w:sz w:val="24"/>
          <w:szCs w:val="24"/>
        </w:rPr>
      </w:pPr>
    </w:p>
    <w:p w14:paraId="36F97F9C" w14:textId="77777777" w:rsidR="001B0B4E" w:rsidRPr="005D12B7" w:rsidRDefault="001B0B4E" w:rsidP="001B0B4E">
      <w:pPr>
        <w:pStyle w:val="Prrafodelista"/>
        <w:numPr>
          <w:ilvl w:val="0"/>
          <w:numId w:val="24"/>
        </w:numPr>
        <w:rPr>
          <w:rFonts w:cstheme="minorHAnsi"/>
          <w:sz w:val="24"/>
          <w:szCs w:val="24"/>
        </w:rPr>
      </w:pPr>
      <w:r w:rsidRPr="005D12B7">
        <w:rPr>
          <w:rFonts w:cstheme="minorHAnsi"/>
          <w:sz w:val="24"/>
          <w:szCs w:val="24"/>
        </w:rPr>
        <w:t>Distribución del trabajo en paralelo, entregando funcionalidades especificas a integrantes del equipo para que así se pueda terminar el proyecto en el tiempo esperado.</w:t>
      </w:r>
    </w:p>
    <w:p w14:paraId="1CA15951" w14:textId="77777777" w:rsidR="001B0B4E" w:rsidRPr="005D12B7" w:rsidRDefault="001B0B4E" w:rsidP="001B0B4E">
      <w:pPr>
        <w:pStyle w:val="Prrafodelista"/>
        <w:numPr>
          <w:ilvl w:val="0"/>
          <w:numId w:val="24"/>
        </w:numPr>
        <w:rPr>
          <w:rFonts w:cstheme="minorHAnsi"/>
          <w:sz w:val="24"/>
          <w:szCs w:val="24"/>
        </w:rPr>
      </w:pPr>
      <w:r w:rsidRPr="005D12B7">
        <w:rPr>
          <w:rFonts w:cstheme="minorHAnsi"/>
          <w:sz w:val="24"/>
          <w:szCs w:val="24"/>
        </w:rPr>
        <w:t>Programación en parejas.</w:t>
      </w:r>
    </w:p>
    <w:p w14:paraId="2A3BFC90" w14:textId="6249B8A2" w:rsidR="005D12B7" w:rsidRDefault="001B0B4E" w:rsidP="005D12B7">
      <w:pPr>
        <w:pStyle w:val="Prrafodelista"/>
        <w:numPr>
          <w:ilvl w:val="0"/>
          <w:numId w:val="24"/>
        </w:numPr>
        <w:rPr>
          <w:rFonts w:cstheme="minorHAnsi"/>
          <w:sz w:val="24"/>
          <w:szCs w:val="24"/>
        </w:rPr>
      </w:pPr>
      <w:r w:rsidRPr="005D12B7">
        <w:rPr>
          <w:rFonts w:cstheme="minorHAnsi"/>
          <w:sz w:val="24"/>
          <w:szCs w:val="24"/>
        </w:rPr>
        <w:t>Poner especial énfasis en el Análisis y Diseño, para ahorrar correcciones a futuro.</w:t>
      </w:r>
    </w:p>
    <w:p w14:paraId="1FB44863" w14:textId="6AAB3207" w:rsidR="008B1033" w:rsidRPr="005D12B7" w:rsidRDefault="005D12B7" w:rsidP="005D12B7">
      <w:pPr>
        <w:rPr>
          <w:rFonts w:cstheme="minorHAnsi"/>
          <w:sz w:val="24"/>
          <w:szCs w:val="24"/>
        </w:rPr>
      </w:pPr>
      <w:r>
        <w:rPr>
          <w:rFonts w:cstheme="minorHAnsi"/>
          <w:sz w:val="24"/>
          <w:szCs w:val="24"/>
        </w:rPr>
        <w:br w:type="page"/>
      </w:r>
    </w:p>
    <w:p w14:paraId="2F8FDCFB" w14:textId="1C621631" w:rsidR="008B1033" w:rsidRPr="002E7793" w:rsidRDefault="005F2C99" w:rsidP="008B1033">
      <w:pPr>
        <w:pStyle w:val="Ttulo1"/>
        <w:jc w:val="center"/>
        <w:rPr>
          <w:b/>
        </w:rPr>
      </w:pPr>
      <w:bookmarkStart w:id="17" w:name="_Toc21952021"/>
      <w:r w:rsidRPr="002E7793">
        <w:rPr>
          <w:b/>
        </w:rPr>
        <w:lastRenderedPageBreak/>
        <w:t>Gestión de riesgos.</w:t>
      </w:r>
      <w:bookmarkEnd w:id="17"/>
    </w:p>
    <w:p w14:paraId="79FA14AA" w14:textId="4C98C942" w:rsidR="005F2C99" w:rsidRPr="005F2C99" w:rsidRDefault="005F2C99" w:rsidP="005F2C99">
      <w:pPr>
        <w:pStyle w:val="Ttulo2"/>
      </w:pPr>
      <w:bookmarkStart w:id="18" w:name="_Toc21952022"/>
      <w:r>
        <w:t>Riesgos potenciales.</w:t>
      </w:r>
      <w:bookmarkEnd w:id="18"/>
    </w:p>
    <w:p w14:paraId="337D8B4A" w14:textId="1E26943C" w:rsidR="008B1033" w:rsidRDefault="008B1033" w:rsidP="008B1033">
      <w:pPr>
        <w:rPr>
          <w:b/>
          <w:sz w:val="32"/>
          <w:lang w:val="es-US"/>
        </w:rPr>
      </w:pPr>
    </w:p>
    <w:tbl>
      <w:tblPr>
        <w:tblStyle w:val="Tablaconcuadrcula"/>
        <w:tblW w:w="10600" w:type="dxa"/>
        <w:tblInd w:w="-545" w:type="dxa"/>
        <w:tblLook w:val="04A0" w:firstRow="1" w:lastRow="0" w:firstColumn="1" w:lastColumn="0" w:noHBand="0" w:noVBand="1"/>
      </w:tblPr>
      <w:tblGrid>
        <w:gridCol w:w="2634"/>
        <w:gridCol w:w="1276"/>
        <w:gridCol w:w="1297"/>
        <w:gridCol w:w="5393"/>
      </w:tblGrid>
      <w:tr w:rsidR="008B1033" w14:paraId="78F4F788" w14:textId="77777777" w:rsidTr="00CA7054">
        <w:trPr>
          <w:trHeight w:val="676"/>
        </w:trPr>
        <w:tc>
          <w:tcPr>
            <w:tcW w:w="2665" w:type="dxa"/>
            <w:shd w:val="clear" w:color="auto" w:fill="EEECE1" w:themeFill="background2"/>
          </w:tcPr>
          <w:p w14:paraId="72555EA3" w14:textId="77777777" w:rsidR="008B1033" w:rsidRDefault="008B1033" w:rsidP="00CA7054">
            <w:pPr>
              <w:jc w:val="center"/>
              <w:rPr>
                <w:sz w:val="32"/>
                <w:lang w:val="es-US"/>
              </w:rPr>
            </w:pPr>
            <w:r>
              <w:rPr>
                <w:b/>
                <w:sz w:val="20"/>
                <w:szCs w:val="20"/>
                <w:lang w:val="es-US"/>
              </w:rPr>
              <w:t>Riesgos</w:t>
            </w:r>
          </w:p>
        </w:tc>
        <w:tc>
          <w:tcPr>
            <w:tcW w:w="1276" w:type="dxa"/>
            <w:shd w:val="clear" w:color="auto" w:fill="EEECE1" w:themeFill="background2"/>
          </w:tcPr>
          <w:p w14:paraId="501C7B5D" w14:textId="77777777" w:rsidR="008B1033" w:rsidRPr="00501C53" w:rsidRDefault="008B1033" w:rsidP="00CA7054">
            <w:pPr>
              <w:jc w:val="center"/>
              <w:rPr>
                <w:b/>
                <w:sz w:val="20"/>
                <w:szCs w:val="20"/>
                <w:lang w:val="es-US"/>
              </w:rPr>
            </w:pPr>
            <w:r>
              <w:rPr>
                <w:b/>
                <w:sz w:val="20"/>
                <w:szCs w:val="20"/>
                <w:lang w:val="es-US"/>
              </w:rPr>
              <w:t>Probabilidad</w:t>
            </w:r>
          </w:p>
        </w:tc>
        <w:tc>
          <w:tcPr>
            <w:tcW w:w="1135" w:type="dxa"/>
            <w:shd w:val="clear" w:color="auto" w:fill="EEECE1" w:themeFill="background2"/>
          </w:tcPr>
          <w:p w14:paraId="6FB58B34" w14:textId="77777777" w:rsidR="008B1033" w:rsidRPr="00501C53" w:rsidRDefault="008B1033" w:rsidP="00CA7054">
            <w:pPr>
              <w:jc w:val="center"/>
              <w:rPr>
                <w:b/>
                <w:sz w:val="20"/>
                <w:lang w:val="es-US"/>
              </w:rPr>
            </w:pPr>
            <w:r>
              <w:rPr>
                <w:b/>
                <w:sz w:val="20"/>
                <w:lang w:val="es-US"/>
              </w:rPr>
              <w:t>Efecto</w:t>
            </w:r>
          </w:p>
        </w:tc>
        <w:tc>
          <w:tcPr>
            <w:tcW w:w="5524" w:type="dxa"/>
            <w:shd w:val="clear" w:color="auto" w:fill="EEECE1" w:themeFill="background2"/>
          </w:tcPr>
          <w:p w14:paraId="22AA43BA" w14:textId="77777777" w:rsidR="008B1033" w:rsidRPr="00501C53" w:rsidRDefault="008B1033" w:rsidP="00CA7054">
            <w:pPr>
              <w:jc w:val="center"/>
              <w:rPr>
                <w:b/>
                <w:sz w:val="20"/>
                <w:lang w:val="es-US"/>
              </w:rPr>
            </w:pPr>
            <w:r>
              <w:rPr>
                <w:b/>
                <w:sz w:val="20"/>
                <w:lang w:val="es-US"/>
              </w:rPr>
              <w:t>Estrategia</w:t>
            </w:r>
          </w:p>
        </w:tc>
      </w:tr>
      <w:tr w:rsidR="008B1033" w:rsidRPr="00916AD5" w14:paraId="38DADBF5" w14:textId="77777777" w:rsidTr="00CA7054">
        <w:trPr>
          <w:trHeight w:val="502"/>
        </w:trPr>
        <w:tc>
          <w:tcPr>
            <w:tcW w:w="2665" w:type="dxa"/>
            <w:shd w:val="clear" w:color="auto" w:fill="EEECE1" w:themeFill="background2"/>
          </w:tcPr>
          <w:p w14:paraId="68C908C0" w14:textId="77777777" w:rsidR="008B1033" w:rsidRDefault="008B1033" w:rsidP="00CA7054">
            <w:pPr>
              <w:jc w:val="both"/>
              <w:rPr>
                <w:sz w:val="32"/>
                <w:lang w:val="es-US"/>
              </w:rPr>
            </w:pPr>
            <w:r>
              <w:rPr>
                <w:b/>
                <w:sz w:val="24"/>
                <w:lang w:val="es-US"/>
              </w:rPr>
              <w:t>Problemas en el</w:t>
            </w:r>
            <w:r w:rsidRPr="002A4AA2">
              <w:rPr>
                <w:b/>
                <w:sz w:val="24"/>
                <w:lang w:val="es-US"/>
              </w:rPr>
              <w:t xml:space="preserve"> funcionamiento del hosting o servidor en que esté alojado el software</w:t>
            </w:r>
          </w:p>
        </w:tc>
        <w:tc>
          <w:tcPr>
            <w:tcW w:w="1276" w:type="dxa"/>
          </w:tcPr>
          <w:p w14:paraId="0361A0C5" w14:textId="77777777" w:rsidR="008B1033" w:rsidRDefault="008B1033" w:rsidP="00CA7054">
            <w:pPr>
              <w:jc w:val="center"/>
              <w:rPr>
                <w:lang w:val="es-US"/>
              </w:rPr>
            </w:pPr>
          </w:p>
          <w:p w14:paraId="53615213" w14:textId="77777777" w:rsidR="008B1033" w:rsidRDefault="008B1033" w:rsidP="00CA7054">
            <w:pPr>
              <w:jc w:val="center"/>
              <w:rPr>
                <w:lang w:val="es-US"/>
              </w:rPr>
            </w:pPr>
          </w:p>
          <w:p w14:paraId="579678B2" w14:textId="77777777" w:rsidR="008B1033" w:rsidRPr="00682FCB" w:rsidRDefault="008B1033" w:rsidP="00CA7054">
            <w:pPr>
              <w:jc w:val="center"/>
              <w:rPr>
                <w:lang w:val="es-US"/>
              </w:rPr>
            </w:pPr>
            <w:r>
              <w:rPr>
                <w:lang w:val="es-US"/>
              </w:rPr>
              <w:t>Alta</w:t>
            </w:r>
          </w:p>
        </w:tc>
        <w:tc>
          <w:tcPr>
            <w:tcW w:w="1135" w:type="dxa"/>
          </w:tcPr>
          <w:p w14:paraId="42A11DAE" w14:textId="77777777" w:rsidR="008B1033" w:rsidRDefault="008B1033" w:rsidP="00CA7054">
            <w:pPr>
              <w:jc w:val="center"/>
            </w:pPr>
          </w:p>
          <w:p w14:paraId="39FC6DF5" w14:textId="77777777" w:rsidR="008B1033" w:rsidRDefault="008B1033" w:rsidP="00CA7054">
            <w:pPr>
              <w:jc w:val="center"/>
            </w:pPr>
          </w:p>
          <w:p w14:paraId="2413305D" w14:textId="77777777" w:rsidR="008B1033" w:rsidRPr="00682FCB" w:rsidRDefault="008B1033" w:rsidP="00CA7054">
            <w:pPr>
              <w:jc w:val="center"/>
              <w:rPr>
                <w:lang w:val="es-US"/>
              </w:rPr>
            </w:pPr>
            <w:r>
              <w:rPr>
                <w:lang w:val="es-US"/>
              </w:rPr>
              <w:t>Catastrófico</w:t>
            </w:r>
          </w:p>
        </w:tc>
        <w:tc>
          <w:tcPr>
            <w:tcW w:w="5524" w:type="dxa"/>
          </w:tcPr>
          <w:p w14:paraId="0F3329E4" w14:textId="77777777" w:rsidR="008B1033" w:rsidRPr="00916AD5" w:rsidRDefault="008B1033" w:rsidP="00CA7054">
            <w:r>
              <w:rPr>
                <w:lang w:val="es-US"/>
              </w:rPr>
              <w:t>Los servidores siempre se caen aunque sean unos segundos por lo cual, contratar un hosting y servidor seguro y fiable para minimizar el mal funcionamiento de estos.</w:t>
            </w:r>
          </w:p>
        </w:tc>
      </w:tr>
      <w:tr w:rsidR="008B1033" w:rsidRPr="00916AD5" w14:paraId="6FA00D13" w14:textId="77777777" w:rsidTr="00CA7054">
        <w:trPr>
          <w:trHeight w:val="502"/>
        </w:trPr>
        <w:tc>
          <w:tcPr>
            <w:tcW w:w="2665" w:type="dxa"/>
            <w:shd w:val="clear" w:color="auto" w:fill="EEECE1" w:themeFill="background2"/>
          </w:tcPr>
          <w:p w14:paraId="3F350E76" w14:textId="77777777" w:rsidR="008B1033" w:rsidRDefault="008B1033" w:rsidP="00CA7054">
            <w:pPr>
              <w:jc w:val="both"/>
              <w:rPr>
                <w:b/>
                <w:sz w:val="24"/>
                <w:lang w:val="es-US"/>
              </w:rPr>
            </w:pPr>
            <w:r>
              <w:rPr>
                <w:b/>
                <w:sz w:val="24"/>
                <w:lang w:val="es-US"/>
              </w:rPr>
              <w:t>Perdida del código fuente o archivos fundamentales para el desarrollo del proyecto</w:t>
            </w:r>
          </w:p>
        </w:tc>
        <w:tc>
          <w:tcPr>
            <w:tcW w:w="1276" w:type="dxa"/>
          </w:tcPr>
          <w:p w14:paraId="71789124" w14:textId="77777777" w:rsidR="008B1033" w:rsidRDefault="008B1033" w:rsidP="00CA7054">
            <w:pPr>
              <w:jc w:val="center"/>
              <w:rPr>
                <w:lang w:val="es-US"/>
              </w:rPr>
            </w:pPr>
          </w:p>
          <w:p w14:paraId="39650ED6" w14:textId="77777777" w:rsidR="008B1033" w:rsidRDefault="008B1033" w:rsidP="00CA7054">
            <w:pPr>
              <w:rPr>
                <w:lang w:val="es-US"/>
              </w:rPr>
            </w:pPr>
          </w:p>
          <w:p w14:paraId="74F6EBD9" w14:textId="77777777" w:rsidR="008B1033" w:rsidRPr="00BB612A" w:rsidRDefault="008B1033" w:rsidP="00CA7054">
            <w:pPr>
              <w:jc w:val="center"/>
              <w:rPr>
                <w:lang w:val="es-US"/>
              </w:rPr>
            </w:pPr>
            <w:r>
              <w:rPr>
                <w:lang w:val="es-US"/>
              </w:rPr>
              <w:t>Moderada</w:t>
            </w:r>
          </w:p>
        </w:tc>
        <w:tc>
          <w:tcPr>
            <w:tcW w:w="1135" w:type="dxa"/>
          </w:tcPr>
          <w:p w14:paraId="3FC2E84E" w14:textId="77777777" w:rsidR="008B1033" w:rsidRDefault="008B1033" w:rsidP="00CA7054">
            <w:pPr>
              <w:jc w:val="center"/>
            </w:pPr>
          </w:p>
          <w:p w14:paraId="3356D792" w14:textId="77777777" w:rsidR="008B1033" w:rsidRDefault="008B1033" w:rsidP="00CA7054"/>
          <w:p w14:paraId="2598D0B6" w14:textId="77777777" w:rsidR="008B1033" w:rsidRPr="00BB612A" w:rsidRDefault="008B1033" w:rsidP="00CA7054">
            <w:r>
              <w:t>Catastrófico</w:t>
            </w:r>
          </w:p>
        </w:tc>
        <w:tc>
          <w:tcPr>
            <w:tcW w:w="5524" w:type="dxa"/>
          </w:tcPr>
          <w:p w14:paraId="728B9355" w14:textId="77777777" w:rsidR="008B1033" w:rsidRDefault="008B1033" w:rsidP="00CA7054">
            <w:pPr>
              <w:rPr>
                <w:lang w:val="es-US"/>
              </w:rPr>
            </w:pPr>
            <w:r>
              <w:rPr>
                <w:lang w:val="es-US"/>
              </w:rPr>
              <w:t xml:space="preserve">Tener respaldo en herramientas de control de versiones como GIT e ir constantemente actualizando los archivos para evitar tener archivos obsoletos. </w:t>
            </w:r>
          </w:p>
        </w:tc>
      </w:tr>
      <w:tr w:rsidR="008B1033" w:rsidRPr="00916AD5" w14:paraId="58DCE1E7" w14:textId="77777777" w:rsidTr="00CA7054">
        <w:trPr>
          <w:trHeight w:val="1480"/>
        </w:trPr>
        <w:tc>
          <w:tcPr>
            <w:tcW w:w="2665" w:type="dxa"/>
            <w:shd w:val="clear" w:color="auto" w:fill="EEECE1" w:themeFill="background2"/>
          </w:tcPr>
          <w:p w14:paraId="6A229300" w14:textId="77777777" w:rsidR="008B1033" w:rsidRDefault="008B1033" w:rsidP="00CA7054">
            <w:pPr>
              <w:jc w:val="both"/>
              <w:rPr>
                <w:sz w:val="32"/>
                <w:lang w:val="es-US"/>
              </w:rPr>
            </w:pPr>
            <w:r w:rsidRPr="00346712">
              <w:rPr>
                <w:b/>
                <w:sz w:val="24"/>
                <w:lang w:val="es-US"/>
              </w:rPr>
              <w:t>Que alguno de los integrantes abandone el grupo o quede NCR.</w:t>
            </w:r>
          </w:p>
        </w:tc>
        <w:tc>
          <w:tcPr>
            <w:tcW w:w="1276" w:type="dxa"/>
          </w:tcPr>
          <w:p w14:paraId="4B6E6601" w14:textId="77777777" w:rsidR="008B1033" w:rsidRDefault="008B1033" w:rsidP="00CA7054">
            <w:pPr>
              <w:jc w:val="both"/>
              <w:rPr>
                <w:lang w:val="es-US"/>
              </w:rPr>
            </w:pPr>
          </w:p>
          <w:p w14:paraId="654C09A1" w14:textId="77777777" w:rsidR="008B1033" w:rsidRDefault="008B1033" w:rsidP="00CA7054">
            <w:pPr>
              <w:jc w:val="both"/>
              <w:rPr>
                <w:lang w:val="es-US"/>
              </w:rPr>
            </w:pPr>
          </w:p>
          <w:p w14:paraId="311A5A74" w14:textId="77777777" w:rsidR="008B1033" w:rsidRPr="00501C53" w:rsidRDefault="008B1033" w:rsidP="00CA7054">
            <w:pPr>
              <w:jc w:val="center"/>
              <w:rPr>
                <w:lang w:val="es-US"/>
              </w:rPr>
            </w:pPr>
            <w:r>
              <w:rPr>
                <w:lang w:val="es-US"/>
              </w:rPr>
              <w:t>Moderada</w:t>
            </w:r>
          </w:p>
        </w:tc>
        <w:tc>
          <w:tcPr>
            <w:tcW w:w="1135" w:type="dxa"/>
          </w:tcPr>
          <w:p w14:paraId="5B0CDC5F" w14:textId="77777777" w:rsidR="008B1033" w:rsidRDefault="008B1033" w:rsidP="00CA7054">
            <w:pPr>
              <w:jc w:val="center"/>
              <w:rPr>
                <w:lang w:val="es-US"/>
              </w:rPr>
            </w:pPr>
          </w:p>
          <w:p w14:paraId="176F0640" w14:textId="77777777" w:rsidR="008B1033" w:rsidRDefault="008B1033" w:rsidP="00CA7054">
            <w:pPr>
              <w:jc w:val="center"/>
              <w:rPr>
                <w:lang w:val="es-US"/>
              </w:rPr>
            </w:pPr>
          </w:p>
          <w:p w14:paraId="194F81A5" w14:textId="77777777" w:rsidR="008B1033" w:rsidRPr="00501C53" w:rsidRDefault="008B1033" w:rsidP="00CA7054">
            <w:pPr>
              <w:jc w:val="center"/>
              <w:rPr>
                <w:lang w:val="es-US"/>
              </w:rPr>
            </w:pPr>
            <w:r>
              <w:rPr>
                <w:lang w:val="es-US"/>
              </w:rPr>
              <w:t>Serio</w:t>
            </w:r>
          </w:p>
        </w:tc>
        <w:tc>
          <w:tcPr>
            <w:tcW w:w="5524" w:type="dxa"/>
          </w:tcPr>
          <w:p w14:paraId="1A2D59DB" w14:textId="77777777" w:rsidR="008B1033" w:rsidRDefault="008B1033" w:rsidP="00CA7054">
            <w:pPr>
              <w:rPr>
                <w:sz w:val="32"/>
                <w:lang w:val="es-US"/>
              </w:rPr>
            </w:pPr>
            <w:r>
              <w:rPr>
                <w:lang w:val="es-US"/>
              </w:rPr>
              <w:t>Estudio constante, preparación por parte de los integrantes del equipo de trabajo y buena convivencia.</w:t>
            </w:r>
          </w:p>
        </w:tc>
      </w:tr>
      <w:tr w:rsidR="008B1033" w:rsidRPr="00916AD5" w14:paraId="2B40D4C5" w14:textId="77777777" w:rsidTr="00CA7054">
        <w:trPr>
          <w:trHeight w:val="1480"/>
        </w:trPr>
        <w:tc>
          <w:tcPr>
            <w:tcW w:w="2665" w:type="dxa"/>
            <w:shd w:val="clear" w:color="auto" w:fill="EEECE1" w:themeFill="background2"/>
          </w:tcPr>
          <w:p w14:paraId="2CD32F5D" w14:textId="77777777" w:rsidR="008B1033" w:rsidRPr="00346712" w:rsidRDefault="008B1033" w:rsidP="00CA7054">
            <w:pPr>
              <w:jc w:val="both"/>
              <w:rPr>
                <w:b/>
                <w:sz w:val="24"/>
                <w:lang w:val="es-US"/>
              </w:rPr>
            </w:pPr>
            <w:r>
              <w:rPr>
                <w:b/>
                <w:sz w:val="24"/>
                <w:lang w:val="es-US"/>
              </w:rPr>
              <w:t>Catástrofe natural que afecte de forma directa el entorno donde se desarrollara el proyecto</w:t>
            </w:r>
          </w:p>
        </w:tc>
        <w:tc>
          <w:tcPr>
            <w:tcW w:w="1276" w:type="dxa"/>
          </w:tcPr>
          <w:p w14:paraId="3CCCD176" w14:textId="77777777" w:rsidR="008B1033" w:rsidRDefault="008B1033" w:rsidP="00CA7054">
            <w:pPr>
              <w:jc w:val="both"/>
              <w:rPr>
                <w:lang w:val="es-US"/>
              </w:rPr>
            </w:pPr>
          </w:p>
          <w:p w14:paraId="188C6B12" w14:textId="77777777" w:rsidR="008B1033" w:rsidRDefault="008B1033" w:rsidP="00CA7054">
            <w:pPr>
              <w:jc w:val="both"/>
              <w:rPr>
                <w:lang w:val="es-US"/>
              </w:rPr>
            </w:pPr>
          </w:p>
          <w:p w14:paraId="5DF444CA" w14:textId="77777777" w:rsidR="008B1033" w:rsidRDefault="008B1033" w:rsidP="00CA7054">
            <w:pPr>
              <w:jc w:val="center"/>
              <w:rPr>
                <w:lang w:val="es-US"/>
              </w:rPr>
            </w:pPr>
            <w:r>
              <w:rPr>
                <w:lang w:val="es-US"/>
              </w:rPr>
              <w:t>Baja</w:t>
            </w:r>
          </w:p>
        </w:tc>
        <w:tc>
          <w:tcPr>
            <w:tcW w:w="1135" w:type="dxa"/>
          </w:tcPr>
          <w:p w14:paraId="7EFFDC82" w14:textId="77777777" w:rsidR="008B1033" w:rsidRDefault="008B1033" w:rsidP="00CA7054">
            <w:pPr>
              <w:jc w:val="center"/>
              <w:rPr>
                <w:lang w:val="es-US"/>
              </w:rPr>
            </w:pPr>
          </w:p>
          <w:p w14:paraId="38BB7358" w14:textId="77777777" w:rsidR="008B1033" w:rsidRDefault="008B1033" w:rsidP="00CA7054">
            <w:pPr>
              <w:jc w:val="center"/>
              <w:rPr>
                <w:lang w:val="es-US"/>
              </w:rPr>
            </w:pPr>
          </w:p>
          <w:p w14:paraId="0A44C439" w14:textId="77777777" w:rsidR="008B1033" w:rsidRDefault="008B1033" w:rsidP="00CA7054">
            <w:pPr>
              <w:jc w:val="center"/>
              <w:rPr>
                <w:lang w:val="es-US"/>
              </w:rPr>
            </w:pPr>
            <w:r>
              <w:rPr>
                <w:lang w:val="es-US"/>
              </w:rPr>
              <w:t>Catastrófico</w:t>
            </w:r>
          </w:p>
        </w:tc>
        <w:tc>
          <w:tcPr>
            <w:tcW w:w="5524" w:type="dxa"/>
          </w:tcPr>
          <w:p w14:paraId="0B287C9A" w14:textId="77777777" w:rsidR="008B1033" w:rsidRDefault="008B1033" w:rsidP="00CA7054">
            <w:pPr>
              <w:rPr>
                <w:lang w:val="es-US"/>
              </w:rPr>
            </w:pPr>
            <w:r>
              <w:rPr>
                <w:lang w:val="es-US"/>
              </w:rPr>
              <w:t>Contar con una segunda posible ubicación donde se pueda llevar acabo el desarrollo del proyecto.</w:t>
            </w:r>
          </w:p>
        </w:tc>
      </w:tr>
      <w:tr w:rsidR="008B1033" w:rsidRPr="00916AD5" w14:paraId="7D7AD11E" w14:textId="77777777" w:rsidTr="00CA7054">
        <w:trPr>
          <w:trHeight w:val="1214"/>
        </w:trPr>
        <w:tc>
          <w:tcPr>
            <w:tcW w:w="2665" w:type="dxa"/>
            <w:shd w:val="clear" w:color="auto" w:fill="EEECE1" w:themeFill="background2"/>
          </w:tcPr>
          <w:p w14:paraId="712F6593" w14:textId="77777777" w:rsidR="008B1033" w:rsidRPr="00346712" w:rsidRDefault="008B1033" w:rsidP="00CA7054">
            <w:pPr>
              <w:jc w:val="both"/>
              <w:rPr>
                <w:b/>
                <w:sz w:val="24"/>
                <w:lang w:val="es-US"/>
              </w:rPr>
            </w:pPr>
            <w:r>
              <w:rPr>
                <w:b/>
                <w:sz w:val="24"/>
                <w:lang w:val="es-US"/>
              </w:rPr>
              <w:t>Ausencia del cliente (profesora) en la cual ya no se puedan realizar reuniones</w:t>
            </w:r>
          </w:p>
        </w:tc>
        <w:tc>
          <w:tcPr>
            <w:tcW w:w="1276" w:type="dxa"/>
          </w:tcPr>
          <w:p w14:paraId="4258BAB4" w14:textId="77777777" w:rsidR="008B1033" w:rsidRDefault="008B1033" w:rsidP="00CA7054">
            <w:pPr>
              <w:jc w:val="center"/>
              <w:rPr>
                <w:lang w:val="es-US"/>
              </w:rPr>
            </w:pPr>
          </w:p>
          <w:p w14:paraId="60FF606F" w14:textId="77777777" w:rsidR="008B1033" w:rsidRDefault="008B1033" w:rsidP="00CA7054">
            <w:pPr>
              <w:jc w:val="center"/>
              <w:rPr>
                <w:lang w:val="es-US"/>
              </w:rPr>
            </w:pPr>
          </w:p>
          <w:p w14:paraId="40236262" w14:textId="77777777" w:rsidR="008B1033" w:rsidRDefault="008B1033" w:rsidP="00CA7054">
            <w:pPr>
              <w:rPr>
                <w:lang w:val="es-US"/>
              </w:rPr>
            </w:pPr>
            <w:r>
              <w:rPr>
                <w:lang w:val="es-US"/>
              </w:rPr>
              <w:t>Moderada</w:t>
            </w:r>
          </w:p>
        </w:tc>
        <w:tc>
          <w:tcPr>
            <w:tcW w:w="1135" w:type="dxa"/>
          </w:tcPr>
          <w:p w14:paraId="28821E33" w14:textId="77777777" w:rsidR="008B1033" w:rsidRDefault="008B1033" w:rsidP="00CA7054">
            <w:pPr>
              <w:jc w:val="center"/>
              <w:rPr>
                <w:lang w:val="es-US"/>
              </w:rPr>
            </w:pPr>
          </w:p>
          <w:p w14:paraId="22CD40C7" w14:textId="77777777" w:rsidR="008B1033" w:rsidRDefault="008B1033" w:rsidP="00CA7054">
            <w:pPr>
              <w:jc w:val="center"/>
              <w:rPr>
                <w:lang w:val="es-US"/>
              </w:rPr>
            </w:pPr>
          </w:p>
          <w:p w14:paraId="373AD940" w14:textId="77777777" w:rsidR="008B1033" w:rsidRDefault="008B1033" w:rsidP="00CA7054">
            <w:pPr>
              <w:rPr>
                <w:lang w:val="es-US"/>
              </w:rPr>
            </w:pPr>
            <w:r>
              <w:rPr>
                <w:lang w:val="es-US"/>
              </w:rPr>
              <w:t>Catastrófico</w:t>
            </w:r>
          </w:p>
        </w:tc>
        <w:tc>
          <w:tcPr>
            <w:tcW w:w="5524" w:type="dxa"/>
          </w:tcPr>
          <w:p w14:paraId="67AD469D" w14:textId="77777777" w:rsidR="008B1033" w:rsidRDefault="008B1033" w:rsidP="00CA7054">
            <w:pPr>
              <w:jc w:val="both"/>
              <w:rPr>
                <w:lang w:val="es-US"/>
              </w:rPr>
            </w:pPr>
            <w:r>
              <w:rPr>
                <w:lang w:val="es-US"/>
              </w:rPr>
              <w:t>Que el cliente designe alguna persona que conozca perfectamente lo que él desea con respecto del proyecto para que cuando él se ausente esa persona pueda tomar decisiones sobre el proyecto (product owner).</w:t>
            </w:r>
          </w:p>
        </w:tc>
      </w:tr>
      <w:tr w:rsidR="008B1033" w:rsidRPr="00916AD5" w14:paraId="78610E77" w14:textId="77777777" w:rsidTr="00CA7054">
        <w:trPr>
          <w:trHeight w:val="1480"/>
        </w:trPr>
        <w:tc>
          <w:tcPr>
            <w:tcW w:w="2665" w:type="dxa"/>
            <w:shd w:val="clear" w:color="auto" w:fill="EEECE1" w:themeFill="background2"/>
          </w:tcPr>
          <w:p w14:paraId="6BB5752A" w14:textId="77777777" w:rsidR="008B1033" w:rsidRPr="00346712" w:rsidRDefault="008B1033" w:rsidP="00CA7054">
            <w:pPr>
              <w:jc w:val="both"/>
              <w:rPr>
                <w:b/>
                <w:sz w:val="24"/>
                <w:lang w:val="es-US"/>
              </w:rPr>
            </w:pPr>
            <w:r>
              <w:rPr>
                <w:b/>
                <w:sz w:val="24"/>
                <w:lang w:val="es-US"/>
              </w:rPr>
              <w:t>Perdida de algún HW mientras se desarrolla el proyecto</w:t>
            </w:r>
          </w:p>
        </w:tc>
        <w:tc>
          <w:tcPr>
            <w:tcW w:w="1276" w:type="dxa"/>
          </w:tcPr>
          <w:p w14:paraId="2B5CC378" w14:textId="77777777" w:rsidR="008B1033" w:rsidRDefault="008B1033" w:rsidP="00CA7054">
            <w:pPr>
              <w:jc w:val="center"/>
              <w:rPr>
                <w:lang w:val="es-US"/>
              </w:rPr>
            </w:pPr>
          </w:p>
          <w:p w14:paraId="20C3AC23" w14:textId="77777777" w:rsidR="008B1033" w:rsidRDefault="008B1033" w:rsidP="00CA7054">
            <w:pPr>
              <w:jc w:val="center"/>
              <w:rPr>
                <w:lang w:val="es-US"/>
              </w:rPr>
            </w:pPr>
          </w:p>
          <w:p w14:paraId="0DAF7084" w14:textId="77777777" w:rsidR="008B1033" w:rsidRDefault="008B1033" w:rsidP="00CA7054">
            <w:pPr>
              <w:jc w:val="center"/>
              <w:rPr>
                <w:lang w:val="es-US"/>
              </w:rPr>
            </w:pPr>
            <w:r>
              <w:rPr>
                <w:lang w:val="es-US"/>
              </w:rPr>
              <w:t>Moderada</w:t>
            </w:r>
          </w:p>
        </w:tc>
        <w:tc>
          <w:tcPr>
            <w:tcW w:w="1135" w:type="dxa"/>
          </w:tcPr>
          <w:p w14:paraId="1E7C3B77" w14:textId="77777777" w:rsidR="008B1033" w:rsidRDefault="008B1033" w:rsidP="00CA7054">
            <w:pPr>
              <w:jc w:val="both"/>
            </w:pPr>
          </w:p>
          <w:p w14:paraId="1F0210F6" w14:textId="77777777" w:rsidR="008B1033" w:rsidRDefault="008B1033" w:rsidP="00CA7054">
            <w:pPr>
              <w:jc w:val="both"/>
            </w:pPr>
          </w:p>
          <w:p w14:paraId="2D5160D8" w14:textId="77777777" w:rsidR="008B1033" w:rsidRDefault="008B1033" w:rsidP="00CA7054">
            <w:pPr>
              <w:jc w:val="center"/>
              <w:rPr>
                <w:lang w:val="es-US"/>
              </w:rPr>
            </w:pPr>
            <w:r>
              <w:t>Serio</w:t>
            </w:r>
          </w:p>
        </w:tc>
        <w:tc>
          <w:tcPr>
            <w:tcW w:w="5524" w:type="dxa"/>
          </w:tcPr>
          <w:p w14:paraId="25FD1024" w14:textId="77777777" w:rsidR="008B1033" w:rsidRDefault="008B1033" w:rsidP="00CA7054">
            <w:pPr>
              <w:jc w:val="both"/>
              <w:rPr>
                <w:lang w:val="es-US"/>
              </w:rPr>
            </w:pPr>
            <w:r>
              <w:rPr>
                <w:lang w:val="es-US"/>
              </w:rPr>
              <w:t>Tener respaldos cada cierto tiempo, y que cada vez que los desarrolladores realicen una actividad dejarla registrada en GIT para no perder la información</w:t>
            </w:r>
          </w:p>
        </w:tc>
      </w:tr>
      <w:tr w:rsidR="008B1033" w:rsidRPr="00916AD5" w14:paraId="66961A4F" w14:textId="77777777" w:rsidTr="00CA7054">
        <w:trPr>
          <w:trHeight w:val="1480"/>
        </w:trPr>
        <w:tc>
          <w:tcPr>
            <w:tcW w:w="2665" w:type="dxa"/>
            <w:shd w:val="clear" w:color="auto" w:fill="EEECE1" w:themeFill="background2"/>
          </w:tcPr>
          <w:p w14:paraId="3E74DFD2" w14:textId="77777777" w:rsidR="008B1033" w:rsidRDefault="008B1033" w:rsidP="00CA7054">
            <w:pPr>
              <w:jc w:val="both"/>
              <w:rPr>
                <w:b/>
                <w:sz w:val="24"/>
                <w:lang w:val="es-US"/>
              </w:rPr>
            </w:pPr>
            <w:r>
              <w:rPr>
                <w:b/>
                <w:sz w:val="24"/>
                <w:lang w:val="es-US"/>
              </w:rPr>
              <w:t>Poco conocimiento respecto a las distintas tecnologías que utilizaremos</w:t>
            </w:r>
          </w:p>
        </w:tc>
        <w:tc>
          <w:tcPr>
            <w:tcW w:w="1276" w:type="dxa"/>
          </w:tcPr>
          <w:p w14:paraId="24BB470B" w14:textId="77777777" w:rsidR="008B1033" w:rsidRDefault="008B1033" w:rsidP="00CA7054">
            <w:pPr>
              <w:jc w:val="center"/>
              <w:rPr>
                <w:lang w:val="es-US"/>
              </w:rPr>
            </w:pPr>
          </w:p>
          <w:p w14:paraId="3FA13CF9" w14:textId="77777777" w:rsidR="008B1033" w:rsidRDefault="008B1033" w:rsidP="00CA7054">
            <w:pPr>
              <w:jc w:val="center"/>
              <w:rPr>
                <w:lang w:val="es-US"/>
              </w:rPr>
            </w:pPr>
          </w:p>
          <w:p w14:paraId="27ACFD57" w14:textId="77777777" w:rsidR="008B1033" w:rsidRDefault="008B1033" w:rsidP="00CA7054">
            <w:pPr>
              <w:jc w:val="center"/>
              <w:rPr>
                <w:lang w:val="es-US"/>
              </w:rPr>
            </w:pPr>
            <w:r>
              <w:rPr>
                <w:lang w:val="es-US"/>
              </w:rPr>
              <w:t>Moderada</w:t>
            </w:r>
          </w:p>
        </w:tc>
        <w:tc>
          <w:tcPr>
            <w:tcW w:w="1135" w:type="dxa"/>
          </w:tcPr>
          <w:p w14:paraId="327FC720" w14:textId="77777777" w:rsidR="008B1033" w:rsidRDefault="008B1033" w:rsidP="00CA7054">
            <w:pPr>
              <w:jc w:val="center"/>
              <w:rPr>
                <w:lang w:val="es-US"/>
              </w:rPr>
            </w:pPr>
          </w:p>
          <w:p w14:paraId="6B06EC44" w14:textId="77777777" w:rsidR="008B1033" w:rsidRDefault="008B1033" w:rsidP="00CA7054">
            <w:pPr>
              <w:jc w:val="center"/>
              <w:rPr>
                <w:lang w:val="es-US"/>
              </w:rPr>
            </w:pPr>
          </w:p>
          <w:p w14:paraId="03A2DE26" w14:textId="77777777" w:rsidR="008B1033" w:rsidRDefault="008B1033" w:rsidP="00CA7054">
            <w:pPr>
              <w:jc w:val="center"/>
              <w:rPr>
                <w:lang w:val="es-US"/>
              </w:rPr>
            </w:pPr>
            <w:r>
              <w:rPr>
                <w:lang w:val="es-US"/>
              </w:rPr>
              <w:t>Serio</w:t>
            </w:r>
          </w:p>
        </w:tc>
        <w:tc>
          <w:tcPr>
            <w:tcW w:w="5524" w:type="dxa"/>
          </w:tcPr>
          <w:p w14:paraId="1A310B95" w14:textId="77777777" w:rsidR="008B1033" w:rsidRDefault="008B1033" w:rsidP="00CA7054">
            <w:pPr>
              <w:jc w:val="both"/>
              <w:rPr>
                <w:lang w:val="es-US"/>
              </w:rPr>
            </w:pPr>
            <w:r>
              <w:rPr>
                <w:lang w:val="es-US"/>
              </w:rPr>
              <w:t>Se realizará el desarrollo en parejas para que se complementen en las distintas tecnologías. También contamos con el acceso a ciertos cursos respecto a lo que se utilizara</w:t>
            </w:r>
          </w:p>
        </w:tc>
      </w:tr>
      <w:tr w:rsidR="008B1033" w:rsidRPr="00916AD5" w14:paraId="70068743" w14:textId="77777777" w:rsidTr="00CA7054">
        <w:trPr>
          <w:trHeight w:val="1403"/>
        </w:trPr>
        <w:tc>
          <w:tcPr>
            <w:tcW w:w="2665" w:type="dxa"/>
            <w:shd w:val="clear" w:color="auto" w:fill="EEECE1" w:themeFill="background2"/>
          </w:tcPr>
          <w:p w14:paraId="277C37F8" w14:textId="77777777" w:rsidR="008B1033" w:rsidRDefault="008B1033" w:rsidP="00CA7054">
            <w:pPr>
              <w:jc w:val="both"/>
              <w:rPr>
                <w:b/>
                <w:sz w:val="24"/>
                <w:lang w:val="es-US"/>
              </w:rPr>
            </w:pPr>
            <w:r>
              <w:rPr>
                <w:b/>
                <w:sz w:val="24"/>
                <w:lang w:val="es-US"/>
              </w:rPr>
              <w:lastRenderedPageBreak/>
              <w:t xml:space="preserve">Incumplimiento en plazos de entrega acordados con el cliente </w:t>
            </w:r>
          </w:p>
        </w:tc>
        <w:tc>
          <w:tcPr>
            <w:tcW w:w="1276" w:type="dxa"/>
          </w:tcPr>
          <w:p w14:paraId="637BF4D1" w14:textId="77777777" w:rsidR="008B1033" w:rsidRDefault="008B1033" w:rsidP="00CA7054">
            <w:pPr>
              <w:jc w:val="center"/>
              <w:rPr>
                <w:lang w:val="es-US"/>
              </w:rPr>
            </w:pPr>
          </w:p>
          <w:p w14:paraId="256BD9F5" w14:textId="77777777" w:rsidR="008B1033" w:rsidRDefault="008B1033" w:rsidP="00CA7054">
            <w:pPr>
              <w:jc w:val="center"/>
              <w:rPr>
                <w:lang w:val="es-US"/>
              </w:rPr>
            </w:pPr>
          </w:p>
          <w:p w14:paraId="3595524A" w14:textId="77777777" w:rsidR="008B1033" w:rsidRDefault="008B1033" w:rsidP="00CA7054">
            <w:pPr>
              <w:jc w:val="center"/>
              <w:rPr>
                <w:lang w:val="es-US"/>
              </w:rPr>
            </w:pPr>
            <w:r>
              <w:rPr>
                <w:lang w:val="es-US"/>
              </w:rPr>
              <w:t>Baja</w:t>
            </w:r>
          </w:p>
        </w:tc>
        <w:tc>
          <w:tcPr>
            <w:tcW w:w="1135" w:type="dxa"/>
          </w:tcPr>
          <w:p w14:paraId="3C82A2E5" w14:textId="77777777" w:rsidR="008B1033" w:rsidRDefault="008B1033" w:rsidP="00CA7054">
            <w:pPr>
              <w:jc w:val="center"/>
              <w:rPr>
                <w:lang w:val="es-US"/>
              </w:rPr>
            </w:pPr>
          </w:p>
          <w:p w14:paraId="7AB00600" w14:textId="77777777" w:rsidR="008B1033" w:rsidRDefault="008B1033" w:rsidP="00CA7054">
            <w:pPr>
              <w:jc w:val="center"/>
              <w:rPr>
                <w:lang w:val="es-US"/>
              </w:rPr>
            </w:pPr>
          </w:p>
          <w:p w14:paraId="4DE333E5" w14:textId="77777777" w:rsidR="008B1033" w:rsidRDefault="008B1033" w:rsidP="00CA7054">
            <w:pPr>
              <w:jc w:val="center"/>
              <w:rPr>
                <w:lang w:val="es-US"/>
              </w:rPr>
            </w:pPr>
            <w:r>
              <w:rPr>
                <w:lang w:val="es-US"/>
              </w:rPr>
              <w:t>Serio</w:t>
            </w:r>
          </w:p>
        </w:tc>
        <w:tc>
          <w:tcPr>
            <w:tcW w:w="5524" w:type="dxa"/>
          </w:tcPr>
          <w:p w14:paraId="204AC8D0" w14:textId="77777777" w:rsidR="008B1033" w:rsidRDefault="008B1033" w:rsidP="00CA7054">
            <w:pPr>
              <w:jc w:val="both"/>
              <w:rPr>
                <w:lang w:val="es-US"/>
              </w:rPr>
            </w:pPr>
            <w:r>
              <w:rPr>
                <w:lang w:val="es-US"/>
              </w:rPr>
              <w:t>En la reunión semanal hacer un control de hitos para poder ver los problemas que están ocurriendo así poder enfrentarlos y que no afecten con los plazos de entrega</w:t>
            </w:r>
          </w:p>
        </w:tc>
      </w:tr>
      <w:tr w:rsidR="008B1033" w:rsidRPr="00916AD5" w14:paraId="4DAE3548" w14:textId="77777777" w:rsidTr="00CA7054">
        <w:trPr>
          <w:trHeight w:val="1480"/>
        </w:trPr>
        <w:tc>
          <w:tcPr>
            <w:tcW w:w="2665" w:type="dxa"/>
            <w:shd w:val="clear" w:color="auto" w:fill="EEECE1" w:themeFill="background2"/>
          </w:tcPr>
          <w:p w14:paraId="457FFBEB" w14:textId="77777777" w:rsidR="008B1033" w:rsidRDefault="008B1033" w:rsidP="00CA7054">
            <w:pPr>
              <w:jc w:val="both"/>
              <w:rPr>
                <w:b/>
                <w:sz w:val="24"/>
                <w:lang w:val="es-US"/>
              </w:rPr>
            </w:pPr>
            <w:r>
              <w:rPr>
                <w:b/>
                <w:sz w:val="24"/>
                <w:lang w:val="es-US"/>
              </w:rPr>
              <w:t>Falta de compromiso con el proyecto</w:t>
            </w:r>
          </w:p>
        </w:tc>
        <w:tc>
          <w:tcPr>
            <w:tcW w:w="1276" w:type="dxa"/>
          </w:tcPr>
          <w:p w14:paraId="59F03379" w14:textId="77777777" w:rsidR="008B1033" w:rsidRDefault="008B1033" w:rsidP="00CA7054">
            <w:pPr>
              <w:jc w:val="center"/>
              <w:rPr>
                <w:u w:val="single"/>
                <w:lang w:val="es-US"/>
              </w:rPr>
            </w:pPr>
          </w:p>
          <w:p w14:paraId="6EF37F46" w14:textId="77777777" w:rsidR="008B1033" w:rsidRDefault="008B1033" w:rsidP="00CA7054">
            <w:pPr>
              <w:jc w:val="center"/>
              <w:rPr>
                <w:u w:val="single"/>
                <w:lang w:val="es-US"/>
              </w:rPr>
            </w:pPr>
          </w:p>
          <w:p w14:paraId="0E6683DD" w14:textId="77777777" w:rsidR="008B1033" w:rsidRPr="00EB598B" w:rsidRDefault="008B1033" w:rsidP="00CA7054">
            <w:pPr>
              <w:jc w:val="center"/>
              <w:rPr>
                <w:u w:val="single"/>
                <w:lang w:val="es-US"/>
              </w:rPr>
            </w:pPr>
            <w:r>
              <w:rPr>
                <w:u w:val="single"/>
                <w:lang w:val="es-US"/>
              </w:rPr>
              <w:t>Baja</w:t>
            </w:r>
          </w:p>
        </w:tc>
        <w:tc>
          <w:tcPr>
            <w:tcW w:w="1135" w:type="dxa"/>
          </w:tcPr>
          <w:p w14:paraId="0DDD6A43" w14:textId="77777777" w:rsidR="008B1033" w:rsidRDefault="008B1033" w:rsidP="00CA7054">
            <w:pPr>
              <w:jc w:val="center"/>
              <w:rPr>
                <w:lang w:val="es-US"/>
              </w:rPr>
            </w:pPr>
          </w:p>
          <w:p w14:paraId="02424FEE" w14:textId="77777777" w:rsidR="008B1033" w:rsidRDefault="008B1033" w:rsidP="00CA7054">
            <w:pPr>
              <w:jc w:val="center"/>
              <w:rPr>
                <w:lang w:val="es-US"/>
              </w:rPr>
            </w:pPr>
          </w:p>
          <w:p w14:paraId="45010ACB" w14:textId="77777777" w:rsidR="008B1033" w:rsidRDefault="008B1033" w:rsidP="00CA7054">
            <w:pPr>
              <w:jc w:val="center"/>
              <w:rPr>
                <w:lang w:val="es-US"/>
              </w:rPr>
            </w:pPr>
            <w:r>
              <w:rPr>
                <w:lang w:val="es-US"/>
              </w:rPr>
              <w:t>Serio</w:t>
            </w:r>
          </w:p>
        </w:tc>
        <w:tc>
          <w:tcPr>
            <w:tcW w:w="5524" w:type="dxa"/>
          </w:tcPr>
          <w:p w14:paraId="5407E377" w14:textId="77777777" w:rsidR="008B1033" w:rsidRDefault="008B1033" w:rsidP="00CA7054">
            <w:pPr>
              <w:jc w:val="both"/>
              <w:rPr>
                <w:lang w:val="es-US"/>
              </w:rPr>
            </w:pPr>
            <w:r>
              <w:rPr>
                <w:lang w:val="es-US"/>
              </w:rPr>
              <w:t>Tener a los integrantes del equipo motivado con facilidades técnicas cada vez que se cumpla un hito para que así el proyecto no pase a segundo plano</w:t>
            </w:r>
          </w:p>
        </w:tc>
      </w:tr>
      <w:tr w:rsidR="008B1033" w:rsidRPr="00916AD5" w14:paraId="24559FD9" w14:textId="77777777" w:rsidTr="00CA7054">
        <w:trPr>
          <w:trHeight w:val="1480"/>
        </w:trPr>
        <w:tc>
          <w:tcPr>
            <w:tcW w:w="2665" w:type="dxa"/>
            <w:shd w:val="clear" w:color="auto" w:fill="EEECE1" w:themeFill="background2"/>
          </w:tcPr>
          <w:p w14:paraId="2F3ED7F6" w14:textId="77777777" w:rsidR="008B1033" w:rsidRDefault="008B1033" w:rsidP="00CA7054">
            <w:pPr>
              <w:jc w:val="both"/>
              <w:rPr>
                <w:b/>
                <w:sz w:val="24"/>
                <w:lang w:val="es-US"/>
              </w:rPr>
            </w:pPr>
            <w:r>
              <w:rPr>
                <w:b/>
                <w:sz w:val="24"/>
                <w:lang w:val="es-US"/>
              </w:rPr>
              <w:t>El proyecto sufre muchos cambios por que no era lo que el cliente esperaba</w:t>
            </w:r>
          </w:p>
        </w:tc>
        <w:tc>
          <w:tcPr>
            <w:tcW w:w="1276" w:type="dxa"/>
          </w:tcPr>
          <w:p w14:paraId="18EFB2D0" w14:textId="77777777" w:rsidR="008B1033" w:rsidRDefault="008B1033" w:rsidP="00CA7054">
            <w:pPr>
              <w:jc w:val="center"/>
              <w:rPr>
                <w:lang w:val="es-US"/>
              </w:rPr>
            </w:pPr>
          </w:p>
          <w:p w14:paraId="3EABA31D" w14:textId="77777777" w:rsidR="008B1033" w:rsidRDefault="008B1033" w:rsidP="00CA7054">
            <w:pPr>
              <w:jc w:val="center"/>
              <w:rPr>
                <w:lang w:val="es-US"/>
              </w:rPr>
            </w:pPr>
          </w:p>
          <w:p w14:paraId="599D694C" w14:textId="77777777" w:rsidR="008B1033" w:rsidRDefault="008B1033" w:rsidP="00CA7054">
            <w:pPr>
              <w:jc w:val="center"/>
              <w:rPr>
                <w:lang w:val="es-US"/>
              </w:rPr>
            </w:pPr>
            <w:r>
              <w:rPr>
                <w:lang w:val="es-US"/>
              </w:rPr>
              <w:t>Moderada</w:t>
            </w:r>
          </w:p>
        </w:tc>
        <w:tc>
          <w:tcPr>
            <w:tcW w:w="1135" w:type="dxa"/>
          </w:tcPr>
          <w:p w14:paraId="06DD79AE" w14:textId="77777777" w:rsidR="008B1033" w:rsidRDefault="008B1033" w:rsidP="00CA7054">
            <w:pPr>
              <w:jc w:val="center"/>
              <w:rPr>
                <w:lang w:val="es-US"/>
              </w:rPr>
            </w:pPr>
          </w:p>
          <w:p w14:paraId="7991BF5B" w14:textId="77777777" w:rsidR="008B1033" w:rsidRDefault="008B1033" w:rsidP="00CA7054">
            <w:pPr>
              <w:jc w:val="center"/>
              <w:rPr>
                <w:lang w:val="es-US"/>
              </w:rPr>
            </w:pPr>
          </w:p>
          <w:p w14:paraId="6766FA45" w14:textId="77777777" w:rsidR="008B1033" w:rsidRDefault="008B1033" w:rsidP="00CA7054">
            <w:pPr>
              <w:jc w:val="center"/>
              <w:rPr>
                <w:lang w:val="es-US"/>
              </w:rPr>
            </w:pPr>
            <w:r>
              <w:rPr>
                <w:lang w:val="es-US"/>
              </w:rPr>
              <w:t>Serio</w:t>
            </w:r>
          </w:p>
        </w:tc>
        <w:tc>
          <w:tcPr>
            <w:tcW w:w="5524" w:type="dxa"/>
          </w:tcPr>
          <w:p w14:paraId="749C1EC7" w14:textId="77777777" w:rsidR="008B1033" w:rsidRDefault="008B1033" w:rsidP="00CA7054">
            <w:pPr>
              <w:jc w:val="both"/>
              <w:rPr>
                <w:lang w:val="es-US"/>
              </w:rPr>
            </w:pPr>
            <w:r>
              <w:rPr>
                <w:lang w:val="es-US"/>
              </w:rPr>
              <w:t>Dejar los requerimientos muy claros, que ellos coincidan con lo que desea el cliente. Luego de que el equipo de desarrollo tenga todos los requerimientos tener una reunión con el cliente y que él apruebe todo o si se desea hacer algún cambio</w:t>
            </w:r>
          </w:p>
        </w:tc>
      </w:tr>
      <w:tr w:rsidR="008B1033" w:rsidRPr="00916AD5" w14:paraId="1FB3C407" w14:textId="77777777" w:rsidTr="00CA7054">
        <w:trPr>
          <w:trHeight w:val="1071"/>
        </w:trPr>
        <w:tc>
          <w:tcPr>
            <w:tcW w:w="2665" w:type="dxa"/>
            <w:shd w:val="clear" w:color="auto" w:fill="EEECE1" w:themeFill="background2"/>
          </w:tcPr>
          <w:p w14:paraId="03E1FC83" w14:textId="77777777" w:rsidR="008B1033" w:rsidRDefault="008B1033" w:rsidP="00CA7054">
            <w:pPr>
              <w:jc w:val="both"/>
              <w:rPr>
                <w:b/>
                <w:sz w:val="24"/>
                <w:lang w:val="es-US"/>
              </w:rPr>
            </w:pPr>
            <w:r>
              <w:rPr>
                <w:b/>
                <w:sz w:val="24"/>
                <w:lang w:val="es-US"/>
              </w:rPr>
              <w:t>Poca comunicación dentro del equipo de desarrollo</w:t>
            </w:r>
          </w:p>
        </w:tc>
        <w:tc>
          <w:tcPr>
            <w:tcW w:w="1276" w:type="dxa"/>
          </w:tcPr>
          <w:p w14:paraId="0FA0D54E" w14:textId="77777777" w:rsidR="008B1033" w:rsidRDefault="008B1033" w:rsidP="00CA7054">
            <w:pPr>
              <w:jc w:val="center"/>
              <w:rPr>
                <w:lang w:val="es-US"/>
              </w:rPr>
            </w:pPr>
          </w:p>
          <w:p w14:paraId="2823CF27" w14:textId="77777777" w:rsidR="008B1033" w:rsidRDefault="008B1033" w:rsidP="00CA7054">
            <w:pPr>
              <w:jc w:val="center"/>
              <w:rPr>
                <w:lang w:val="es-US"/>
              </w:rPr>
            </w:pPr>
          </w:p>
          <w:p w14:paraId="00CEDF64" w14:textId="77777777" w:rsidR="008B1033" w:rsidRDefault="008B1033" w:rsidP="00CA7054">
            <w:pPr>
              <w:jc w:val="center"/>
              <w:rPr>
                <w:lang w:val="es-US"/>
              </w:rPr>
            </w:pPr>
            <w:r>
              <w:rPr>
                <w:lang w:val="es-US"/>
              </w:rPr>
              <w:t>Moderada</w:t>
            </w:r>
          </w:p>
        </w:tc>
        <w:tc>
          <w:tcPr>
            <w:tcW w:w="1135" w:type="dxa"/>
          </w:tcPr>
          <w:p w14:paraId="1B5CB91A" w14:textId="77777777" w:rsidR="008B1033" w:rsidRDefault="008B1033" w:rsidP="00CA7054">
            <w:pPr>
              <w:jc w:val="center"/>
              <w:rPr>
                <w:lang w:val="es-US"/>
              </w:rPr>
            </w:pPr>
          </w:p>
          <w:p w14:paraId="4F35CFA5" w14:textId="77777777" w:rsidR="008B1033" w:rsidRDefault="008B1033" w:rsidP="00CA7054">
            <w:pPr>
              <w:jc w:val="center"/>
              <w:rPr>
                <w:lang w:val="es-US"/>
              </w:rPr>
            </w:pPr>
          </w:p>
          <w:p w14:paraId="5E6BD0EF" w14:textId="77777777" w:rsidR="008B1033" w:rsidRDefault="008B1033" w:rsidP="00CA7054">
            <w:pPr>
              <w:jc w:val="center"/>
              <w:rPr>
                <w:lang w:val="es-US"/>
              </w:rPr>
            </w:pPr>
            <w:r>
              <w:rPr>
                <w:lang w:val="es-US"/>
              </w:rPr>
              <w:t>Serio</w:t>
            </w:r>
          </w:p>
        </w:tc>
        <w:tc>
          <w:tcPr>
            <w:tcW w:w="5524" w:type="dxa"/>
          </w:tcPr>
          <w:p w14:paraId="693B36D7" w14:textId="77777777" w:rsidR="008B1033" w:rsidRDefault="008B1033" w:rsidP="00CA7054">
            <w:pPr>
              <w:jc w:val="both"/>
              <w:rPr>
                <w:lang w:val="es-US"/>
              </w:rPr>
            </w:pPr>
            <w:r>
              <w:rPr>
                <w:lang w:val="es-US"/>
              </w:rPr>
              <w:t>Realizar el desarrollo en parejas y que ellas cambien cada semana para así asegurar la buena comunicación de todos los participantes</w:t>
            </w:r>
          </w:p>
        </w:tc>
      </w:tr>
      <w:tr w:rsidR="008B1033" w:rsidRPr="00916AD5" w14:paraId="305EEF99" w14:textId="77777777" w:rsidTr="00CA7054">
        <w:trPr>
          <w:trHeight w:val="1480"/>
        </w:trPr>
        <w:tc>
          <w:tcPr>
            <w:tcW w:w="2665" w:type="dxa"/>
            <w:shd w:val="clear" w:color="auto" w:fill="EEECE1" w:themeFill="background2"/>
          </w:tcPr>
          <w:p w14:paraId="4E7405ED" w14:textId="77777777" w:rsidR="008B1033" w:rsidRDefault="008B1033" w:rsidP="00CA7054">
            <w:pPr>
              <w:jc w:val="both"/>
              <w:rPr>
                <w:b/>
                <w:sz w:val="24"/>
                <w:lang w:val="es-US"/>
              </w:rPr>
            </w:pPr>
            <w:r>
              <w:rPr>
                <w:b/>
                <w:sz w:val="24"/>
                <w:lang w:val="es-US"/>
              </w:rPr>
              <w:t>Mantención de los servidores de la universidad en el cual se debe alojar el SW</w:t>
            </w:r>
          </w:p>
        </w:tc>
        <w:tc>
          <w:tcPr>
            <w:tcW w:w="1276" w:type="dxa"/>
          </w:tcPr>
          <w:p w14:paraId="54143694" w14:textId="77777777" w:rsidR="008B1033" w:rsidRDefault="008B1033" w:rsidP="00CA7054">
            <w:pPr>
              <w:jc w:val="center"/>
              <w:rPr>
                <w:lang w:val="es-US"/>
              </w:rPr>
            </w:pPr>
          </w:p>
          <w:p w14:paraId="267EB1AC" w14:textId="77777777" w:rsidR="008B1033" w:rsidRDefault="008B1033" w:rsidP="00CA7054">
            <w:pPr>
              <w:jc w:val="center"/>
              <w:rPr>
                <w:lang w:val="es-US"/>
              </w:rPr>
            </w:pPr>
          </w:p>
          <w:p w14:paraId="6572C828" w14:textId="77777777" w:rsidR="008B1033" w:rsidRDefault="008B1033" w:rsidP="00CA7054">
            <w:pPr>
              <w:jc w:val="center"/>
              <w:rPr>
                <w:lang w:val="es-US"/>
              </w:rPr>
            </w:pPr>
          </w:p>
          <w:p w14:paraId="7F759AF7" w14:textId="77777777" w:rsidR="008B1033" w:rsidRDefault="008B1033" w:rsidP="00CA7054">
            <w:pPr>
              <w:jc w:val="center"/>
              <w:rPr>
                <w:lang w:val="es-US"/>
              </w:rPr>
            </w:pPr>
            <w:r>
              <w:rPr>
                <w:lang w:val="es-US"/>
              </w:rPr>
              <w:t>Moderada</w:t>
            </w:r>
          </w:p>
        </w:tc>
        <w:tc>
          <w:tcPr>
            <w:tcW w:w="1135" w:type="dxa"/>
          </w:tcPr>
          <w:p w14:paraId="5DC70045" w14:textId="77777777" w:rsidR="008B1033" w:rsidRDefault="008B1033" w:rsidP="00CA7054">
            <w:pPr>
              <w:jc w:val="center"/>
              <w:rPr>
                <w:lang w:val="es-US"/>
              </w:rPr>
            </w:pPr>
          </w:p>
          <w:p w14:paraId="366251BA" w14:textId="77777777" w:rsidR="008B1033" w:rsidRDefault="008B1033" w:rsidP="00CA7054">
            <w:pPr>
              <w:jc w:val="center"/>
              <w:rPr>
                <w:lang w:val="es-US"/>
              </w:rPr>
            </w:pPr>
          </w:p>
          <w:p w14:paraId="74E60D4E" w14:textId="77777777" w:rsidR="008B1033" w:rsidRDefault="008B1033" w:rsidP="00CA7054">
            <w:pPr>
              <w:jc w:val="center"/>
              <w:rPr>
                <w:lang w:val="es-US"/>
              </w:rPr>
            </w:pPr>
          </w:p>
          <w:p w14:paraId="38996724" w14:textId="77777777" w:rsidR="008B1033" w:rsidRDefault="008B1033" w:rsidP="00CA7054">
            <w:pPr>
              <w:jc w:val="center"/>
              <w:rPr>
                <w:lang w:val="es-US"/>
              </w:rPr>
            </w:pPr>
            <w:r>
              <w:rPr>
                <w:lang w:val="es-US"/>
              </w:rPr>
              <w:t>Catastrófico</w:t>
            </w:r>
          </w:p>
        </w:tc>
        <w:tc>
          <w:tcPr>
            <w:tcW w:w="5524" w:type="dxa"/>
          </w:tcPr>
          <w:p w14:paraId="7016A904" w14:textId="77777777" w:rsidR="008B1033" w:rsidRDefault="008B1033" w:rsidP="00CA7054">
            <w:pPr>
              <w:jc w:val="both"/>
              <w:rPr>
                <w:lang w:val="es-US"/>
              </w:rPr>
            </w:pPr>
            <w:r>
              <w:rPr>
                <w:lang w:val="es-US"/>
              </w:rPr>
              <w:t>Tener una cotización de un servidor con las mismas características o características similares de los servidores de la universidad que sea seguro y fiable</w:t>
            </w:r>
          </w:p>
        </w:tc>
      </w:tr>
      <w:tr w:rsidR="008B1033" w:rsidRPr="00916AD5" w14:paraId="1412ACC0" w14:textId="77777777" w:rsidTr="00CA7054">
        <w:trPr>
          <w:trHeight w:val="1056"/>
        </w:trPr>
        <w:tc>
          <w:tcPr>
            <w:tcW w:w="2665" w:type="dxa"/>
            <w:shd w:val="clear" w:color="auto" w:fill="EEECE1" w:themeFill="background2"/>
          </w:tcPr>
          <w:p w14:paraId="451A7ED9" w14:textId="77777777" w:rsidR="008B1033" w:rsidRDefault="008B1033" w:rsidP="00CA7054">
            <w:pPr>
              <w:jc w:val="both"/>
              <w:rPr>
                <w:b/>
                <w:sz w:val="24"/>
                <w:lang w:val="es-US"/>
              </w:rPr>
            </w:pPr>
            <w:r>
              <w:rPr>
                <w:b/>
                <w:sz w:val="24"/>
                <w:lang w:val="es-US"/>
              </w:rPr>
              <w:t xml:space="preserve">Desarrollar funcionalidades que el cliente no desea </w:t>
            </w:r>
          </w:p>
        </w:tc>
        <w:tc>
          <w:tcPr>
            <w:tcW w:w="1276" w:type="dxa"/>
          </w:tcPr>
          <w:p w14:paraId="24812280" w14:textId="77777777" w:rsidR="008B1033" w:rsidRDefault="008B1033" w:rsidP="00CA7054">
            <w:pPr>
              <w:jc w:val="center"/>
              <w:rPr>
                <w:lang w:val="es-US"/>
              </w:rPr>
            </w:pPr>
          </w:p>
          <w:p w14:paraId="09154FE9" w14:textId="77777777" w:rsidR="008B1033" w:rsidRDefault="008B1033" w:rsidP="00CA7054">
            <w:pPr>
              <w:jc w:val="center"/>
              <w:rPr>
                <w:lang w:val="es-US"/>
              </w:rPr>
            </w:pPr>
          </w:p>
          <w:p w14:paraId="11A75518" w14:textId="77777777" w:rsidR="008B1033" w:rsidRDefault="008B1033" w:rsidP="00CA7054">
            <w:pPr>
              <w:jc w:val="center"/>
              <w:rPr>
                <w:lang w:val="es-US"/>
              </w:rPr>
            </w:pPr>
            <w:r>
              <w:rPr>
                <w:lang w:val="es-US"/>
              </w:rPr>
              <w:t>Baja</w:t>
            </w:r>
          </w:p>
        </w:tc>
        <w:tc>
          <w:tcPr>
            <w:tcW w:w="1135" w:type="dxa"/>
          </w:tcPr>
          <w:p w14:paraId="5B783D14" w14:textId="77777777" w:rsidR="008B1033" w:rsidRDefault="008B1033" w:rsidP="00CA7054">
            <w:pPr>
              <w:jc w:val="center"/>
              <w:rPr>
                <w:lang w:val="es-US"/>
              </w:rPr>
            </w:pPr>
          </w:p>
          <w:p w14:paraId="2ECC0D6C" w14:textId="77777777" w:rsidR="008B1033" w:rsidRDefault="008B1033" w:rsidP="00CA7054">
            <w:pPr>
              <w:jc w:val="center"/>
              <w:rPr>
                <w:lang w:val="es-US"/>
              </w:rPr>
            </w:pPr>
          </w:p>
          <w:p w14:paraId="652BA3F3" w14:textId="77777777" w:rsidR="008B1033" w:rsidRDefault="008B1033" w:rsidP="00CA7054">
            <w:pPr>
              <w:jc w:val="center"/>
              <w:rPr>
                <w:lang w:val="es-US"/>
              </w:rPr>
            </w:pPr>
            <w:r>
              <w:rPr>
                <w:lang w:val="es-US"/>
              </w:rPr>
              <w:t>Tolerable</w:t>
            </w:r>
          </w:p>
        </w:tc>
        <w:tc>
          <w:tcPr>
            <w:tcW w:w="5524" w:type="dxa"/>
          </w:tcPr>
          <w:p w14:paraId="563D9890" w14:textId="77777777" w:rsidR="008B1033" w:rsidRDefault="008B1033" w:rsidP="00CA7054">
            <w:pPr>
              <w:jc w:val="both"/>
              <w:rPr>
                <w:lang w:val="es-US"/>
              </w:rPr>
            </w:pPr>
            <w:r>
              <w:rPr>
                <w:lang w:val="es-US"/>
              </w:rPr>
              <w:t>Constante comunicación con el cliente para así no desarrollar funcionalidades que el cliente no desee, y no desviarse de los requerimientos ya estipulados</w:t>
            </w:r>
          </w:p>
        </w:tc>
      </w:tr>
      <w:tr w:rsidR="008B1033" w:rsidRPr="00916AD5" w14:paraId="515BE78E" w14:textId="77777777" w:rsidTr="00CA7054">
        <w:trPr>
          <w:trHeight w:val="1135"/>
        </w:trPr>
        <w:tc>
          <w:tcPr>
            <w:tcW w:w="2665" w:type="dxa"/>
            <w:shd w:val="clear" w:color="auto" w:fill="EEECE1" w:themeFill="background2"/>
          </w:tcPr>
          <w:p w14:paraId="2B79EC76" w14:textId="77777777" w:rsidR="008B1033" w:rsidRDefault="008B1033" w:rsidP="00CA7054">
            <w:pPr>
              <w:jc w:val="both"/>
              <w:rPr>
                <w:b/>
                <w:sz w:val="24"/>
                <w:lang w:val="es-US"/>
              </w:rPr>
            </w:pPr>
            <w:r>
              <w:rPr>
                <w:b/>
                <w:sz w:val="24"/>
                <w:lang w:val="es-US"/>
              </w:rPr>
              <w:t xml:space="preserve">Falta de recursos para finalizar el proyecto por estimaciones erróneas </w:t>
            </w:r>
          </w:p>
        </w:tc>
        <w:tc>
          <w:tcPr>
            <w:tcW w:w="1276" w:type="dxa"/>
          </w:tcPr>
          <w:p w14:paraId="7F7132DF" w14:textId="77777777" w:rsidR="008B1033" w:rsidRDefault="008B1033" w:rsidP="00CA7054">
            <w:pPr>
              <w:jc w:val="center"/>
              <w:rPr>
                <w:lang w:val="es-US"/>
              </w:rPr>
            </w:pPr>
          </w:p>
          <w:p w14:paraId="34B98435" w14:textId="77777777" w:rsidR="008B1033" w:rsidRDefault="008B1033" w:rsidP="00CA7054">
            <w:pPr>
              <w:rPr>
                <w:lang w:val="es-US"/>
              </w:rPr>
            </w:pPr>
          </w:p>
          <w:p w14:paraId="4C11AE02" w14:textId="77777777" w:rsidR="008B1033" w:rsidRDefault="008B1033" w:rsidP="00CA7054">
            <w:pPr>
              <w:jc w:val="center"/>
              <w:rPr>
                <w:lang w:val="es-US"/>
              </w:rPr>
            </w:pPr>
            <w:r>
              <w:rPr>
                <w:lang w:val="es-US"/>
              </w:rPr>
              <w:t>Moderada</w:t>
            </w:r>
          </w:p>
        </w:tc>
        <w:tc>
          <w:tcPr>
            <w:tcW w:w="1135" w:type="dxa"/>
          </w:tcPr>
          <w:p w14:paraId="5D4D6AE0" w14:textId="77777777" w:rsidR="008B1033" w:rsidRDefault="008B1033" w:rsidP="00CA7054">
            <w:pPr>
              <w:jc w:val="center"/>
              <w:rPr>
                <w:lang w:val="es-US"/>
              </w:rPr>
            </w:pPr>
          </w:p>
          <w:p w14:paraId="7E09FFA5" w14:textId="77777777" w:rsidR="008B1033" w:rsidRDefault="008B1033" w:rsidP="00CA7054">
            <w:pPr>
              <w:jc w:val="center"/>
              <w:rPr>
                <w:lang w:val="es-US"/>
              </w:rPr>
            </w:pPr>
          </w:p>
          <w:p w14:paraId="60A148D6" w14:textId="77777777" w:rsidR="008B1033" w:rsidRDefault="008B1033" w:rsidP="00CA7054">
            <w:pPr>
              <w:jc w:val="center"/>
              <w:rPr>
                <w:lang w:val="es-US"/>
              </w:rPr>
            </w:pPr>
            <w:r>
              <w:rPr>
                <w:lang w:val="es-US"/>
              </w:rPr>
              <w:t>Catastrófico</w:t>
            </w:r>
          </w:p>
        </w:tc>
        <w:tc>
          <w:tcPr>
            <w:tcW w:w="5524" w:type="dxa"/>
          </w:tcPr>
          <w:p w14:paraId="2674292A" w14:textId="77777777" w:rsidR="008B1033" w:rsidRDefault="008B1033" w:rsidP="00CA7054">
            <w:pPr>
              <w:jc w:val="both"/>
              <w:rPr>
                <w:lang w:val="es-US"/>
              </w:rPr>
            </w:pPr>
            <w:r>
              <w:rPr>
                <w:lang w:val="es-US"/>
              </w:rPr>
              <w:t>En cada iteración o entrega al cliente, volver a revisar los recursos disponibles y evaluar las situaciones posibles para así tener un mejor control y evitar la falta de recursos</w:t>
            </w:r>
          </w:p>
        </w:tc>
      </w:tr>
      <w:tr w:rsidR="008B1033" w:rsidRPr="00916AD5" w14:paraId="0E14C398" w14:textId="77777777" w:rsidTr="00CA7054">
        <w:trPr>
          <w:trHeight w:val="1070"/>
        </w:trPr>
        <w:tc>
          <w:tcPr>
            <w:tcW w:w="2665" w:type="dxa"/>
            <w:shd w:val="clear" w:color="auto" w:fill="EEECE1" w:themeFill="background2"/>
          </w:tcPr>
          <w:p w14:paraId="4DCF0E5F" w14:textId="77777777" w:rsidR="008B1033" w:rsidRDefault="008B1033" w:rsidP="00CA7054">
            <w:pPr>
              <w:jc w:val="both"/>
              <w:rPr>
                <w:b/>
                <w:sz w:val="24"/>
                <w:lang w:val="es-US"/>
              </w:rPr>
            </w:pPr>
            <w:r>
              <w:rPr>
                <w:b/>
                <w:sz w:val="24"/>
                <w:lang w:val="es-US"/>
              </w:rPr>
              <w:t>Obsolescencia de herramientas de SW utilizadas al momento de desarrollar</w:t>
            </w:r>
          </w:p>
        </w:tc>
        <w:tc>
          <w:tcPr>
            <w:tcW w:w="1276" w:type="dxa"/>
          </w:tcPr>
          <w:p w14:paraId="1B673FE9" w14:textId="77777777" w:rsidR="008B1033" w:rsidRDefault="008B1033" w:rsidP="00CA7054">
            <w:pPr>
              <w:jc w:val="center"/>
              <w:rPr>
                <w:lang w:val="es-US"/>
              </w:rPr>
            </w:pPr>
          </w:p>
          <w:p w14:paraId="630B889C" w14:textId="77777777" w:rsidR="008B1033" w:rsidRDefault="008B1033" w:rsidP="00CA7054">
            <w:pPr>
              <w:jc w:val="center"/>
              <w:rPr>
                <w:lang w:val="es-US"/>
              </w:rPr>
            </w:pPr>
          </w:p>
          <w:p w14:paraId="4C84C700" w14:textId="77777777" w:rsidR="008B1033" w:rsidRDefault="008B1033" w:rsidP="00CA7054">
            <w:pPr>
              <w:jc w:val="center"/>
              <w:rPr>
                <w:lang w:val="es-US"/>
              </w:rPr>
            </w:pPr>
            <w:r>
              <w:rPr>
                <w:lang w:val="es-US"/>
              </w:rPr>
              <w:t>Baja</w:t>
            </w:r>
          </w:p>
        </w:tc>
        <w:tc>
          <w:tcPr>
            <w:tcW w:w="1135" w:type="dxa"/>
          </w:tcPr>
          <w:p w14:paraId="1CD32E48" w14:textId="77777777" w:rsidR="008B1033" w:rsidRDefault="008B1033" w:rsidP="00CA7054">
            <w:pPr>
              <w:jc w:val="center"/>
              <w:rPr>
                <w:lang w:val="es-US"/>
              </w:rPr>
            </w:pPr>
          </w:p>
          <w:p w14:paraId="6CA34D7B" w14:textId="77777777" w:rsidR="008B1033" w:rsidRDefault="008B1033" w:rsidP="00CA7054">
            <w:pPr>
              <w:jc w:val="center"/>
              <w:rPr>
                <w:lang w:val="es-US"/>
              </w:rPr>
            </w:pPr>
          </w:p>
          <w:p w14:paraId="4FE052E8" w14:textId="77777777" w:rsidR="008B1033" w:rsidRDefault="008B1033" w:rsidP="00CA7054">
            <w:pPr>
              <w:jc w:val="center"/>
              <w:rPr>
                <w:lang w:val="es-US"/>
              </w:rPr>
            </w:pPr>
            <w:r>
              <w:rPr>
                <w:lang w:val="es-US"/>
              </w:rPr>
              <w:t>Serio</w:t>
            </w:r>
          </w:p>
        </w:tc>
        <w:tc>
          <w:tcPr>
            <w:tcW w:w="5524" w:type="dxa"/>
          </w:tcPr>
          <w:p w14:paraId="6BD9656C" w14:textId="77777777" w:rsidR="008B1033" w:rsidRDefault="008B1033" w:rsidP="00CA7054">
            <w:pPr>
              <w:jc w:val="both"/>
              <w:rPr>
                <w:lang w:val="es-US"/>
              </w:rPr>
            </w:pPr>
            <w:r>
              <w:rPr>
                <w:lang w:val="es-US"/>
              </w:rPr>
              <w:t>Utilizar herramientas que tengan buenas recomendaciones, muchas descargas y analizarlas que tan utilizadas son hoy en día</w:t>
            </w:r>
          </w:p>
        </w:tc>
      </w:tr>
      <w:tr w:rsidR="008B1033" w:rsidRPr="00916AD5" w14:paraId="1F8DB3EE" w14:textId="77777777" w:rsidTr="00CA7054">
        <w:trPr>
          <w:trHeight w:val="1134"/>
        </w:trPr>
        <w:tc>
          <w:tcPr>
            <w:tcW w:w="2665" w:type="dxa"/>
            <w:shd w:val="clear" w:color="auto" w:fill="EEECE1" w:themeFill="background2"/>
          </w:tcPr>
          <w:p w14:paraId="4DA04C4D" w14:textId="77777777" w:rsidR="008B1033" w:rsidRDefault="008B1033" w:rsidP="00CA7054">
            <w:pPr>
              <w:jc w:val="both"/>
              <w:rPr>
                <w:b/>
                <w:sz w:val="24"/>
                <w:lang w:val="es-US"/>
              </w:rPr>
            </w:pPr>
            <w:r>
              <w:rPr>
                <w:b/>
                <w:sz w:val="24"/>
                <w:lang w:val="es-US"/>
              </w:rPr>
              <w:t>Bajo nivel de seguridad que provoque fuga de la información</w:t>
            </w:r>
          </w:p>
        </w:tc>
        <w:tc>
          <w:tcPr>
            <w:tcW w:w="1276" w:type="dxa"/>
          </w:tcPr>
          <w:p w14:paraId="199BF4A6" w14:textId="77777777" w:rsidR="008B1033" w:rsidRDefault="008B1033" w:rsidP="00CA7054">
            <w:pPr>
              <w:jc w:val="center"/>
              <w:rPr>
                <w:lang w:val="es-US"/>
              </w:rPr>
            </w:pPr>
          </w:p>
          <w:p w14:paraId="0F055382" w14:textId="77777777" w:rsidR="008B1033" w:rsidRDefault="008B1033" w:rsidP="00CA7054">
            <w:pPr>
              <w:jc w:val="center"/>
              <w:rPr>
                <w:lang w:val="es-US"/>
              </w:rPr>
            </w:pPr>
          </w:p>
          <w:p w14:paraId="5A61557A" w14:textId="77777777" w:rsidR="008B1033" w:rsidRDefault="008B1033" w:rsidP="00CA7054">
            <w:pPr>
              <w:jc w:val="center"/>
              <w:rPr>
                <w:lang w:val="es-US"/>
              </w:rPr>
            </w:pPr>
            <w:r>
              <w:rPr>
                <w:lang w:val="es-US"/>
              </w:rPr>
              <w:t>Alta</w:t>
            </w:r>
          </w:p>
        </w:tc>
        <w:tc>
          <w:tcPr>
            <w:tcW w:w="1135" w:type="dxa"/>
          </w:tcPr>
          <w:p w14:paraId="63190C73" w14:textId="77777777" w:rsidR="008B1033" w:rsidRDefault="008B1033" w:rsidP="00CA7054">
            <w:pPr>
              <w:jc w:val="center"/>
              <w:rPr>
                <w:lang w:val="es-US"/>
              </w:rPr>
            </w:pPr>
          </w:p>
          <w:p w14:paraId="52FF7D87" w14:textId="77777777" w:rsidR="008B1033" w:rsidRDefault="008B1033" w:rsidP="00CA7054">
            <w:pPr>
              <w:jc w:val="center"/>
              <w:rPr>
                <w:lang w:val="es-US"/>
              </w:rPr>
            </w:pPr>
          </w:p>
          <w:p w14:paraId="2E7F9782" w14:textId="77777777" w:rsidR="008B1033" w:rsidRDefault="008B1033" w:rsidP="00CA7054">
            <w:pPr>
              <w:rPr>
                <w:lang w:val="es-US"/>
              </w:rPr>
            </w:pPr>
            <w:r>
              <w:rPr>
                <w:lang w:val="es-US"/>
              </w:rPr>
              <w:t>Catastrófico</w:t>
            </w:r>
          </w:p>
        </w:tc>
        <w:tc>
          <w:tcPr>
            <w:tcW w:w="5524" w:type="dxa"/>
          </w:tcPr>
          <w:p w14:paraId="6FE42C8B" w14:textId="77777777" w:rsidR="008B1033" w:rsidRDefault="008B1033" w:rsidP="00CA7054">
            <w:pPr>
              <w:jc w:val="both"/>
              <w:rPr>
                <w:lang w:val="es-US"/>
              </w:rPr>
            </w:pPr>
            <w:r>
              <w:rPr>
                <w:lang w:val="es-US"/>
              </w:rPr>
              <w:t>Realizar pruebas constantemente para poder detectar la existencia de alguna fuga de información y poder realizar las mejoras correspondientes para que toda la información se encuentre segura</w:t>
            </w:r>
          </w:p>
        </w:tc>
      </w:tr>
    </w:tbl>
    <w:p w14:paraId="1C0AE6ED" w14:textId="13890219" w:rsidR="008B1033" w:rsidRDefault="008B1033" w:rsidP="008B1033">
      <w:pPr>
        <w:jc w:val="both"/>
        <w:rPr>
          <w:sz w:val="32"/>
          <w:lang w:val="es-US"/>
        </w:rPr>
      </w:pPr>
    </w:p>
    <w:p w14:paraId="5E162B53" w14:textId="2EEE5324" w:rsidR="008B1033" w:rsidRDefault="008B1033" w:rsidP="008B1033">
      <w:pPr>
        <w:rPr>
          <w:sz w:val="32"/>
          <w:lang w:val="es-US"/>
        </w:rPr>
      </w:pPr>
      <w:r>
        <w:rPr>
          <w:sz w:val="32"/>
          <w:lang w:val="es-US"/>
        </w:rPr>
        <w:br w:type="page"/>
      </w:r>
    </w:p>
    <w:p w14:paraId="6949C74B" w14:textId="4B47CB5D" w:rsidR="008B1033" w:rsidRPr="008B1033" w:rsidRDefault="008B1033" w:rsidP="005F2C99">
      <w:pPr>
        <w:pStyle w:val="Ttulo2"/>
        <w:rPr>
          <w:lang w:val="es-US"/>
        </w:rPr>
      </w:pPr>
      <w:bookmarkStart w:id="19" w:name="_Toc21952023"/>
      <w:r w:rsidRPr="008B1033">
        <w:rPr>
          <w:lang w:val="es-US"/>
        </w:rPr>
        <w:lastRenderedPageBreak/>
        <w:t>Riesgos Prioritarios</w:t>
      </w:r>
      <w:r>
        <w:rPr>
          <w:lang w:val="es-US"/>
        </w:rPr>
        <w:t>.</w:t>
      </w:r>
      <w:bookmarkEnd w:id="19"/>
    </w:p>
    <w:p w14:paraId="4E6F8719" w14:textId="77777777" w:rsidR="008B1033" w:rsidRDefault="008B1033" w:rsidP="008B1033">
      <w:pPr>
        <w:jc w:val="center"/>
        <w:rPr>
          <w:sz w:val="32"/>
          <w:lang w:val="es-US"/>
        </w:rPr>
      </w:pPr>
    </w:p>
    <w:tbl>
      <w:tblPr>
        <w:tblStyle w:val="Tablaconcuadrcula"/>
        <w:tblW w:w="10600" w:type="dxa"/>
        <w:tblInd w:w="-545" w:type="dxa"/>
        <w:tblLook w:val="04A0" w:firstRow="1" w:lastRow="0" w:firstColumn="1" w:lastColumn="0" w:noHBand="0" w:noVBand="1"/>
      </w:tblPr>
      <w:tblGrid>
        <w:gridCol w:w="2383"/>
        <w:gridCol w:w="2927"/>
        <w:gridCol w:w="2776"/>
        <w:gridCol w:w="2514"/>
      </w:tblGrid>
      <w:tr w:rsidR="008B1033" w14:paraId="3CCB0727" w14:textId="77777777" w:rsidTr="00CA7054">
        <w:trPr>
          <w:trHeight w:val="385"/>
        </w:trPr>
        <w:tc>
          <w:tcPr>
            <w:tcW w:w="2383" w:type="dxa"/>
            <w:tcBorders>
              <w:top w:val="single" w:sz="4" w:space="0" w:color="auto"/>
              <w:left w:val="single" w:sz="4" w:space="0" w:color="auto"/>
              <w:bottom w:val="single" w:sz="4" w:space="0" w:color="auto"/>
              <w:right w:val="single" w:sz="4" w:space="0" w:color="auto"/>
            </w:tcBorders>
            <w:shd w:val="clear" w:color="auto" w:fill="EEECE1" w:themeFill="background2"/>
          </w:tcPr>
          <w:p w14:paraId="279EB7C7" w14:textId="77777777" w:rsidR="008B1033" w:rsidRPr="00B83230" w:rsidRDefault="008B1033" w:rsidP="00CA7054">
            <w:pPr>
              <w:jc w:val="center"/>
              <w:rPr>
                <w:b/>
                <w:bCs/>
                <w:sz w:val="32"/>
                <w:lang w:val="es-US"/>
              </w:rPr>
            </w:pPr>
            <w:r w:rsidRPr="00B83230">
              <w:rPr>
                <w:b/>
                <w:bCs/>
                <w:sz w:val="28"/>
                <w:szCs w:val="20"/>
                <w:lang w:val="es-US"/>
              </w:rPr>
              <w:t>Riesgos</w:t>
            </w:r>
          </w:p>
        </w:tc>
        <w:tc>
          <w:tcPr>
            <w:tcW w:w="2927"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0EFD2423" w14:textId="77777777" w:rsidR="008B1033" w:rsidRDefault="008B1033" w:rsidP="00CA7054">
            <w:pPr>
              <w:jc w:val="both"/>
              <w:rPr>
                <w:b/>
                <w:sz w:val="20"/>
                <w:szCs w:val="20"/>
                <w:lang w:val="es-US"/>
              </w:rPr>
            </w:pPr>
            <w:r>
              <w:rPr>
                <w:b/>
                <w:sz w:val="20"/>
                <w:szCs w:val="20"/>
                <w:lang w:val="es-US"/>
              </w:rPr>
              <w:t>Estrategias De Anulación</w:t>
            </w:r>
          </w:p>
        </w:tc>
        <w:tc>
          <w:tcPr>
            <w:tcW w:w="2776"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20601A33" w14:textId="77777777" w:rsidR="008B1033" w:rsidRDefault="008B1033" w:rsidP="00CA7054">
            <w:pPr>
              <w:jc w:val="both"/>
              <w:rPr>
                <w:b/>
                <w:sz w:val="20"/>
                <w:lang w:val="es-US"/>
              </w:rPr>
            </w:pPr>
            <w:r>
              <w:rPr>
                <w:b/>
                <w:sz w:val="20"/>
                <w:lang w:val="es-US"/>
              </w:rPr>
              <w:t>Estrategias De Minimización</w:t>
            </w:r>
          </w:p>
        </w:tc>
        <w:tc>
          <w:tcPr>
            <w:tcW w:w="2514"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21D9D4F2" w14:textId="77777777" w:rsidR="008B1033" w:rsidRDefault="008B1033" w:rsidP="00CA7054">
            <w:pPr>
              <w:jc w:val="both"/>
              <w:rPr>
                <w:b/>
                <w:sz w:val="20"/>
                <w:lang w:val="es-US"/>
              </w:rPr>
            </w:pPr>
            <w:r>
              <w:rPr>
                <w:b/>
                <w:sz w:val="20"/>
                <w:lang w:val="es-US"/>
              </w:rPr>
              <w:t>Plan De Contingencia</w:t>
            </w:r>
          </w:p>
        </w:tc>
      </w:tr>
      <w:tr w:rsidR="008B1033" w:rsidRPr="00916AD5" w14:paraId="4E94AD56" w14:textId="77777777" w:rsidTr="00CA7054">
        <w:trPr>
          <w:trHeight w:val="502"/>
        </w:trPr>
        <w:tc>
          <w:tcPr>
            <w:tcW w:w="2383"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53DE48B2" w14:textId="77777777" w:rsidR="008B1033" w:rsidRDefault="008B1033" w:rsidP="00CA7054">
            <w:pPr>
              <w:jc w:val="both"/>
              <w:rPr>
                <w:sz w:val="32"/>
                <w:lang w:val="es-US"/>
              </w:rPr>
            </w:pPr>
            <w:r>
              <w:rPr>
                <w:b/>
                <w:sz w:val="24"/>
                <w:lang w:val="es-US"/>
              </w:rPr>
              <w:t>Problemas en el funcionamiento del hosting o servidor en que esté alojado el software</w:t>
            </w:r>
          </w:p>
        </w:tc>
        <w:tc>
          <w:tcPr>
            <w:tcW w:w="2927" w:type="dxa"/>
            <w:tcBorders>
              <w:top w:val="single" w:sz="4" w:space="0" w:color="auto"/>
              <w:left w:val="single" w:sz="4" w:space="0" w:color="auto"/>
              <w:bottom w:val="single" w:sz="4" w:space="0" w:color="auto"/>
              <w:right w:val="single" w:sz="4" w:space="0" w:color="auto"/>
            </w:tcBorders>
            <w:hideMark/>
          </w:tcPr>
          <w:p w14:paraId="1197B33A" w14:textId="77777777" w:rsidR="008B1033" w:rsidRDefault="008B1033" w:rsidP="00CA7054">
            <w:pPr>
              <w:jc w:val="both"/>
              <w:rPr>
                <w:lang w:val="es-US"/>
              </w:rPr>
            </w:pPr>
            <w:r>
              <w:rPr>
                <w:lang w:val="es-US"/>
              </w:rPr>
              <w:t>Los servidores siempre se caen, aunque sean unos segundos por lo cual, contratar un hosting y servidor seguro y fiable para minimizar el mal funcionamiento de estos.</w:t>
            </w:r>
          </w:p>
        </w:tc>
        <w:tc>
          <w:tcPr>
            <w:tcW w:w="2776" w:type="dxa"/>
            <w:tcBorders>
              <w:top w:val="single" w:sz="4" w:space="0" w:color="auto"/>
              <w:left w:val="single" w:sz="4" w:space="0" w:color="auto"/>
              <w:bottom w:val="single" w:sz="4" w:space="0" w:color="auto"/>
              <w:right w:val="single" w:sz="4" w:space="0" w:color="auto"/>
            </w:tcBorders>
            <w:hideMark/>
          </w:tcPr>
          <w:p w14:paraId="03C37464" w14:textId="77777777" w:rsidR="008B1033" w:rsidRDefault="008B1033" w:rsidP="00CA7054">
            <w:pPr>
              <w:jc w:val="both"/>
              <w:rPr>
                <w:lang w:val="es-US"/>
              </w:rPr>
            </w:pPr>
            <w:r>
              <w:rPr>
                <w:lang w:val="es-US"/>
              </w:rPr>
              <w:t>Contratar un hosting y servidor seguro y fiable para minimizar el mal funcionamiento de estos.</w:t>
            </w:r>
          </w:p>
        </w:tc>
        <w:tc>
          <w:tcPr>
            <w:tcW w:w="2514" w:type="dxa"/>
            <w:tcBorders>
              <w:top w:val="single" w:sz="4" w:space="0" w:color="auto"/>
              <w:left w:val="single" w:sz="4" w:space="0" w:color="auto"/>
              <w:bottom w:val="single" w:sz="4" w:space="0" w:color="auto"/>
              <w:right w:val="single" w:sz="4" w:space="0" w:color="auto"/>
            </w:tcBorders>
            <w:hideMark/>
          </w:tcPr>
          <w:p w14:paraId="7C54DC44" w14:textId="77777777" w:rsidR="008B1033" w:rsidRDefault="008B1033" w:rsidP="00CA7054">
            <w:pPr>
              <w:jc w:val="both"/>
              <w:rPr>
                <w:lang w:val="es-US"/>
              </w:rPr>
            </w:pPr>
            <w:r>
              <w:rPr>
                <w:lang w:val="es-US"/>
              </w:rPr>
              <w:t>Buena comunicación con el equipo de soporte de servidores para dar una rápida solución al problema.</w:t>
            </w:r>
          </w:p>
          <w:p w14:paraId="5E9328E4" w14:textId="77777777" w:rsidR="008B1033" w:rsidRDefault="008B1033" w:rsidP="00CA7054">
            <w:pPr>
              <w:jc w:val="both"/>
              <w:rPr>
                <w:lang w:val="es-US"/>
              </w:rPr>
            </w:pPr>
            <w:r>
              <w:rPr>
                <w:lang w:val="es-US"/>
              </w:rPr>
              <w:t>Tener un servidor de respaldo en caso de que deje de funcionar uno.</w:t>
            </w:r>
          </w:p>
        </w:tc>
      </w:tr>
      <w:tr w:rsidR="008B1033" w:rsidRPr="00916AD5" w14:paraId="0993B69A" w14:textId="77777777" w:rsidTr="00CA7054">
        <w:trPr>
          <w:trHeight w:val="1480"/>
        </w:trPr>
        <w:tc>
          <w:tcPr>
            <w:tcW w:w="2383"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38CA9568" w14:textId="77777777" w:rsidR="008B1033" w:rsidRDefault="008B1033" w:rsidP="00CA7054">
            <w:pPr>
              <w:jc w:val="both"/>
              <w:rPr>
                <w:sz w:val="32"/>
                <w:lang w:val="es-US"/>
              </w:rPr>
            </w:pPr>
            <w:r>
              <w:rPr>
                <w:b/>
                <w:sz w:val="24"/>
                <w:lang w:val="es-US"/>
              </w:rPr>
              <w:t>Que alguno de los integrantes abandone el grupo o quede NCR.</w:t>
            </w:r>
          </w:p>
        </w:tc>
        <w:tc>
          <w:tcPr>
            <w:tcW w:w="2927" w:type="dxa"/>
            <w:tcBorders>
              <w:top w:val="single" w:sz="4" w:space="0" w:color="auto"/>
              <w:left w:val="single" w:sz="4" w:space="0" w:color="auto"/>
              <w:bottom w:val="single" w:sz="4" w:space="0" w:color="auto"/>
              <w:right w:val="single" w:sz="4" w:space="0" w:color="auto"/>
            </w:tcBorders>
            <w:hideMark/>
          </w:tcPr>
          <w:p w14:paraId="4ED29677" w14:textId="77777777" w:rsidR="008B1033" w:rsidRDefault="008B1033" w:rsidP="00CA7054">
            <w:pPr>
              <w:jc w:val="both"/>
              <w:rPr>
                <w:lang w:val="es-US"/>
              </w:rPr>
            </w:pPr>
            <w:r>
              <w:rPr>
                <w:lang w:val="es-US"/>
              </w:rPr>
              <w:t>Estudio constante, preparación por parte de los integrantes del equipo de trabajo y buena convivencia.</w:t>
            </w:r>
          </w:p>
        </w:tc>
        <w:tc>
          <w:tcPr>
            <w:tcW w:w="2776" w:type="dxa"/>
            <w:tcBorders>
              <w:top w:val="single" w:sz="4" w:space="0" w:color="auto"/>
              <w:left w:val="single" w:sz="4" w:space="0" w:color="auto"/>
              <w:bottom w:val="single" w:sz="4" w:space="0" w:color="auto"/>
              <w:right w:val="single" w:sz="4" w:space="0" w:color="auto"/>
            </w:tcBorders>
            <w:hideMark/>
          </w:tcPr>
          <w:p w14:paraId="7FE32B58" w14:textId="77777777" w:rsidR="008B1033" w:rsidRDefault="008B1033" w:rsidP="00CA7054">
            <w:pPr>
              <w:jc w:val="both"/>
              <w:rPr>
                <w:lang w:val="es-US"/>
              </w:rPr>
            </w:pPr>
            <w:r>
              <w:rPr>
                <w:lang w:val="es-US"/>
              </w:rPr>
              <w:t xml:space="preserve">Que cada integrante del equipo de trabajo esté preparado y sepa que hacer en caso de la deserción de algún integrante. </w:t>
            </w:r>
          </w:p>
        </w:tc>
        <w:tc>
          <w:tcPr>
            <w:tcW w:w="2514" w:type="dxa"/>
            <w:tcBorders>
              <w:top w:val="single" w:sz="4" w:space="0" w:color="auto"/>
              <w:left w:val="single" w:sz="4" w:space="0" w:color="auto"/>
              <w:bottom w:val="single" w:sz="4" w:space="0" w:color="auto"/>
              <w:right w:val="single" w:sz="4" w:space="0" w:color="auto"/>
            </w:tcBorders>
            <w:hideMark/>
          </w:tcPr>
          <w:p w14:paraId="4902C02F" w14:textId="77777777" w:rsidR="008B1033" w:rsidRPr="000331C0" w:rsidRDefault="008B1033" w:rsidP="00CA7054">
            <w:pPr>
              <w:jc w:val="both"/>
              <w:rPr>
                <w:szCs w:val="16"/>
                <w:lang w:val="es-US"/>
              </w:rPr>
            </w:pPr>
            <w:r>
              <w:rPr>
                <w:szCs w:val="16"/>
                <w:lang w:val="es-US"/>
              </w:rPr>
              <w:t>Tener identificadas las tareas que quedaron pendientes por la salida del integrante y distribuirlas a los integrantes activos del equipo</w:t>
            </w:r>
          </w:p>
        </w:tc>
      </w:tr>
      <w:tr w:rsidR="008B1033" w:rsidRPr="00916AD5" w14:paraId="6AEB9FDA" w14:textId="77777777" w:rsidTr="00CA7054">
        <w:trPr>
          <w:trHeight w:val="1480"/>
        </w:trPr>
        <w:tc>
          <w:tcPr>
            <w:tcW w:w="2383" w:type="dxa"/>
            <w:tcBorders>
              <w:top w:val="single" w:sz="4" w:space="0" w:color="auto"/>
              <w:left w:val="single" w:sz="4" w:space="0" w:color="auto"/>
              <w:bottom w:val="single" w:sz="4" w:space="0" w:color="auto"/>
              <w:right w:val="single" w:sz="4" w:space="0" w:color="auto"/>
            </w:tcBorders>
            <w:shd w:val="clear" w:color="auto" w:fill="EEECE1" w:themeFill="background2"/>
          </w:tcPr>
          <w:p w14:paraId="02D0D82A" w14:textId="77777777" w:rsidR="008B1033" w:rsidRDefault="008B1033" w:rsidP="00CA7054">
            <w:pPr>
              <w:jc w:val="both"/>
              <w:rPr>
                <w:b/>
                <w:sz w:val="24"/>
                <w:lang w:val="es-US"/>
              </w:rPr>
            </w:pPr>
            <w:r>
              <w:rPr>
                <w:b/>
                <w:sz w:val="24"/>
                <w:lang w:val="es-US"/>
              </w:rPr>
              <w:t>Perdida del código fuente o archivos fundamentales para el desarrollo del proyecto</w:t>
            </w:r>
          </w:p>
        </w:tc>
        <w:tc>
          <w:tcPr>
            <w:tcW w:w="2927" w:type="dxa"/>
            <w:tcBorders>
              <w:top w:val="single" w:sz="4" w:space="0" w:color="auto"/>
              <w:left w:val="single" w:sz="4" w:space="0" w:color="auto"/>
              <w:bottom w:val="single" w:sz="4" w:space="0" w:color="auto"/>
              <w:right w:val="single" w:sz="4" w:space="0" w:color="auto"/>
            </w:tcBorders>
          </w:tcPr>
          <w:p w14:paraId="210168CD" w14:textId="77777777" w:rsidR="008B1033" w:rsidRDefault="008B1033" w:rsidP="00CA7054">
            <w:pPr>
              <w:jc w:val="both"/>
              <w:rPr>
                <w:lang w:val="es-US"/>
              </w:rPr>
            </w:pPr>
            <w:r>
              <w:rPr>
                <w:lang w:val="es-US"/>
              </w:rPr>
              <w:t>Tener respaldo en herramientas de control de versiones como GIT e ir constantemente actualizando los archivos para evitar tener archivos obsoletos.</w:t>
            </w:r>
          </w:p>
        </w:tc>
        <w:tc>
          <w:tcPr>
            <w:tcW w:w="2776" w:type="dxa"/>
            <w:tcBorders>
              <w:top w:val="single" w:sz="4" w:space="0" w:color="auto"/>
              <w:left w:val="single" w:sz="4" w:space="0" w:color="auto"/>
              <w:bottom w:val="single" w:sz="4" w:space="0" w:color="auto"/>
              <w:right w:val="single" w:sz="4" w:space="0" w:color="auto"/>
            </w:tcBorders>
          </w:tcPr>
          <w:p w14:paraId="4E1E3406" w14:textId="77777777" w:rsidR="008B1033" w:rsidRDefault="008B1033" w:rsidP="00CA7054">
            <w:pPr>
              <w:jc w:val="both"/>
              <w:rPr>
                <w:lang w:val="es-US"/>
              </w:rPr>
            </w:pPr>
            <w:r>
              <w:rPr>
                <w:lang w:val="es-US"/>
              </w:rPr>
              <w:t>Que los integrantes del equipo sean responsables al manipular los archivos y tener una copia de ellos en discos duros externos.</w:t>
            </w:r>
          </w:p>
        </w:tc>
        <w:tc>
          <w:tcPr>
            <w:tcW w:w="2514" w:type="dxa"/>
            <w:tcBorders>
              <w:top w:val="single" w:sz="4" w:space="0" w:color="auto"/>
              <w:left w:val="single" w:sz="4" w:space="0" w:color="auto"/>
              <w:bottom w:val="single" w:sz="4" w:space="0" w:color="auto"/>
              <w:right w:val="single" w:sz="4" w:space="0" w:color="auto"/>
            </w:tcBorders>
          </w:tcPr>
          <w:p w14:paraId="77BEB9D2" w14:textId="77777777" w:rsidR="008B1033" w:rsidRDefault="008B1033" w:rsidP="00CA7054">
            <w:pPr>
              <w:jc w:val="both"/>
              <w:rPr>
                <w:lang w:val="es-US"/>
              </w:rPr>
            </w:pPr>
            <w:r>
              <w:rPr>
                <w:lang w:val="es-US"/>
              </w:rPr>
              <w:t>Recurrir a la copia de seguridad de las herramientas de control de versiones</w:t>
            </w:r>
          </w:p>
        </w:tc>
      </w:tr>
    </w:tbl>
    <w:p w14:paraId="7F59A8E3" w14:textId="15006BD4" w:rsidR="008B1033" w:rsidRDefault="008B1033" w:rsidP="008B1033">
      <w:pPr>
        <w:rPr>
          <w:lang w:val="es-US"/>
        </w:rPr>
      </w:pPr>
    </w:p>
    <w:p w14:paraId="4C357264" w14:textId="77777777" w:rsidR="008B1033" w:rsidRDefault="008B1033">
      <w:pPr>
        <w:rPr>
          <w:lang w:val="es-US"/>
        </w:rPr>
      </w:pPr>
      <w:r>
        <w:rPr>
          <w:lang w:val="es-US"/>
        </w:rPr>
        <w:br w:type="page"/>
      </w:r>
    </w:p>
    <w:p w14:paraId="4649B70E" w14:textId="70923DC9" w:rsidR="008B1033" w:rsidRPr="002E7793" w:rsidRDefault="005F2C99" w:rsidP="008B1033">
      <w:pPr>
        <w:pStyle w:val="Ttulo1"/>
        <w:jc w:val="center"/>
        <w:rPr>
          <w:b/>
          <w:lang w:val="es-US"/>
        </w:rPr>
      </w:pPr>
      <w:bookmarkStart w:id="20" w:name="_Toc21952024"/>
      <w:r w:rsidRPr="002E7793">
        <w:rPr>
          <w:b/>
          <w:lang w:val="es-US"/>
        </w:rPr>
        <w:lastRenderedPageBreak/>
        <w:t>Estudio de factibilidad</w:t>
      </w:r>
      <w:r w:rsidR="008B1033" w:rsidRPr="002E7793">
        <w:rPr>
          <w:b/>
          <w:lang w:val="es-US"/>
        </w:rPr>
        <w:t>.</w:t>
      </w:r>
      <w:bookmarkEnd w:id="20"/>
    </w:p>
    <w:p w14:paraId="35594646" w14:textId="6D9382A5" w:rsidR="005F2C99" w:rsidRDefault="005F2C99" w:rsidP="005F2C99">
      <w:pPr>
        <w:pStyle w:val="Ttulo2"/>
        <w:rPr>
          <w:lang w:val="es-US"/>
        </w:rPr>
      </w:pPr>
      <w:bookmarkStart w:id="21" w:name="_Toc21952025"/>
      <w:r>
        <w:rPr>
          <w:lang w:val="es-US"/>
        </w:rPr>
        <w:t>Factibilidad técnica.</w:t>
      </w:r>
      <w:bookmarkEnd w:id="21"/>
    </w:p>
    <w:p w14:paraId="314FBB92" w14:textId="77777777" w:rsidR="00291C3A" w:rsidRPr="000D3317" w:rsidRDefault="00291C3A" w:rsidP="00291C3A">
      <w:pPr>
        <w:rPr>
          <w:rFonts w:ascii="Times New Roman" w:hAnsi="Times New Roman" w:cs="Times New Roman"/>
          <w:sz w:val="32"/>
          <w:szCs w:val="32"/>
        </w:rPr>
      </w:pPr>
    </w:p>
    <w:tbl>
      <w:tblPr>
        <w:tblStyle w:val="Tablaconcuadrcula"/>
        <w:tblW w:w="10568" w:type="dxa"/>
        <w:tblLook w:val="00A0" w:firstRow="1" w:lastRow="0" w:firstColumn="1" w:lastColumn="0" w:noHBand="0" w:noVBand="0"/>
      </w:tblPr>
      <w:tblGrid>
        <w:gridCol w:w="3737"/>
        <w:gridCol w:w="6831"/>
      </w:tblGrid>
      <w:tr w:rsidR="00291C3A" w:rsidRPr="00344696" w14:paraId="4A0BDBE9" w14:textId="77777777" w:rsidTr="00344696">
        <w:trPr>
          <w:trHeight w:val="363"/>
        </w:trPr>
        <w:tc>
          <w:tcPr>
            <w:tcW w:w="3737" w:type="dxa"/>
          </w:tcPr>
          <w:p w14:paraId="5ADB8F94"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Nombre:</w:t>
            </w:r>
          </w:p>
        </w:tc>
        <w:tc>
          <w:tcPr>
            <w:tcW w:w="6831" w:type="dxa"/>
          </w:tcPr>
          <w:p w14:paraId="341FFBCE"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Nicolás Adasme</w:t>
            </w:r>
          </w:p>
        </w:tc>
      </w:tr>
      <w:tr w:rsidR="00291C3A" w:rsidRPr="00344696" w14:paraId="1F31BA26" w14:textId="77777777" w:rsidTr="00344696">
        <w:trPr>
          <w:trHeight w:val="363"/>
        </w:trPr>
        <w:tc>
          <w:tcPr>
            <w:tcW w:w="3737" w:type="dxa"/>
          </w:tcPr>
          <w:p w14:paraId="44005DD3"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Perfil del alumno:</w:t>
            </w:r>
          </w:p>
        </w:tc>
        <w:tc>
          <w:tcPr>
            <w:tcW w:w="6831" w:type="dxa"/>
          </w:tcPr>
          <w:p w14:paraId="5D1C3BDF" w14:textId="490E4F2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El alumno cuenta con variados conocimientos como lo son: el manejo de las bases de datos, ya sea modelando o creando los scripts SQL, el alumno se maneja en Postgresql, Mysql y SQL Server. Tambien tiene variados conocimiento en lenguajes tales como C++, Java, Php, boostrap (herramienta de diseño), JavaScript y HTML. Se le suma a la vez el manejo de herramientas de trabajo como son Github/Gitlab, Docker y Trello. Los cuales en ramos anteriores tales como Sistemas de información, Metodología de desarrollo y Base de datos en donde se empleó estos conocimientos, creando un sistema de gestión de inventario de ventas online, también un sistema de gestión de una biblioteca, sistema de inventario de la infraestructura para la intranet corporativa de la empresa “Coca-Cola Embonor” y sistema de gestión de consultas de base de datos.</w:t>
            </w:r>
          </w:p>
        </w:tc>
      </w:tr>
      <w:tr w:rsidR="00291C3A" w:rsidRPr="00344696" w14:paraId="37A8F1D5" w14:textId="77777777" w:rsidTr="00344696">
        <w:trPr>
          <w:trHeight w:val="380"/>
        </w:trPr>
        <w:tc>
          <w:tcPr>
            <w:tcW w:w="3737" w:type="dxa"/>
          </w:tcPr>
          <w:p w14:paraId="51BEF901"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Características de su equipo:</w:t>
            </w:r>
          </w:p>
        </w:tc>
        <w:tc>
          <w:tcPr>
            <w:tcW w:w="6831" w:type="dxa"/>
          </w:tcPr>
          <w:p w14:paraId="266373DB" w14:textId="77777777" w:rsidR="00291C3A" w:rsidRPr="00344696" w:rsidRDefault="00291C3A" w:rsidP="00291C3A">
            <w:pPr>
              <w:pStyle w:val="Prrafodelista"/>
              <w:numPr>
                <w:ilvl w:val="0"/>
                <w:numId w:val="25"/>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Notebook Hp Elitebook 840</w:t>
            </w:r>
          </w:p>
          <w:p w14:paraId="50605FE4" w14:textId="77777777" w:rsidR="00291C3A" w:rsidRPr="00344696" w:rsidRDefault="00291C3A" w:rsidP="00291C3A">
            <w:pPr>
              <w:pStyle w:val="Prrafodelista"/>
              <w:numPr>
                <w:ilvl w:val="0"/>
                <w:numId w:val="25"/>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i5 5°ta Generación</w:t>
            </w:r>
          </w:p>
          <w:p w14:paraId="1C4B84AC" w14:textId="77777777" w:rsidR="00291C3A" w:rsidRPr="00344696" w:rsidRDefault="00291C3A" w:rsidP="00291C3A">
            <w:pPr>
              <w:pStyle w:val="Prrafodelista"/>
              <w:numPr>
                <w:ilvl w:val="0"/>
                <w:numId w:val="25"/>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12GB RAM</w:t>
            </w:r>
          </w:p>
          <w:p w14:paraId="182D81F8" w14:textId="77777777" w:rsidR="00291C3A" w:rsidRPr="00344696" w:rsidRDefault="00291C3A" w:rsidP="00291C3A">
            <w:pPr>
              <w:pStyle w:val="Prrafodelista"/>
              <w:numPr>
                <w:ilvl w:val="0"/>
                <w:numId w:val="25"/>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500gb SDD</w:t>
            </w:r>
          </w:p>
          <w:p w14:paraId="24DFC583" w14:textId="77777777" w:rsidR="00291C3A" w:rsidRPr="00344696" w:rsidRDefault="00291C3A" w:rsidP="00291C3A">
            <w:pPr>
              <w:pStyle w:val="Prrafodelista"/>
              <w:numPr>
                <w:ilvl w:val="0"/>
                <w:numId w:val="25"/>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Windows 10 pro</w:t>
            </w:r>
          </w:p>
        </w:tc>
      </w:tr>
    </w:tbl>
    <w:p w14:paraId="373E08A7" w14:textId="3B743A4D" w:rsidR="00291C3A" w:rsidRPr="00344696" w:rsidRDefault="00291C3A" w:rsidP="00291C3A">
      <w:pPr>
        <w:rPr>
          <w:rFonts w:ascii="Times New Roman" w:hAnsi="Times New Roman" w:cs="Times New Roman"/>
          <w:sz w:val="26"/>
          <w:szCs w:val="26"/>
        </w:rPr>
      </w:pPr>
    </w:p>
    <w:p w14:paraId="61DEBEC4" w14:textId="5DCDC5C8" w:rsidR="00291C3A" w:rsidRPr="00344696" w:rsidRDefault="00291C3A" w:rsidP="00291C3A">
      <w:pPr>
        <w:rPr>
          <w:rFonts w:ascii="Times New Roman" w:hAnsi="Times New Roman" w:cs="Times New Roman"/>
          <w:sz w:val="26"/>
          <w:szCs w:val="26"/>
        </w:rPr>
      </w:pPr>
      <w:r w:rsidRPr="00344696">
        <w:rPr>
          <w:rFonts w:ascii="Times New Roman" w:hAnsi="Times New Roman" w:cs="Times New Roman"/>
          <w:sz w:val="26"/>
          <w:szCs w:val="26"/>
        </w:rPr>
        <w:br w:type="page"/>
      </w:r>
    </w:p>
    <w:tbl>
      <w:tblPr>
        <w:tblStyle w:val="Tablaconcuadrcula"/>
        <w:tblW w:w="10774" w:type="dxa"/>
        <w:tblLook w:val="04A0" w:firstRow="1" w:lastRow="0" w:firstColumn="1" w:lastColumn="0" w:noHBand="0" w:noVBand="1"/>
      </w:tblPr>
      <w:tblGrid>
        <w:gridCol w:w="4135"/>
        <w:gridCol w:w="6639"/>
      </w:tblGrid>
      <w:tr w:rsidR="00291C3A" w:rsidRPr="00344696" w14:paraId="7A91FBC7" w14:textId="77777777" w:rsidTr="00291C3A">
        <w:trPr>
          <w:trHeight w:val="353"/>
        </w:trPr>
        <w:tc>
          <w:tcPr>
            <w:tcW w:w="4135" w:type="dxa"/>
          </w:tcPr>
          <w:p w14:paraId="394945B6"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lastRenderedPageBreak/>
              <w:t>Nombre:</w:t>
            </w:r>
          </w:p>
        </w:tc>
        <w:tc>
          <w:tcPr>
            <w:tcW w:w="6639" w:type="dxa"/>
          </w:tcPr>
          <w:p w14:paraId="4B042F28"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Gastón Toledo</w:t>
            </w:r>
          </w:p>
        </w:tc>
      </w:tr>
      <w:tr w:rsidR="00291C3A" w:rsidRPr="00344696" w14:paraId="008188BC" w14:textId="77777777" w:rsidTr="00291C3A">
        <w:trPr>
          <w:trHeight w:val="6370"/>
        </w:trPr>
        <w:tc>
          <w:tcPr>
            <w:tcW w:w="4135" w:type="dxa"/>
          </w:tcPr>
          <w:p w14:paraId="4D74F0DC"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Perfil del alumno:</w:t>
            </w:r>
          </w:p>
        </w:tc>
        <w:tc>
          <w:tcPr>
            <w:tcW w:w="6639" w:type="dxa"/>
          </w:tcPr>
          <w:p w14:paraId="1A491399" w14:textId="7F68E568" w:rsidR="00291C3A" w:rsidRPr="00344696" w:rsidRDefault="00291C3A" w:rsidP="00291C3A">
            <w:pPr>
              <w:rPr>
                <w:rFonts w:ascii="Times New Roman" w:hAnsi="Times New Roman" w:cs="Times New Roman"/>
                <w:sz w:val="26"/>
                <w:szCs w:val="26"/>
              </w:rPr>
            </w:pPr>
            <w:r w:rsidRPr="00344696">
              <w:rPr>
                <w:rFonts w:ascii="Times New Roman" w:hAnsi="Times New Roman" w:cs="Times New Roman"/>
                <w:sz w:val="26"/>
                <w:szCs w:val="26"/>
              </w:rPr>
              <w:t>Tiene variados conocimientos como lo son: el manejo de las bases de datos, ya sea modelando o creando los scripts, el alumno se maneja en Postgresql y Mongodb. También tiene variados conocimiento en lenguajes tales como C++, Php, Boostrap (herramienta de diseño), JavaScript y HTML, Typescript, y Json. Se le suma a la vez el manejo de herramientas de trabajo como es Github y Trello. Los cuales en ramos anteriores tales como Sistemas de información, Metodología de desarrollo y Base de datos en donde se empleó ciertos conocimientos, creando un foro de posts online, también un sistema de gestión de inventario de una constructora y sistema de gestión de consultas de base de datos.</w:t>
            </w:r>
          </w:p>
        </w:tc>
      </w:tr>
      <w:tr w:rsidR="00291C3A" w:rsidRPr="00344696" w14:paraId="228E6AD2" w14:textId="77777777" w:rsidTr="00291C3A">
        <w:trPr>
          <w:trHeight w:val="1870"/>
        </w:trPr>
        <w:tc>
          <w:tcPr>
            <w:tcW w:w="4135" w:type="dxa"/>
          </w:tcPr>
          <w:p w14:paraId="046757F6"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Características de su equipo:</w:t>
            </w:r>
          </w:p>
        </w:tc>
        <w:tc>
          <w:tcPr>
            <w:tcW w:w="6639" w:type="dxa"/>
          </w:tcPr>
          <w:p w14:paraId="0BA62CAC"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Notebook Asus</w:t>
            </w:r>
          </w:p>
          <w:p w14:paraId="010C7938"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i5 8°va Generación</w:t>
            </w:r>
          </w:p>
          <w:p w14:paraId="56930C6D"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6gb RAM</w:t>
            </w:r>
          </w:p>
          <w:p w14:paraId="62508EA4"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1TB HDD</w:t>
            </w:r>
          </w:p>
          <w:p w14:paraId="477D0750"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Windows 10 home</w:t>
            </w:r>
          </w:p>
        </w:tc>
      </w:tr>
    </w:tbl>
    <w:p w14:paraId="769DE034" w14:textId="14AAC06D" w:rsidR="00291C3A" w:rsidRPr="00344696" w:rsidRDefault="00291C3A" w:rsidP="00291C3A">
      <w:pPr>
        <w:rPr>
          <w:rFonts w:ascii="Times New Roman" w:hAnsi="Times New Roman" w:cs="Times New Roman"/>
          <w:sz w:val="26"/>
          <w:szCs w:val="26"/>
        </w:rPr>
      </w:pPr>
    </w:p>
    <w:p w14:paraId="05272CD5" w14:textId="309760A6" w:rsidR="00291C3A" w:rsidRPr="00344696" w:rsidRDefault="00291C3A" w:rsidP="00291C3A">
      <w:pPr>
        <w:rPr>
          <w:rFonts w:ascii="Times New Roman" w:hAnsi="Times New Roman" w:cs="Times New Roman"/>
          <w:sz w:val="26"/>
          <w:szCs w:val="26"/>
        </w:rPr>
      </w:pPr>
      <w:r w:rsidRPr="00344696">
        <w:rPr>
          <w:rFonts w:ascii="Times New Roman" w:hAnsi="Times New Roman" w:cs="Times New Roman"/>
          <w:sz w:val="26"/>
          <w:szCs w:val="26"/>
        </w:rPr>
        <w:br w:type="page"/>
      </w:r>
    </w:p>
    <w:tbl>
      <w:tblPr>
        <w:tblStyle w:val="Tablaconcuadrcula"/>
        <w:tblW w:w="10754" w:type="dxa"/>
        <w:tblLook w:val="04A0" w:firstRow="1" w:lastRow="0" w:firstColumn="1" w:lastColumn="0" w:noHBand="0" w:noVBand="1"/>
      </w:tblPr>
      <w:tblGrid>
        <w:gridCol w:w="4315"/>
        <w:gridCol w:w="6439"/>
      </w:tblGrid>
      <w:tr w:rsidR="00291C3A" w:rsidRPr="00344696" w14:paraId="6B8D9D76" w14:textId="77777777" w:rsidTr="00291C3A">
        <w:trPr>
          <w:trHeight w:val="371"/>
        </w:trPr>
        <w:tc>
          <w:tcPr>
            <w:tcW w:w="4315" w:type="dxa"/>
          </w:tcPr>
          <w:p w14:paraId="4AEF99BB"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lastRenderedPageBreak/>
              <w:t>Nombre:</w:t>
            </w:r>
          </w:p>
        </w:tc>
        <w:tc>
          <w:tcPr>
            <w:tcW w:w="6439" w:type="dxa"/>
          </w:tcPr>
          <w:p w14:paraId="64E9772B"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Matías Moreno</w:t>
            </w:r>
          </w:p>
        </w:tc>
      </w:tr>
      <w:tr w:rsidR="00291C3A" w:rsidRPr="00344696" w14:paraId="50C61A06" w14:textId="77777777" w:rsidTr="00291C3A">
        <w:trPr>
          <w:trHeight w:val="7044"/>
        </w:trPr>
        <w:tc>
          <w:tcPr>
            <w:tcW w:w="4315" w:type="dxa"/>
          </w:tcPr>
          <w:p w14:paraId="32DEA6D6"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Perfil del alumno:</w:t>
            </w:r>
          </w:p>
        </w:tc>
        <w:tc>
          <w:tcPr>
            <w:tcW w:w="6439" w:type="dxa"/>
          </w:tcPr>
          <w:p w14:paraId="22B33A08" w14:textId="5F97B3B5" w:rsidR="00291C3A" w:rsidRPr="00344696" w:rsidRDefault="00291C3A" w:rsidP="00291C3A">
            <w:pPr>
              <w:rPr>
                <w:rFonts w:ascii="Times New Roman" w:hAnsi="Times New Roman" w:cs="Times New Roman"/>
                <w:sz w:val="26"/>
                <w:szCs w:val="26"/>
              </w:rPr>
            </w:pPr>
            <w:r w:rsidRPr="00344696">
              <w:rPr>
                <w:rFonts w:ascii="Times New Roman" w:hAnsi="Times New Roman" w:cs="Times New Roman"/>
                <w:sz w:val="26"/>
                <w:szCs w:val="26"/>
              </w:rPr>
              <w:t>El alumno cuenta con variados conocimientos como lo son: el manejo de las bases de datos, ya sea modelando o creando los scripts, el alumno se maneja en Postgresql y Mysql. También tiene variados conocimiento en lenguajes tales como C++, Java, Php, Boostrap (herramienta de diseño), JavaScript y HTML. Se le suma a la vez el manejo de herramientas de trabajo como es Github y Trello. Los cuales en ramos anteriores tales como Sistemas de información, Metodología de desarrollo y Base de datos ya se empleó ciertos conocimientos, creando un sistema de gestión de inventario de ventas online,  también un sistema de gestión de una biblioteca y sistema de gestión de consultas de base de datos.</w:t>
            </w:r>
          </w:p>
        </w:tc>
      </w:tr>
      <w:tr w:rsidR="00291C3A" w:rsidRPr="00344696" w14:paraId="1B5215EC" w14:textId="77777777" w:rsidTr="00291C3A">
        <w:trPr>
          <w:trHeight w:val="1959"/>
        </w:trPr>
        <w:tc>
          <w:tcPr>
            <w:tcW w:w="4315" w:type="dxa"/>
          </w:tcPr>
          <w:p w14:paraId="5AE13F34"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Características de su equipo:</w:t>
            </w:r>
          </w:p>
        </w:tc>
        <w:tc>
          <w:tcPr>
            <w:tcW w:w="6439" w:type="dxa"/>
          </w:tcPr>
          <w:p w14:paraId="0E42A4BB"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Notebook Acer</w:t>
            </w:r>
          </w:p>
          <w:p w14:paraId="2DB6508F" w14:textId="7B80C006"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i5 8°va Generación</w:t>
            </w:r>
          </w:p>
          <w:p w14:paraId="463D4162"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8gb RAM</w:t>
            </w:r>
          </w:p>
          <w:p w14:paraId="370238B9"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1TB HDD</w:t>
            </w:r>
          </w:p>
          <w:p w14:paraId="6B46EF2A"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Windows 10 pro</w:t>
            </w:r>
          </w:p>
        </w:tc>
      </w:tr>
    </w:tbl>
    <w:p w14:paraId="371FB55C" w14:textId="4301B660" w:rsidR="00291C3A" w:rsidRPr="00344696" w:rsidRDefault="00291C3A" w:rsidP="00291C3A">
      <w:pPr>
        <w:rPr>
          <w:rFonts w:ascii="Times New Roman" w:hAnsi="Times New Roman" w:cs="Times New Roman"/>
          <w:sz w:val="26"/>
          <w:szCs w:val="26"/>
        </w:rPr>
      </w:pPr>
    </w:p>
    <w:p w14:paraId="7C3A4981" w14:textId="36B31D52" w:rsidR="00291C3A" w:rsidRPr="00344696" w:rsidRDefault="00291C3A" w:rsidP="00291C3A">
      <w:pPr>
        <w:rPr>
          <w:rFonts w:ascii="Times New Roman" w:hAnsi="Times New Roman" w:cs="Times New Roman"/>
          <w:sz w:val="26"/>
          <w:szCs w:val="26"/>
        </w:rPr>
      </w:pPr>
      <w:r w:rsidRPr="00344696">
        <w:rPr>
          <w:rFonts w:ascii="Times New Roman" w:hAnsi="Times New Roman" w:cs="Times New Roman"/>
          <w:sz w:val="26"/>
          <w:szCs w:val="26"/>
        </w:rPr>
        <w:br w:type="page"/>
      </w:r>
    </w:p>
    <w:tbl>
      <w:tblPr>
        <w:tblStyle w:val="Tablaconcuadrcula"/>
        <w:tblW w:w="10773" w:type="dxa"/>
        <w:tblLook w:val="04A0" w:firstRow="1" w:lastRow="0" w:firstColumn="1" w:lastColumn="0" w:noHBand="0" w:noVBand="1"/>
      </w:tblPr>
      <w:tblGrid>
        <w:gridCol w:w="4135"/>
        <w:gridCol w:w="6638"/>
      </w:tblGrid>
      <w:tr w:rsidR="00291C3A" w:rsidRPr="00344696" w14:paraId="20220E30" w14:textId="77777777" w:rsidTr="00291C3A">
        <w:trPr>
          <w:trHeight w:val="365"/>
        </w:trPr>
        <w:tc>
          <w:tcPr>
            <w:tcW w:w="4135" w:type="dxa"/>
          </w:tcPr>
          <w:p w14:paraId="6322D951"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lastRenderedPageBreak/>
              <w:t>Nombre:</w:t>
            </w:r>
          </w:p>
        </w:tc>
        <w:tc>
          <w:tcPr>
            <w:tcW w:w="6638" w:type="dxa"/>
          </w:tcPr>
          <w:p w14:paraId="4AF7D137"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Martina Rojas</w:t>
            </w:r>
          </w:p>
        </w:tc>
      </w:tr>
      <w:tr w:rsidR="00291C3A" w:rsidRPr="00344696" w14:paraId="77F48D0B" w14:textId="77777777" w:rsidTr="00291C3A">
        <w:trPr>
          <w:trHeight w:val="6223"/>
        </w:trPr>
        <w:tc>
          <w:tcPr>
            <w:tcW w:w="4135" w:type="dxa"/>
          </w:tcPr>
          <w:p w14:paraId="55870DCB"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Perfil del alumno:</w:t>
            </w:r>
          </w:p>
        </w:tc>
        <w:tc>
          <w:tcPr>
            <w:tcW w:w="6638" w:type="dxa"/>
          </w:tcPr>
          <w:p w14:paraId="39291417" w14:textId="2BD8EF0B" w:rsidR="00291C3A" w:rsidRPr="00344696" w:rsidRDefault="00291C3A" w:rsidP="00291C3A">
            <w:pPr>
              <w:rPr>
                <w:rFonts w:ascii="Times New Roman" w:hAnsi="Times New Roman" w:cs="Times New Roman"/>
                <w:sz w:val="26"/>
                <w:szCs w:val="26"/>
              </w:rPr>
            </w:pPr>
            <w:r w:rsidRPr="00344696">
              <w:rPr>
                <w:rFonts w:ascii="Times New Roman" w:hAnsi="Times New Roman" w:cs="Times New Roman"/>
                <w:sz w:val="26"/>
                <w:szCs w:val="26"/>
              </w:rPr>
              <w:t xml:space="preserve">El alumno cuenta con variados conocimientos como lo son: el manejo de las bases de datos, ya sea modelando o creando los scripts, el alumno se maneja en Postgresql. También tiene variados conocimiento en lenguajes tales como C++, Php, Boostrap (herramienta de diseño), JavaScript y HTML. Se le suma a la vez el manejo de herramientas de trabajo como es Github, Trello y Enterprice Architech. Los cuales en ramos anteriores tales como Sistemas de información, Metodología de desarrollo y Base de datos ya se </w:t>
            </w:r>
            <w:r w:rsidR="00D1617A" w:rsidRPr="00344696">
              <w:rPr>
                <w:rFonts w:ascii="Times New Roman" w:hAnsi="Times New Roman" w:cs="Times New Roman"/>
                <w:sz w:val="26"/>
                <w:szCs w:val="26"/>
              </w:rPr>
              <w:t>empleó</w:t>
            </w:r>
            <w:r w:rsidRPr="00344696">
              <w:rPr>
                <w:rFonts w:ascii="Times New Roman" w:hAnsi="Times New Roman" w:cs="Times New Roman"/>
                <w:sz w:val="26"/>
                <w:szCs w:val="26"/>
              </w:rPr>
              <w:t xml:space="preserve"> ciertos conocimientos, creando un sistema de gestión de inventario de ventas online y también un sistema de gestión de una biblioteca.</w:t>
            </w:r>
          </w:p>
        </w:tc>
      </w:tr>
      <w:tr w:rsidR="00291C3A" w:rsidRPr="00344696" w14:paraId="7A8DE81A" w14:textId="77777777" w:rsidTr="00291C3A">
        <w:trPr>
          <w:trHeight w:val="1934"/>
        </w:trPr>
        <w:tc>
          <w:tcPr>
            <w:tcW w:w="4135" w:type="dxa"/>
          </w:tcPr>
          <w:p w14:paraId="7BD3E544"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Características de su equipo:</w:t>
            </w:r>
          </w:p>
        </w:tc>
        <w:tc>
          <w:tcPr>
            <w:tcW w:w="6638" w:type="dxa"/>
          </w:tcPr>
          <w:p w14:paraId="0B0F4EBA"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Notebook Asus</w:t>
            </w:r>
          </w:p>
          <w:p w14:paraId="654BF422"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i5 8°va Generación</w:t>
            </w:r>
          </w:p>
          <w:p w14:paraId="2DE1AFE4"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8gb RAM</w:t>
            </w:r>
          </w:p>
          <w:p w14:paraId="46259B1D"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1TB HDD</w:t>
            </w:r>
          </w:p>
          <w:p w14:paraId="2BBC86D8"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Windows 10 S</w:t>
            </w:r>
          </w:p>
        </w:tc>
      </w:tr>
    </w:tbl>
    <w:p w14:paraId="310E3345" w14:textId="02521A26" w:rsidR="00D1617A" w:rsidRPr="00344696" w:rsidRDefault="00D1617A" w:rsidP="00291C3A">
      <w:pPr>
        <w:rPr>
          <w:rFonts w:ascii="Times New Roman" w:hAnsi="Times New Roman" w:cs="Times New Roman"/>
          <w:sz w:val="26"/>
          <w:szCs w:val="26"/>
        </w:rPr>
      </w:pPr>
    </w:p>
    <w:p w14:paraId="371D52BD" w14:textId="2E5BFD71" w:rsidR="00291C3A" w:rsidRPr="00344696" w:rsidRDefault="00D1617A" w:rsidP="00291C3A">
      <w:pPr>
        <w:rPr>
          <w:rFonts w:ascii="Times New Roman" w:hAnsi="Times New Roman" w:cs="Times New Roman"/>
          <w:sz w:val="26"/>
          <w:szCs w:val="26"/>
        </w:rPr>
      </w:pPr>
      <w:r w:rsidRPr="00344696">
        <w:rPr>
          <w:rFonts w:ascii="Times New Roman" w:hAnsi="Times New Roman" w:cs="Times New Roman"/>
          <w:sz w:val="26"/>
          <w:szCs w:val="26"/>
        </w:rPr>
        <w:br w:type="page"/>
      </w:r>
    </w:p>
    <w:tbl>
      <w:tblPr>
        <w:tblStyle w:val="Tablaconcuadrcula"/>
        <w:tblW w:w="10764" w:type="dxa"/>
        <w:tblLook w:val="04A0" w:firstRow="1" w:lastRow="0" w:firstColumn="1" w:lastColumn="0" w:noHBand="0" w:noVBand="1"/>
      </w:tblPr>
      <w:tblGrid>
        <w:gridCol w:w="3745"/>
        <w:gridCol w:w="7019"/>
      </w:tblGrid>
      <w:tr w:rsidR="00291C3A" w:rsidRPr="00344696" w14:paraId="6DF7323D" w14:textId="77777777" w:rsidTr="00D1617A">
        <w:trPr>
          <w:trHeight w:val="355"/>
        </w:trPr>
        <w:tc>
          <w:tcPr>
            <w:tcW w:w="3745" w:type="dxa"/>
          </w:tcPr>
          <w:p w14:paraId="7AFBEDBB"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lastRenderedPageBreak/>
              <w:t>Nombre:</w:t>
            </w:r>
          </w:p>
        </w:tc>
        <w:tc>
          <w:tcPr>
            <w:tcW w:w="7019" w:type="dxa"/>
          </w:tcPr>
          <w:p w14:paraId="2DDC0D4E"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Halan Briones</w:t>
            </w:r>
          </w:p>
        </w:tc>
      </w:tr>
      <w:tr w:rsidR="00291C3A" w:rsidRPr="00344696" w14:paraId="3934E5A8" w14:textId="77777777" w:rsidTr="00D1617A">
        <w:trPr>
          <w:trHeight w:val="5156"/>
        </w:trPr>
        <w:tc>
          <w:tcPr>
            <w:tcW w:w="3745" w:type="dxa"/>
          </w:tcPr>
          <w:p w14:paraId="3F4F443F"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Perfil del alumno:</w:t>
            </w:r>
          </w:p>
        </w:tc>
        <w:tc>
          <w:tcPr>
            <w:tcW w:w="7019" w:type="dxa"/>
          </w:tcPr>
          <w:p w14:paraId="5EFA08EA" w14:textId="15F896C8" w:rsidR="00291C3A" w:rsidRPr="00344696" w:rsidRDefault="00291C3A" w:rsidP="00D1617A">
            <w:pPr>
              <w:rPr>
                <w:rFonts w:ascii="Times New Roman" w:hAnsi="Times New Roman" w:cs="Times New Roman"/>
                <w:sz w:val="26"/>
                <w:szCs w:val="26"/>
              </w:rPr>
            </w:pPr>
            <w:r w:rsidRPr="00344696">
              <w:rPr>
                <w:rFonts w:ascii="Times New Roman" w:hAnsi="Times New Roman" w:cs="Times New Roman"/>
                <w:sz w:val="26"/>
                <w:szCs w:val="26"/>
              </w:rPr>
              <w:t xml:space="preserve">Tiene variados conocimientos como lo son: el manejo de las bases de datos, ya sea modelando o creando </w:t>
            </w:r>
            <w:r w:rsidR="00D1617A" w:rsidRPr="00344696">
              <w:rPr>
                <w:rFonts w:ascii="Times New Roman" w:hAnsi="Times New Roman" w:cs="Times New Roman"/>
                <w:sz w:val="26"/>
                <w:szCs w:val="26"/>
              </w:rPr>
              <w:t>los scripts, el alumno se maneja en P</w:t>
            </w:r>
            <w:r w:rsidRPr="00344696">
              <w:rPr>
                <w:rFonts w:ascii="Times New Roman" w:hAnsi="Times New Roman" w:cs="Times New Roman"/>
                <w:sz w:val="26"/>
                <w:szCs w:val="26"/>
              </w:rPr>
              <w:t xml:space="preserve">ostgresql y Mongodb. </w:t>
            </w:r>
            <w:r w:rsidR="00D1617A" w:rsidRPr="00344696">
              <w:rPr>
                <w:rFonts w:ascii="Times New Roman" w:hAnsi="Times New Roman" w:cs="Times New Roman"/>
                <w:sz w:val="26"/>
                <w:szCs w:val="26"/>
              </w:rPr>
              <w:t>También</w:t>
            </w:r>
            <w:r w:rsidRPr="00344696">
              <w:rPr>
                <w:rFonts w:ascii="Times New Roman" w:hAnsi="Times New Roman" w:cs="Times New Roman"/>
                <w:sz w:val="26"/>
                <w:szCs w:val="26"/>
              </w:rPr>
              <w:t xml:space="preserve"> tiene variados conoci</w:t>
            </w:r>
            <w:r w:rsidR="00D1617A" w:rsidRPr="00344696">
              <w:rPr>
                <w:rFonts w:ascii="Times New Roman" w:hAnsi="Times New Roman" w:cs="Times New Roman"/>
                <w:sz w:val="26"/>
                <w:szCs w:val="26"/>
              </w:rPr>
              <w:t>miento en lenguajes tales como C++, Java, Php, B</w:t>
            </w:r>
            <w:r w:rsidRPr="00344696">
              <w:rPr>
                <w:rFonts w:ascii="Times New Roman" w:hAnsi="Times New Roman" w:cs="Times New Roman"/>
                <w:sz w:val="26"/>
                <w:szCs w:val="26"/>
              </w:rPr>
              <w:t>oostrap</w:t>
            </w:r>
            <w:r w:rsidR="00D1617A" w:rsidRPr="00344696">
              <w:rPr>
                <w:rFonts w:ascii="Times New Roman" w:hAnsi="Times New Roman" w:cs="Times New Roman"/>
                <w:sz w:val="26"/>
                <w:szCs w:val="26"/>
              </w:rPr>
              <w:t xml:space="preserve"> </w:t>
            </w:r>
            <w:r w:rsidRPr="00344696">
              <w:rPr>
                <w:rFonts w:ascii="Times New Roman" w:hAnsi="Times New Roman" w:cs="Times New Roman"/>
                <w:sz w:val="26"/>
                <w:szCs w:val="26"/>
              </w:rPr>
              <w:t>(</w:t>
            </w:r>
            <w:r w:rsidR="00D1617A" w:rsidRPr="00344696">
              <w:rPr>
                <w:rFonts w:ascii="Times New Roman" w:hAnsi="Times New Roman" w:cs="Times New Roman"/>
                <w:sz w:val="26"/>
                <w:szCs w:val="26"/>
              </w:rPr>
              <w:t>herramienta de diseño</w:t>
            </w:r>
            <w:r w:rsidRPr="00344696">
              <w:rPr>
                <w:rFonts w:ascii="Times New Roman" w:hAnsi="Times New Roman" w:cs="Times New Roman"/>
                <w:sz w:val="26"/>
                <w:szCs w:val="26"/>
              </w:rPr>
              <w:t xml:space="preserve">), JavaScript y </w:t>
            </w:r>
            <w:r w:rsidR="00D1617A" w:rsidRPr="00344696">
              <w:rPr>
                <w:rFonts w:ascii="Times New Roman" w:hAnsi="Times New Roman" w:cs="Times New Roman"/>
                <w:sz w:val="26"/>
                <w:szCs w:val="26"/>
              </w:rPr>
              <w:t>HTML, Typescript, y J</w:t>
            </w:r>
            <w:r w:rsidRPr="00344696">
              <w:rPr>
                <w:rFonts w:ascii="Times New Roman" w:hAnsi="Times New Roman" w:cs="Times New Roman"/>
                <w:sz w:val="26"/>
                <w:szCs w:val="26"/>
              </w:rPr>
              <w:t xml:space="preserve">son. Se le suma a la vez el manejo de herramientas de trabajo como es Github y Trello. Aprendizajes los cuales en ramos anteriores tales como Sistemas de información, Metodología de desarrollo y Base de datos se </w:t>
            </w:r>
            <w:r w:rsidR="00D1617A" w:rsidRPr="00344696">
              <w:rPr>
                <w:rFonts w:ascii="Times New Roman" w:hAnsi="Times New Roman" w:cs="Times New Roman"/>
                <w:sz w:val="26"/>
                <w:szCs w:val="26"/>
              </w:rPr>
              <w:t>empleó</w:t>
            </w:r>
            <w:r w:rsidRPr="00344696">
              <w:rPr>
                <w:rFonts w:ascii="Times New Roman" w:hAnsi="Times New Roman" w:cs="Times New Roman"/>
                <w:sz w:val="26"/>
                <w:szCs w:val="26"/>
              </w:rPr>
              <w:t xml:space="preserve">, creando un foro de posts online, también un sistema de gestión de inventario de una biblioteca, pagina web de arriendo de juegos infantiles y sistema de gestión de consultas de </w:t>
            </w:r>
            <w:r w:rsidR="00D1617A" w:rsidRPr="00344696">
              <w:rPr>
                <w:rFonts w:ascii="Times New Roman" w:hAnsi="Times New Roman" w:cs="Times New Roman"/>
                <w:sz w:val="26"/>
                <w:szCs w:val="26"/>
              </w:rPr>
              <w:t>base de datos.</w:t>
            </w:r>
            <w:r w:rsidRPr="00344696">
              <w:rPr>
                <w:rFonts w:ascii="Times New Roman" w:hAnsi="Times New Roman" w:cs="Times New Roman"/>
                <w:sz w:val="26"/>
                <w:szCs w:val="26"/>
              </w:rPr>
              <w:t>.</w:t>
            </w:r>
          </w:p>
        </w:tc>
      </w:tr>
      <w:tr w:rsidR="00291C3A" w:rsidRPr="00344696" w14:paraId="21814C1D" w14:textId="77777777" w:rsidTr="00D1617A">
        <w:trPr>
          <w:trHeight w:val="1145"/>
        </w:trPr>
        <w:tc>
          <w:tcPr>
            <w:tcW w:w="3745" w:type="dxa"/>
          </w:tcPr>
          <w:p w14:paraId="3D5B200B"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Características de su equipo:</w:t>
            </w:r>
          </w:p>
        </w:tc>
        <w:tc>
          <w:tcPr>
            <w:tcW w:w="7019" w:type="dxa"/>
          </w:tcPr>
          <w:p w14:paraId="6BE920CF"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Notebook ACER</w:t>
            </w:r>
          </w:p>
          <w:p w14:paraId="699C84BB"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i3 6°ta Generación</w:t>
            </w:r>
          </w:p>
          <w:p w14:paraId="349CEA8D"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4gb RAM</w:t>
            </w:r>
          </w:p>
          <w:p w14:paraId="02DEFD4A"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1TB HDD</w:t>
            </w:r>
          </w:p>
          <w:p w14:paraId="3FA7C019"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Windows 10 pro</w:t>
            </w:r>
          </w:p>
        </w:tc>
      </w:tr>
    </w:tbl>
    <w:p w14:paraId="78284FF6" w14:textId="4B8F1777" w:rsidR="00D1617A" w:rsidRPr="00344696" w:rsidRDefault="00D1617A" w:rsidP="00291C3A">
      <w:pPr>
        <w:rPr>
          <w:rFonts w:ascii="Times New Roman" w:hAnsi="Times New Roman" w:cs="Times New Roman"/>
          <w:sz w:val="26"/>
          <w:szCs w:val="26"/>
        </w:rPr>
      </w:pPr>
    </w:p>
    <w:p w14:paraId="382DAE93" w14:textId="4A12CC42" w:rsidR="00291C3A" w:rsidRPr="00344696" w:rsidRDefault="00D1617A" w:rsidP="00291C3A">
      <w:pPr>
        <w:rPr>
          <w:rFonts w:ascii="Times New Roman" w:hAnsi="Times New Roman" w:cs="Times New Roman"/>
          <w:sz w:val="26"/>
          <w:szCs w:val="26"/>
        </w:rPr>
      </w:pPr>
      <w:r w:rsidRPr="00344696">
        <w:rPr>
          <w:rFonts w:ascii="Times New Roman" w:hAnsi="Times New Roman" w:cs="Times New Roman"/>
          <w:sz w:val="26"/>
          <w:szCs w:val="26"/>
        </w:rPr>
        <w:br w:type="page"/>
      </w:r>
    </w:p>
    <w:tbl>
      <w:tblPr>
        <w:tblStyle w:val="Tablaconcuadrcula"/>
        <w:tblW w:w="10783" w:type="dxa"/>
        <w:tblLook w:val="04A0" w:firstRow="1" w:lastRow="0" w:firstColumn="1" w:lastColumn="0" w:noHBand="0" w:noVBand="1"/>
      </w:tblPr>
      <w:tblGrid>
        <w:gridCol w:w="3930"/>
        <w:gridCol w:w="6853"/>
      </w:tblGrid>
      <w:tr w:rsidR="00291C3A" w:rsidRPr="00344696" w14:paraId="5B286348" w14:textId="77777777" w:rsidTr="00D1617A">
        <w:trPr>
          <w:trHeight w:val="357"/>
        </w:trPr>
        <w:tc>
          <w:tcPr>
            <w:tcW w:w="3930" w:type="dxa"/>
          </w:tcPr>
          <w:p w14:paraId="3D908C86"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lastRenderedPageBreak/>
              <w:t>Nombre:</w:t>
            </w:r>
          </w:p>
        </w:tc>
        <w:tc>
          <w:tcPr>
            <w:tcW w:w="6853" w:type="dxa"/>
          </w:tcPr>
          <w:p w14:paraId="6D6BC9C4"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Matías Castro</w:t>
            </w:r>
          </w:p>
        </w:tc>
      </w:tr>
      <w:tr w:rsidR="00291C3A" w:rsidRPr="00344696" w14:paraId="1CA7BE98" w14:textId="77777777" w:rsidTr="00D1617A">
        <w:trPr>
          <w:trHeight w:val="4450"/>
        </w:trPr>
        <w:tc>
          <w:tcPr>
            <w:tcW w:w="3930" w:type="dxa"/>
          </w:tcPr>
          <w:p w14:paraId="37759D65"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Perfil del alumno:</w:t>
            </w:r>
          </w:p>
        </w:tc>
        <w:tc>
          <w:tcPr>
            <w:tcW w:w="6853" w:type="dxa"/>
          </w:tcPr>
          <w:p w14:paraId="3623F62C" w14:textId="7B85B60E" w:rsidR="00291C3A" w:rsidRPr="00344696" w:rsidRDefault="00291C3A" w:rsidP="00D1617A">
            <w:pPr>
              <w:rPr>
                <w:rFonts w:ascii="Times New Roman" w:hAnsi="Times New Roman" w:cs="Times New Roman"/>
                <w:sz w:val="26"/>
                <w:szCs w:val="26"/>
              </w:rPr>
            </w:pPr>
            <w:r w:rsidRPr="00344696">
              <w:rPr>
                <w:rFonts w:ascii="Times New Roman" w:hAnsi="Times New Roman" w:cs="Times New Roman"/>
                <w:sz w:val="26"/>
                <w:szCs w:val="26"/>
              </w:rPr>
              <w:t xml:space="preserve">Tiene variados conocimientos como lo son: el manejo de las bases de datos, ya sea modelando o creando </w:t>
            </w:r>
            <w:r w:rsidR="00D1617A" w:rsidRPr="00344696">
              <w:rPr>
                <w:rFonts w:ascii="Times New Roman" w:hAnsi="Times New Roman" w:cs="Times New Roman"/>
                <w:sz w:val="26"/>
                <w:szCs w:val="26"/>
              </w:rPr>
              <w:t>los scripts, el alumno se maneja en P</w:t>
            </w:r>
            <w:r w:rsidRPr="00344696">
              <w:rPr>
                <w:rFonts w:ascii="Times New Roman" w:hAnsi="Times New Roman" w:cs="Times New Roman"/>
                <w:sz w:val="26"/>
                <w:szCs w:val="26"/>
              </w:rPr>
              <w:t xml:space="preserve">ostgresql. </w:t>
            </w:r>
            <w:r w:rsidR="00D1617A" w:rsidRPr="00344696">
              <w:rPr>
                <w:rFonts w:ascii="Times New Roman" w:hAnsi="Times New Roman" w:cs="Times New Roman"/>
                <w:sz w:val="26"/>
                <w:szCs w:val="26"/>
              </w:rPr>
              <w:t>También</w:t>
            </w:r>
            <w:r w:rsidRPr="00344696">
              <w:rPr>
                <w:rFonts w:ascii="Times New Roman" w:hAnsi="Times New Roman" w:cs="Times New Roman"/>
                <w:sz w:val="26"/>
                <w:szCs w:val="26"/>
              </w:rPr>
              <w:t xml:space="preserve"> tiene variados conoci</w:t>
            </w:r>
            <w:r w:rsidR="00D1617A" w:rsidRPr="00344696">
              <w:rPr>
                <w:rFonts w:ascii="Times New Roman" w:hAnsi="Times New Roman" w:cs="Times New Roman"/>
                <w:sz w:val="26"/>
                <w:szCs w:val="26"/>
              </w:rPr>
              <w:t>miento en lenguajes tales como C++, Php, Boos</w:t>
            </w:r>
            <w:r w:rsidRPr="00344696">
              <w:rPr>
                <w:rFonts w:ascii="Times New Roman" w:hAnsi="Times New Roman" w:cs="Times New Roman"/>
                <w:sz w:val="26"/>
                <w:szCs w:val="26"/>
              </w:rPr>
              <w:t>tr</w:t>
            </w:r>
            <w:r w:rsidR="00D1617A" w:rsidRPr="00344696">
              <w:rPr>
                <w:rFonts w:ascii="Times New Roman" w:hAnsi="Times New Roman" w:cs="Times New Roman"/>
                <w:sz w:val="26"/>
                <w:szCs w:val="26"/>
              </w:rPr>
              <w:t>ap (herramienta de diseño), JavaScript y HTML</w:t>
            </w:r>
            <w:r w:rsidRPr="00344696">
              <w:rPr>
                <w:rFonts w:ascii="Times New Roman" w:hAnsi="Times New Roman" w:cs="Times New Roman"/>
                <w:sz w:val="26"/>
                <w:szCs w:val="26"/>
              </w:rPr>
              <w:t xml:space="preserve">. Se le suma a la vez el manejo de herramientas de trabajo como es Github y Trello. Conocimientos los cuales en ramos anteriores tales como Sistemas de información, Metodología de desarrollo y Base de datos se </w:t>
            </w:r>
            <w:r w:rsidR="00D1617A" w:rsidRPr="00344696">
              <w:rPr>
                <w:rFonts w:ascii="Times New Roman" w:hAnsi="Times New Roman" w:cs="Times New Roman"/>
                <w:sz w:val="26"/>
                <w:szCs w:val="26"/>
              </w:rPr>
              <w:t>empleó</w:t>
            </w:r>
            <w:r w:rsidRPr="00344696">
              <w:rPr>
                <w:rFonts w:ascii="Times New Roman" w:hAnsi="Times New Roman" w:cs="Times New Roman"/>
                <w:sz w:val="26"/>
                <w:szCs w:val="26"/>
              </w:rPr>
              <w:t xml:space="preserve">, creando un foro de posts online, también un sistema de gestión de inventario de una constructora y  un sistema de gestión de consultas de </w:t>
            </w:r>
            <w:r w:rsidR="00D1617A" w:rsidRPr="00344696">
              <w:rPr>
                <w:rFonts w:ascii="Times New Roman" w:hAnsi="Times New Roman" w:cs="Times New Roman"/>
                <w:sz w:val="26"/>
                <w:szCs w:val="26"/>
              </w:rPr>
              <w:t>base de datos.</w:t>
            </w:r>
          </w:p>
        </w:tc>
      </w:tr>
      <w:tr w:rsidR="00291C3A" w:rsidRPr="00344696" w14:paraId="4140FA67" w14:textId="77777777" w:rsidTr="00D1617A">
        <w:trPr>
          <w:trHeight w:val="1152"/>
        </w:trPr>
        <w:tc>
          <w:tcPr>
            <w:tcW w:w="3930" w:type="dxa"/>
          </w:tcPr>
          <w:p w14:paraId="6A478111"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Características de su equipo:</w:t>
            </w:r>
          </w:p>
        </w:tc>
        <w:tc>
          <w:tcPr>
            <w:tcW w:w="6853" w:type="dxa"/>
          </w:tcPr>
          <w:p w14:paraId="542F5DB0"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Notebook HP</w:t>
            </w:r>
          </w:p>
          <w:p w14:paraId="382A1416"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Intel Celeron N4000</w:t>
            </w:r>
          </w:p>
          <w:p w14:paraId="41516017" w14:textId="77777777" w:rsidR="00291C3A" w:rsidRPr="00344696" w:rsidRDefault="00291C3A" w:rsidP="00344696">
            <w:pPr>
              <w:pStyle w:val="Prrafodelista"/>
              <w:rPr>
                <w:rFonts w:ascii="Times New Roman" w:hAnsi="Times New Roman" w:cs="Times New Roman"/>
                <w:sz w:val="26"/>
                <w:szCs w:val="26"/>
              </w:rPr>
            </w:pPr>
            <w:r w:rsidRPr="00344696">
              <w:rPr>
                <w:rFonts w:ascii="Times New Roman" w:hAnsi="Times New Roman" w:cs="Times New Roman"/>
                <w:sz w:val="26"/>
                <w:szCs w:val="26"/>
              </w:rPr>
              <w:t>5gb RAM</w:t>
            </w:r>
          </w:p>
          <w:p w14:paraId="69E032DC"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500g SDD</w:t>
            </w:r>
          </w:p>
          <w:p w14:paraId="590C2053"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Windows 10 home</w:t>
            </w:r>
          </w:p>
        </w:tc>
      </w:tr>
    </w:tbl>
    <w:p w14:paraId="130F8576" w14:textId="0585E645" w:rsidR="00D1617A" w:rsidRPr="00344696" w:rsidRDefault="00D1617A" w:rsidP="00291C3A">
      <w:pPr>
        <w:rPr>
          <w:rFonts w:ascii="Times New Roman" w:hAnsi="Times New Roman" w:cs="Times New Roman"/>
          <w:sz w:val="26"/>
          <w:szCs w:val="26"/>
        </w:rPr>
      </w:pPr>
    </w:p>
    <w:p w14:paraId="702639D7" w14:textId="43D5A39A" w:rsidR="00291C3A" w:rsidRPr="00344696" w:rsidRDefault="00D1617A" w:rsidP="00291C3A">
      <w:pPr>
        <w:rPr>
          <w:rFonts w:ascii="Times New Roman" w:hAnsi="Times New Roman" w:cs="Times New Roman"/>
          <w:sz w:val="26"/>
          <w:szCs w:val="26"/>
        </w:rPr>
      </w:pPr>
      <w:r w:rsidRPr="00344696">
        <w:rPr>
          <w:rFonts w:ascii="Times New Roman" w:hAnsi="Times New Roman" w:cs="Times New Roman"/>
          <w:sz w:val="26"/>
          <w:szCs w:val="26"/>
        </w:rPr>
        <w:br w:type="page"/>
      </w:r>
    </w:p>
    <w:tbl>
      <w:tblPr>
        <w:tblStyle w:val="Tablaconcuadrcula"/>
        <w:tblW w:w="10784" w:type="dxa"/>
        <w:tblLook w:val="04A0" w:firstRow="1" w:lastRow="0" w:firstColumn="1" w:lastColumn="0" w:noHBand="0" w:noVBand="1"/>
      </w:tblPr>
      <w:tblGrid>
        <w:gridCol w:w="4045"/>
        <w:gridCol w:w="6739"/>
      </w:tblGrid>
      <w:tr w:rsidR="00291C3A" w:rsidRPr="00344696" w14:paraId="29CD2D6F" w14:textId="77777777" w:rsidTr="00D1617A">
        <w:trPr>
          <w:trHeight w:val="354"/>
        </w:trPr>
        <w:tc>
          <w:tcPr>
            <w:tcW w:w="4045" w:type="dxa"/>
          </w:tcPr>
          <w:p w14:paraId="557FAACD"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lastRenderedPageBreak/>
              <w:t>Nombre:</w:t>
            </w:r>
          </w:p>
        </w:tc>
        <w:tc>
          <w:tcPr>
            <w:tcW w:w="6739" w:type="dxa"/>
          </w:tcPr>
          <w:p w14:paraId="1DC85763"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Diego Muñoz</w:t>
            </w:r>
          </w:p>
        </w:tc>
      </w:tr>
      <w:tr w:rsidR="00291C3A" w:rsidRPr="00344696" w14:paraId="4C8FD224" w14:textId="77777777" w:rsidTr="00D1617A">
        <w:trPr>
          <w:trHeight w:val="6979"/>
        </w:trPr>
        <w:tc>
          <w:tcPr>
            <w:tcW w:w="4045" w:type="dxa"/>
          </w:tcPr>
          <w:p w14:paraId="3F54C534"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Perfil del alumno:</w:t>
            </w:r>
          </w:p>
        </w:tc>
        <w:tc>
          <w:tcPr>
            <w:tcW w:w="6739" w:type="dxa"/>
          </w:tcPr>
          <w:p w14:paraId="321E397A" w14:textId="1CC92AFE" w:rsidR="00291C3A" w:rsidRPr="00344696" w:rsidRDefault="00291C3A" w:rsidP="00D1617A">
            <w:pPr>
              <w:rPr>
                <w:rFonts w:ascii="Times New Roman" w:hAnsi="Times New Roman" w:cs="Times New Roman"/>
                <w:sz w:val="26"/>
                <w:szCs w:val="26"/>
              </w:rPr>
            </w:pPr>
            <w:r w:rsidRPr="00344696">
              <w:rPr>
                <w:rFonts w:ascii="Times New Roman" w:hAnsi="Times New Roman" w:cs="Times New Roman"/>
                <w:sz w:val="26"/>
                <w:szCs w:val="26"/>
              </w:rPr>
              <w:t xml:space="preserve">El alumno cuenta con variados conocimientos como lo son: el manejo de las bases de datos, ya sea modelando o creando </w:t>
            </w:r>
            <w:r w:rsidR="00D1617A" w:rsidRPr="00344696">
              <w:rPr>
                <w:rFonts w:ascii="Times New Roman" w:hAnsi="Times New Roman" w:cs="Times New Roman"/>
                <w:sz w:val="26"/>
                <w:szCs w:val="26"/>
              </w:rPr>
              <w:t>los scripts, el alumno se maneja en P</w:t>
            </w:r>
            <w:r w:rsidRPr="00344696">
              <w:rPr>
                <w:rFonts w:ascii="Times New Roman" w:hAnsi="Times New Roman" w:cs="Times New Roman"/>
                <w:sz w:val="26"/>
                <w:szCs w:val="26"/>
              </w:rPr>
              <w:t xml:space="preserve">ostgresql. </w:t>
            </w:r>
            <w:r w:rsidR="00D1617A" w:rsidRPr="00344696">
              <w:rPr>
                <w:rFonts w:ascii="Times New Roman" w:hAnsi="Times New Roman" w:cs="Times New Roman"/>
                <w:sz w:val="26"/>
                <w:szCs w:val="26"/>
              </w:rPr>
              <w:t>También</w:t>
            </w:r>
            <w:r w:rsidRPr="00344696">
              <w:rPr>
                <w:rFonts w:ascii="Times New Roman" w:hAnsi="Times New Roman" w:cs="Times New Roman"/>
                <w:sz w:val="26"/>
                <w:szCs w:val="26"/>
              </w:rPr>
              <w:t xml:space="preserve"> tiene variados conoci</w:t>
            </w:r>
            <w:r w:rsidR="00D1617A" w:rsidRPr="00344696">
              <w:rPr>
                <w:rFonts w:ascii="Times New Roman" w:hAnsi="Times New Roman" w:cs="Times New Roman"/>
                <w:sz w:val="26"/>
                <w:szCs w:val="26"/>
              </w:rPr>
              <w:t>miento en lenguajes tales como C</w:t>
            </w:r>
            <w:r w:rsidRPr="00344696">
              <w:rPr>
                <w:rFonts w:ascii="Times New Roman" w:hAnsi="Times New Roman" w:cs="Times New Roman"/>
                <w:sz w:val="26"/>
                <w:szCs w:val="26"/>
              </w:rPr>
              <w:t>++,</w:t>
            </w:r>
            <w:r w:rsidR="00D1617A" w:rsidRPr="00344696">
              <w:rPr>
                <w:rFonts w:ascii="Times New Roman" w:hAnsi="Times New Roman" w:cs="Times New Roman"/>
                <w:sz w:val="26"/>
                <w:szCs w:val="26"/>
              </w:rPr>
              <w:t xml:space="preserve"> J</w:t>
            </w:r>
            <w:r w:rsidRPr="00344696">
              <w:rPr>
                <w:rFonts w:ascii="Times New Roman" w:hAnsi="Times New Roman" w:cs="Times New Roman"/>
                <w:sz w:val="26"/>
                <w:szCs w:val="26"/>
              </w:rPr>
              <w:t>ava,</w:t>
            </w:r>
            <w:r w:rsidR="00D1617A" w:rsidRPr="00344696">
              <w:rPr>
                <w:rFonts w:ascii="Times New Roman" w:hAnsi="Times New Roman" w:cs="Times New Roman"/>
                <w:sz w:val="26"/>
                <w:szCs w:val="26"/>
              </w:rPr>
              <w:t xml:space="preserve"> Php, B</w:t>
            </w:r>
            <w:r w:rsidRPr="00344696">
              <w:rPr>
                <w:rFonts w:ascii="Times New Roman" w:hAnsi="Times New Roman" w:cs="Times New Roman"/>
                <w:sz w:val="26"/>
                <w:szCs w:val="26"/>
              </w:rPr>
              <w:t>oostrap</w:t>
            </w:r>
            <w:r w:rsidR="00D1617A" w:rsidRPr="00344696">
              <w:rPr>
                <w:rFonts w:ascii="Times New Roman" w:hAnsi="Times New Roman" w:cs="Times New Roman"/>
                <w:sz w:val="26"/>
                <w:szCs w:val="26"/>
              </w:rPr>
              <w:t xml:space="preserve"> </w:t>
            </w:r>
            <w:r w:rsidRPr="00344696">
              <w:rPr>
                <w:rFonts w:ascii="Times New Roman" w:hAnsi="Times New Roman" w:cs="Times New Roman"/>
                <w:sz w:val="26"/>
                <w:szCs w:val="26"/>
              </w:rPr>
              <w:t>(</w:t>
            </w:r>
            <w:r w:rsidR="00D1617A" w:rsidRPr="00344696">
              <w:rPr>
                <w:rFonts w:ascii="Times New Roman" w:hAnsi="Times New Roman" w:cs="Times New Roman"/>
                <w:sz w:val="26"/>
                <w:szCs w:val="26"/>
              </w:rPr>
              <w:t>herramienta de diseño</w:t>
            </w:r>
            <w:r w:rsidRPr="00344696">
              <w:rPr>
                <w:rFonts w:ascii="Times New Roman" w:hAnsi="Times New Roman" w:cs="Times New Roman"/>
                <w:sz w:val="26"/>
                <w:szCs w:val="26"/>
              </w:rPr>
              <w:t xml:space="preserve">), JavaScript y </w:t>
            </w:r>
            <w:r w:rsidR="00D1617A" w:rsidRPr="00344696">
              <w:rPr>
                <w:rFonts w:ascii="Times New Roman" w:hAnsi="Times New Roman" w:cs="Times New Roman"/>
                <w:sz w:val="26"/>
                <w:szCs w:val="26"/>
              </w:rPr>
              <w:t>HTML</w:t>
            </w:r>
            <w:r w:rsidRPr="00344696">
              <w:rPr>
                <w:rFonts w:ascii="Times New Roman" w:hAnsi="Times New Roman" w:cs="Times New Roman"/>
                <w:sz w:val="26"/>
                <w:szCs w:val="26"/>
              </w:rPr>
              <w:t xml:space="preserve">. Se le suma a la vez el manejo de herramientas de trabajo como es Github, Trello y </w:t>
            </w:r>
            <w:r w:rsidR="00D1617A" w:rsidRPr="00344696">
              <w:rPr>
                <w:rFonts w:ascii="Times New Roman" w:hAnsi="Times New Roman" w:cs="Times New Roman"/>
                <w:sz w:val="26"/>
                <w:szCs w:val="26"/>
              </w:rPr>
              <w:t xml:space="preserve">Enterprice </w:t>
            </w:r>
            <w:r w:rsidRPr="00344696">
              <w:rPr>
                <w:rFonts w:ascii="Times New Roman" w:hAnsi="Times New Roman" w:cs="Times New Roman"/>
                <w:sz w:val="26"/>
                <w:szCs w:val="26"/>
              </w:rPr>
              <w:t xml:space="preserve">Architech. Aprendizajes los cuales en ramos anteriores tales como Sistemas de información, Metodología de desarrollo y Base de datos ya se </w:t>
            </w:r>
            <w:r w:rsidR="00D1617A" w:rsidRPr="00344696">
              <w:rPr>
                <w:rFonts w:ascii="Times New Roman" w:hAnsi="Times New Roman" w:cs="Times New Roman"/>
                <w:sz w:val="26"/>
                <w:szCs w:val="26"/>
              </w:rPr>
              <w:t>empleó</w:t>
            </w:r>
            <w:r w:rsidRPr="00344696">
              <w:rPr>
                <w:rFonts w:ascii="Times New Roman" w:hAnsi="Times New Roman" w:cs="Times New Roman"/>
                <w:sz w:val="26"/>
                <w:szCs w:val="26"/>
              </w:rPr>
              <w:t xml:space="preserve"> dichos conocimientos, creando un sistema de gestión de inventario de ventas online, también un sistema de gestión de una biblioteca y  un sistema de gestión de consultas de </w:t>
            </w:r>
            <w:r w:rsidR="00D1617A" w:rsidRPr="00344696">
              <w:rPr>
                <w:rFonts w:ascii="Times New Roman" w:hAnsi="Times New Roman" w:cs="Times New Roman"/>
                <w:sz w:val="26"/>
                <w:szCs w:val="26"/>
              </w:rPr>
              <w:t>base de datos.</w:t>
            </w:r>
          </w:p>
        </w:tc>
      </w:tr>
      <w:tr w:rsidR="00291C3A" w:rsidRPr="00344696" w14:paraId="058838ED" w14:textId="77777777" w:rsidTr="00D1617A">
        <w:trPr>
          <w:trHeight w:val="1922"/>
        </w:trPr>
        <w:tc>
          <w:tcPr>
            <w:tcW w:w="4045" w:type="dxa"/>
          </w:tcPr>
          <w:p w14:paraId="447D7A3B"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Características de su equipo:</w:t>
            </w:r>
          </w:p>
        </w:tc>
        <w:tc>
          <w:tcPr>
            <w:tcW w:w="6739" w:type="dxa"/>
          </w:tcPr>
          <w:p w14:paraId="1CC70A65"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Notebook Asus</w:t>
            </w:r>
          </w:p>
          <w:p w14:paraId="1AE679D1"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i5 8°va Generación</w:t>
            </w:r>
          </w:p>
          <w:p w14:paraId="16DC1873"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8gb RAM</w:t>
            </w:r>
          </w:p>
          <w:p w14:paraId="14A2BF3C"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1TB HDD</w:t>
            </w:r>
          </w:p>
          <w:p w14:paraId="428F10E7"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Windows 10 S</w:t>
            </w:r>
          </w:p>
        </w:tc>
      </w:tr>
    </w:tbl>
    <w:p w14:paraId="751F0830" w14:textId="23908AF5" w:rsidR="00D1617A" w:rsidRPr="00344696" w:rsidRDefault="00D1617A" w:rsidP="00291C3A">
      <w:pPr>
        <w:rPr>
          <w:rFonts w:ascii="Times New Roman" w:hAnsi="Times New Roman" w:cs="Times New Roman"/>
          <w:sz w:val="26"/>
          <w:szCs w:val="26"/>
        </w:rPr>
      </w:pPr>
    </w:p>
    <w:p w14:paraId="1C7A86C2" w14:textId="093EB751" w:rsidR="00291C3A" w:rsidRPr="00344696" w:rsidRDefault="00D1617A" w:rsidP="00291C3A">
      <w:pPr>
        <w:rPr>
          <w:rFonts w:ascii="Times New Roman" w:hAnsi="Times New Roman" w:cs="Times New Roman"/>
          <w:sz w:val="26"/>
          <w:szCs w:val="26"/>
        </w:rPr>
      </w:pPr>
      <w:r w:rsidRPr="00344696">
        <w:rPr>
          <w:rFonts w:ascii="Times New Roman" w:hAnsi="Times New Roman" w:cs="Times New Roman"/>
          <w:sz w:val="26"/>
          <w:szCs w:val="26"/>
        </w:rPr>
        <w:br w:type="page"/>
      </w:r>
    </w:p>
    <w:tbl>
      <w:tblPr>
        <w:tblStyle w:val="Tablaconcuadrcula"/>
        <w:tblW w:w="10787" w:type="dxa"/>
        <w:tblLook w:val="04A0" w:firstRow="1" w:lastRow="0" w:firstColumn="1" w:lastColumn="0" w:noHBand="0" w:noVBand="1"/>
      </w:tblPr>
      <w:tblGrid>
        <w:gridCol w:w="3670"/>
        <w:gridCol w:w="7117"/>
      </w:tblGrid>
      <w:tr w:rsidR="00291C3A" w:rsidRPr="00344696" w14:paraId="7A4B013C" w14:textId="77777777" w:rsidTr="00D1617A">
        <w:trPr>
          <w:trHeight w:val="283"/>
        </w:trPr>
        <w:tc>
          <w:tcPr>
            <w:tcW w:w="3670" w:type="dxa"/>
          </w:tcPr>
          <w:p w14:paraId="428A1392"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lastRenderedPageBreak/>
              <w:t>Nombre:</w:t>
            </w:r>
          </w:p>
        </w:tc>
        <w:tc>
          <w:tcPr>
            <w:tcW w:w="7117" w:type="dxa"/>
          </w:tcPr>
          <w:p w14:paraId="461DA4E0"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Nicolas Vazques</w:t>
            </w:r>
          </w:p>
        </w:tc>
      </w:tr>
      <w:tr w:rsidR="00291C3A" w:rsidRPr="00344696" w14:paraId="186B8506" w14:textId="77777777" w:rsidTr="00D1617A">
        <w:trPr>
          <w:trHeight w:val="4104"/>
        </w:trPr>
        <w:tc>
          <w:tcPr>
            <w:tcW w:w="3670" w:type="dxa"/>
          </w:tcPr>
          <w:p w14:paraId="2A7B4F2A"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Perfil del alumno:</w:t>
            </w:r>
          </w:p>
        </w:tc>
        <w:tc>
          <w:tcPr>
            <w:tcW w:w="7117" w:type="dxa"/>
          </w:tcPr>
          <w:p w14:paraId="5798B52E" w14:textId="22CCD52D" w:rsidR="00291C3A" w:rsidRPr="00344696" w:rsidRDefault="00291C3A" w:rsidP="00D1617A">
            <w:pPr>
              <w:rPr>
                <w:rFonts w:ascii="Times New Roman" w:hAnsi="Times New Roman" w:cs="Times New Roman"/>
                <w:sz w:val="26"/>
                <w:szCs w:val="26"/>
              </w:rPr>
            </w:pPr>
            <w:r w:rsidRPr="00344696">
              <w:rPr>
                <w:rFonts w:ascii="Times New Roman" w:hAnsi="Times New Roman" w:cs="Times New Roman"/>
                <w:sz w:val="26"/>
                <w:szCs w:val="26"/>
              </w:rPr>
              <w:t xml:space="preserve">El alumno cuenta con variados conocimientos como lo son: el manejo de las bases de datos, ya sea modelando o creando </w:t>
            </w:r>
            <w:r w:rsidR="00D1617A" w:rsidRPr="00344696">
              <w:rPr>
                <w:rFonts w:ascii="Times New Roman" w:hAnsi="Times New Roman" w:cs="Times New Roman"/>
                <w:sz w:val="26"/>
                <w:szCs w:val="26"/>
              </w:rPr>
              <w:t>los scripts</w:t>
            </w:r>
            <w:r w:rsidRPr="00344696">
              <w:rPr>
                <w:rFonts w:ascii="Times New Roman" w:hAnsi="Times New Roman" w:cs="Times New Roman"/>
                <w:sz w:val="26"/>
                <w:szCs w:val="26"/>
              </w:rPr>
              <w:t xml:space="preserve">, el alumno se maneja en </w:t>
            </w:r>
            <w:r w:rsidR="00D1617A" w:rsidRPr="00344696">
              <w:rPr>
                <w:rFonts w:ascii="Times New Roman" w:hAnsi="Times New Roman" w:cs="Times New Roman"/>
                <w:sz w:val="26"/>
                <w:szCs w:val="26"/>
              </w:rPr>
              <w:t>P</w:t>
            </w:r>
            <w:r w:rsidRPr="00344696">
              <w:rPr>
                <w:rFonts w:ascii="Times New Roman" w:hAnsi="Times New Roman" w:cs="Times New Roman"/>
                <w:sz w:val="26"/>
                <w:szCs w:val="26"/>
              </w:rPr>
              <w:t>ostgresql y Mongodb. A la vez tiene variados conoci</w:t>
            </w:r>
            <w:r w:rsidR="00D1617A" w:rsidRPr="00344696">
              <w:rPr>
                <w:rFonts w:ascii="Times New Roman" w:hAnsi="Times New Roman" w:cs="Times New Roman"/>
                <w:sz w:val="26"/>
                <w:szCs w:val="26"/>
              </w:rPr>
              <w:t>miento en lenguajes tales como C++, J</w:t>
            </w:r>
            <w:r w:rsidRPr="00344696">
              <w:rPr>
                <w:rFonts w:ascii="Times New Roman" w:hAnsi="Times New Roman" w:cs="Times New Roman"/>
                <w:sz w:val="26"/>
                <w:szCs w:val="26"/>
              </w:rPr>
              <w:t xml:space="preserve">ava, </w:t>
            </w:r>
            <w:r w:rsidR="00D1617A" w:rsidRPr="00344696">
              <w:rPr>
                <w:rFonts w:ascii="Times New Roman" w:hAnsi="Times New Roman" w:cs="Times New Roman"/>
                <w:sz w:val="26"/>
                <w:szCs w:val="26"/>
              </w:rPr>
              <w:t>Php, B</w:t>
            </w:r>
            <w:r w:rsidRPr="00344696">
              <w:rPr>
                <w:rFonts w:ascii="Times New Roman" w:hAnsi="Times New Roman" w:cs="Times New Roman"/>
                <w:sz w:val="26"/>
                <w:szCs w:val="26"/>
              </w:rPr>
              <w:t>oostrap</w:t>
            </w:r>
            <w:r w:rsidR="00D1617A" w:rsidRPr="00344696">
              <w:rPr>
                <w:rFonts w:ascii="Times New Roman" w:hAnsi="Times New Roman" w:cs="Times New Roman"/>
                <w:sz w:val="26"/>
                <w:szCs w:val="26"/>
              </w:rPr>
              <w:t xml:space="preserve"> </w:t>
            </w:r>
            <w:r w:rsidRPr="00344696">
              <w:rPr>
                <w:rFonts w:ascii="Times New Roman" w:hAnsi="Times New Roman" w:cs="Times New Roman"/>
                <w:sz w:val="26"/>
                <w:szCs w:val="26"/>
              </w:rPr>
              <w:t>(</w:t>
            </w:r>
            <w:r w:rsidR="00D1617A" w:rsidRPr="00344696">
              <w:rPr>
                <w:rFonts w:ascii="Times New Roman" w:hAnsi="Times New Roman" w:cs="Times New Roman"/>
                <w:sz w:val="26"/>
                <w:szCs w:val="26"/>
              </w:rPr>
              <w:t>herramienta de diseño</w:t>
            </w:r>
            <w:r w:rsidRPr="00344696">
              <w:rPr>
                <w:rFonts w:ascii="Times New Roman" w:hAnsi="Times New Roman" w:cs="Times New Roman"/>
                <w:sz w:val="26"/>
                <w:szCs w:val="26"/>
              </w:rPr>
              <w:t xml:space="preserve">), JavaScript, </w:t>
            </w:r>
            <w:r w:rsidR="00D1617A" w:rsidRPr="00344696">
              <w:rPr>
                <w:rFonts w:ascii="Times New Roman" w:hAnsi="Times New Roman" w:cs="Times New Roman"/>
                <w:sz w:val="26"/>
                <w:szCs w:val="26"/>
              </w:rPr>
              <w:t>HTML, Json y T</w:t>
            </w:r>
            <w:r w:rsidRPr="00344696">
              <w:rPr>
                <w:rFonts w:ascii="Times New Roman" w:hAnsi="Times New Roman" w:cs="Times New Roman"/>
                <w:sz w:val="26"/>
                <w:szCs w:val="26"/>
              </w:rPr>
              <w:t xml:space="preserve">ypescript. Se le suma el manejo de herramientas de trabajo como es Github y Trello. Aprendizajes los cuales en ramos anteriores tales como Sistemas de información, Metodología de desarrollo y Base de datos ya se </w:t>
            </w:r>
            <w:r w:rsidR="00D1617A" w:rsidRPr="00344696">
              <w:rPr>
                <w:rFonts w:ascii="Times New Roman" w:hAnsi="Times New Roman" w:cs="Times New Roman"/>
                <w:sz w:val="26"/>
                <w:szCs w:val="26"/>
              </w:rPr>
              <w:t>empleó</w:t>
            </w:r>
            <w:r w:rsidRPr="00344696">
              <w:rPr>
                <w:rFonts w:ascii="Times New Roman" w:hAnsi="Times New Roman" w:cs="Times New Roman"/>
                <w:sz w:val="26"/>
                <w:szCs w:val="26"/>
              </w:rPr>
              <w:t xml:space="preserve"> dichos conocimientos, creando un foro de posts online, también un sistema de gestión de inventario de una constructora y  un sistema de gestión de consultas de </w:t>
            </w:r>
            <w:r w:rsidR="00D1617A" w:rsidRPr="00344696">
              <w:rPr>
                <w:rFonts w:ascii="Times New Roman" w:hAnsi="Times New Roman" w:cs="Times New Roman"/>
                <w:sz w:val="26"/>
                <w:szCs w:val="26"/>
              </w:rPr>
              <w:t>base de datos.</w:t>
            </w:r>
          </w:p>
        </w:tc>
      </w:tr>
      <w:tr w:rsidR="00291C3A" w:rsidRPr="00344696" w14:paraId="33E4F907" w14:textId="77777777" w:rsidTr="00D1617A">
        <w:trPr>
          <w:trHeight w:val="1552"/>
        </w:trPr>
        <w:tc>
          <w:tcPr>
            <w:tcW w:w="3670" w:type="dxa"/>
          </w:tcPr>
          <w:p w14:paraId="6FDAEC73" w14:textId="77777777" w:rsidR="00291C3A" w:rsidRPr="00344696" w:rsidRDefault="00291C3A" w:rsidP="00344696">
            <w:pPr>
              <w:rPr>
                <w:rFonts w:ascii="Times New Roman" w:hAnsi="Times New Roman" w:cs="Times New Roman"/>
                <w:sz w:val="26"/>
                <w:szCs w:val="26"/>
              </w:rPr>
            </w:pPr>
            <w:r w:rsidRPr="00344696">
              <w:rPr>
                <w:rFonts w:ascii="Times New Roman" w:hAnsi="Times New Roman" w:cs="Times New Roman"/>
                <w:sz w:val="26"/>
                <w:szCs w:val="26"/>
              </w:rPr>
              <w:t>Características de su equipo:</w:t>
            </w:r>
          </w:p>
        </w:tc>
        <w:tc>
          <w:tcPr>
            <w:tcW w:w="7117" w:type="dxa"/>
          </w:tcPr>
          <w:p w14:paraId="3CADFD9A"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Notebook Asus</w:t>
            </w:r>
          </w:p>
          <w:p w14:paraId="79E6C04D"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I3 8°va Generación</w:t>
            </w:r>
          </w:p>
          <w:p w14:paraId="246C557E"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6gb RAM</w:t>
            </w:r>
          </w:p>
          <w:p w14:paraId="6B187EA4"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1TB HDD</w:t>
            </w:r>
          </w:p>
          <w:p w14:paraId="25BF3870" w14:textId="77777777" w:rsidR="00291C3A" w:rsidRPr="00344696" w:rsidRDefault="00291C3A" w:rsidP="00291C3A">
            <w:pPr>
              <w:pStyle w:val="Prrafodelista"/>
              <w:numPr>
                <w:ilvl w:val="0"/>
                <w:numId w:val="26"/>
              </w:numPr>
              <w:spacing w:after="0" w:line="240" w:lineRule="auto"/>
              <w:jc w:val="both"/>
              <w:rPr>
                <w:rFonts w:ascii="Times New Roman" w:hAnsi="Times New Roman" w:cs="Times New Roman"/>
                <w:sz w:val="26"/>
                <w:szCs w:val="26"/>
              </w:rPr>
            </w:pPr>
            <w:r w:rsidRPr="00344696">
              <w:rPr>
                <w:rFonts w:ascii="Times New Roman" w:hAnsi="Times New Roman" w:cs="Times New Roman"/>
                <w:sz w:val="26"/>
                <w:szCs w:val="26"/>
              </w:rPr>
              <w:t>Windows 10 pro</w:t>
            </w:r>
          </w:p>
        </w:tc>
      </w:tr>
    </w:tbl>
    <w:p w14:paraId="6000F290" w14:textId="31CF3B39" w:rsidR="00344696" w:rsidRDefault="00344696" w:rsidP="00291C3A">
      <w:pPr>
        <w:rPr>
          <w:lang w:val="es-US"/>
        </w:rPr>
      </w:pPr>
    </w:p>
    <w:p w14:paraId="167C18C7" w14:textId="4E2C1E9E" w:rsidR="00291C3A" w:rsidRDefault="00344696" w:rsidP="00291C3A">
      <w:pPr>
        <w:rPr>
          <w:lang w:val="es-US"/>
        </w:rPr>
      </w:pPr>
      <w:r>
        <w:rPr>
          <w:lang w:val="es-US"/>
        </w:rPr>
        <w:br w:type="page"/>
      </w:r>
    </w:p>
    <w:p w14:paraId="3830B717" w14:textId="77777777" w:rsidR="00344696" w:rsidRPr="00961808" w:rsidRDefault="00344696" w:rsidP="00344696">
      <w:pPr>
        <w:pStyle w:val="Ttulo2"/>
      </w:pPr>
      <w:bookmarkStart w:id="22" w:name="_Toc21952026"/>
      <w:r w:rsidRPr="00961808">
        <w:lastRenderedPageBreak/>
        <w:t>Factibilidad operativa:</w:t>
      </w:r>
      <w:bookmarkEnd w:id="22"/>
    </w:p>
    <w:p w14:paraId="3FECD116" w14:textId="77777777" w:rsidR="00344696" w:rsidRDefault="00344696" w:rsidP="00344696">
      <w:pPr>
        <w:rPr>
          <w:rFonts w:ascii="Times New Roman" w:hAnsi="Times New Roman" w:cs="Times New Roman"/>
          <w:sz w:val="36"/>
          <w:szCs w:val="36"/>
        </w:rPr>
      </w:pPr>
    </w:p>
    <w:p w14:paraId="4A6976B3" w14:textId="1E2F26E9" w:rsidR="00344696" w:rsidRPr="00961808" w:rsidRDefault="00344696" w:rsidP="00344696">
      <w:pPr>
        <w:rPr>
          <w:rFonts w:ascii="Times New Roman" w:hAnsi="Times New Roman" w:cs="Times New Roman"/>
          <w:sz w:val="24"/>
          <w:szCs w:val="32"/>
        </w:rPr>
      </w:pPr>
      <w:r w:rsidRPr="00961808">
        <w:rPr>
          <w:rFonts w:ascii="Times New Roman" w:hAnsi="Times New Roman" w:cs="Times New Roman"/>
          <w:sz w:val="24"/>
          <w:szCs w:val="32"/>
        </w:rPr>
        <w:t xml:space="preserve">Nuestro sistema no es de alta complejidad de uso, por lo que </w:t>
      </w:r>
      <w:r w:rsidR="003928D5">
        <w:rPr>
          <w:rFonts w:ascii="Times New Roman" w:hAnsi="Times New Roman" w:cs="Times New Roman"/>
          <w:sz w:val="24"/>
          <w:szCs w:val="32"/>
        </w:rPr>
        <w:t>los</w:t>
      </w:r>
      <w:r w:rsidRPr="00961808">
        <w:rPr>
          <w:rFonts w:ascii="Times New Roman" w:hAnsi="Times New Roman" w:cs="Times New Roman"/>
          <w:sz w:val="24"/>
          <w:szCs w:val="32"/>
        </w:rPr>
        <w:t xml:space="preserve"> usuarios no tendrán dificultad al poder interactuar con el sistema, ya que estos estarán familiarizados con herramientas como es la que vamos a implementar. Como bien se sabe </w:t>
      </w:r>
      <w:r w:rsidR="003928D5">
        <w:rPr>
          <w:rFonts w:ascii="Times New Roman" w:hAnsi="Times New Roman" w:cs="Times New Roman"/>
          <w:sz w:val="24"/>
          <w:szCs w:val="32"/>
        </w:rPr>
        <w:t>el</w:t>
      </w:r>
      <w:r w:rsidRPr="00961808">
        <w:rPr>
          <w:rFonts w:ascii="Times New Roman" w:hAnsi="Times New Roman" w:cs="Times New Roman"/>
          <w:sz w:val="24"/>
          <w:szCs w:val="32"/>
        </w:rPr>
        <w:t xml:space="preserve"> proyecto va dirigido a la gestión de proyectos de la asignatura Ingeniería de Software, en la cual tanto los alumnos como el profesor encargado serán los que interactúen con este. El profesor podrá visualizar todo tipo de archivo que le pida a los alumnos dentro de esta plataforma, facilitando la tarea de juntar documento por documento y los alumnos también podrán interactuar con la plataforma facilitan</w:t>
      </w:r>
      <w:r w:rsidR="003928D5">
        <w:rPr>
          <w:rFonts w:ascii="Times New Roman" w:hAnsi="Times New Roman" w:cs="Times New Roman"/>
          <w:sz w:val="24"/>
          <w:szCs w:val="32"/>
        </w:rPr>
        <w:t>do las tareas que del profesor.</w:t>
      </w:r>
    </w:p>
    <w:p w14:paraId="2EF9F919" w14:textId="350919B2" w:rsidR="00344696" w:rsidRPr="00961808" w:rsidRDefault="00344696" w:rsidP="00344696">
      <w:pPr>
        <w:rPr>
          <w:rFonts w:ascii="Times New Roman" w:hAnsi="Times New Roman" w:cs="Times New Roman"/>
          <w:sz w:val="24"/>
          <w:szCs w:val="32"/>
        </w:rPr>
      </w:pPr>
      <w:r>
        <w:rPr>
          <w:rFonts w:ascii="Times New Roman" w:hAnsi="Times New Roman" w:cs="Times New Roman"/>
          <w:sz w:val="24"/>
          <w:szCs w:val="32"/>
        </w:rPr>
        <w:t>El sistema se encontrará</w:t>
      </w:r>
      <w:r w:rsidRPr="00961808">
        <w:rPr>
          <w:rFonts w:ascii="Times New Roman" w:hAnsi="Times New Roman" w:cs="Times New Roman"/>
          <w:sz w:val="24"/>
          <w:szCs w:val="32"/>
        </w:rPr>
        <w:t xml:space="preserve"> alojado</w:t>
      </w:r>
      <w:r>
        <w:rPr>
          <w:rFonts w:ascii="Times New Roman" w:hAnsi="Times New Roman" w:cs="Times New Roman"/>
          <w:sz w:val="24"/>
          <w:szCs w:val="32"/>
        </w:rPr>
        <w:t xml:space="preserve"> en</w:t>
      </w:r>
      <w:r w:rsidRPr="00961808">
        <w:rPr>
          <w:rFonts w:ascii="Times New Roman" w:hAnsi="Times New Roman" w:cs="Times New Roman"/>
          <w:sz w:val="24"/>
          <w:szCs w:val="32"/>
        </w:rPr>
        <w:t xml:space="preserve"> un servidor de la universidad por lo cual cualquier computadora ya sea desktop o notebook</w:t>
      </w:r>
      <w:r w:rsidR="005675C5">
        <w:rPr>
          <w:rFonts w:ascii="Times New Roman" w:hAnsi="Times New Roman" w:cs="Times New Roman"/>
          <w:sz w:val="24"/>
          <w:szCs w:val="32"/>
        </w:rPr>
        <w:t xml:space="preserve">, que </w:t>
      </w:r>
      <w:r w:rsidRPr="00961808">
        <w:rPr>
          <w:rFonts w:ascii="Times New Roman" w:hAnsi="Times New Roman" w:cs="Times New Roman"/>
          <w:sz w:val="24"/>
          <w:szCs w:val="32"/>
        </w:rPr>
        <w:t>cuente con conexión a internet podrá</w:t>
      </w:r>
      <w:r>
        <w:rPr>
          <w:rFonts w:ascii="Times New Roman" w:hAnsi="Times New Roman" w:cs="Times New Roman"/>
          <w:sz w:val="24"/>
          <w:szCs w:val="32"/>
        </w:rPr>
        <w:t xml:space="preserve"> tener acceso a la plataforma</w:t>
      </w:r>
      <w:r w:rsidR="003928D5">
        <w:rPr>
          <w:rFonts w:ascii="Times New Roman" w:hAnsi="Times New Roman" w:cs="Times New Roman"/>
          <w:sz w:val="24"/>
          <w:szCs w:val="32"/>
        </w:rPr>
        <w:t>.</w:t>
      </w:r>
    </w:p>
    <w:p w14:paraId="3EC0168B" w14:textId="21ABCD50" w:rsidR="00344696" w:rsidRPr="005675C5" w:rsidRDefault="00344696" w:rsidP="00291C3A">
      <w:pPr>
        <w:rPr>
          <w:rFonts w:ascii="Times New Roman" w:hAnsi="Times New Roman" w:cs="Times New Roman"/>
          <w:sz w:val="32"/>
          <w:szCs w:val="32"/>
        </w:rPr>
      </w:pPr>
      <w:r>
        <w:rPr>
          <w:rFonts w:ascii="Times New Roman" w:hAnsi="Times New Roman" w:cs="Times New Roman"/>
          <w:sz w:val="24"/>
          <w:szCs w:val="32"/>
        </w:rPr>
        <w:t>Dada</w:t>
      </w:r>
      <w:r w:rsidRPr="00961808">
        <w:rPr>
          <w:rFonts w:ascii="Times New Roman" w:hAnsi="Times New Roman" w:cs="Times New Roman"/>
          <w:sz w:val="24"/>
          <w:szCs w:val="32"/>
        </w:rPr>
        <w:t xml:space="preserve"> la información que se </w:t>
      </w:r>
      <w:r w:rsidR="005675C5">
        <w:rPr>
          <w:rFonts w:ascii="Times New Roman" w:hAnsi="Times New Roman" w:cs="Times New Roman"/>
          <w:sz w:val="24"/>
          <w:szCs w:val="32"/>
        </w:rPr>
        <w:t>reunió</w:t>
      </w:r>
      <w:r w:rsidRPr="00961808">
        <w:rPr>
          <w:rFonts w:ascii="Times New Roman" w:hAnsi="Times New Roman" w:cs="Times New Roman"/>
          <w:sz w:val="24"/>
          <w:szCs w:val="32"/>
        </w:rPr>
        <w:t xml:space="preserve"> se puede </w:t>
      </w:r>
      <w:r>
        <w:rPr>
          <w:rFonts w:ascii="Times New Roman" w:hAnsi="Times New Roman" w:cs="Times New Roman"/>
          <w:sz w:val="24"/>
          <w:szCs w:val="32"/>
        </w:rPr>
        <w:t>afirmar</w:t>
      </w:r>
      <w:r w:rsidRPr="00961808">
        <w:rPr>
          <w:rFonts w:ascii="Times New Roman" w:hAnsi="Times New Roman" w:cs="Times New Roman"/>
          <w:sz w:val="24"/>
          <w:szCs w:val="32"/>
        </w:rPr>
        <w:t xml:space="preserve"> que el sistema es óptimo </w:t>
      </w:r>
      <w:r>
        <w:rPr>
          <w:rFonts w:ascii="Times New Roman" w:hAnsi="Times New Roman" w:cs="Times New Roman"/>
          <w:sz w:val="24"/>
          <w:szCs w:val="32"/>
        </w:rPr>
        <w:t>para los usuarios dado el ahorro de tiempo y recursos en la</w:t>
      </w:r>
      <w:r w:rsidRPr="00961808">
        <w:rPr>
          <w:rFonts w:ascii="Times New Roman" w:hAnsi="Times New Roman" w:cs="Times New Roman"/>
          <w:sz w:val="24"/>
          <w:szCs w:val="32"/>
        </w:rPr>
        <w:t xml:space="preserve"> organización que toma hacerlo </w:t>
      </w:r>
      <w:r>
        <w:rPr>
          <w:rFonts w:ascii="Times New Roman" w:hAnsi="Times New Roman" w:cs="Times New Roman"/>
          <w:sz w:val="24"/>
          <w:szCs w:val="32"/>
        </w:rPr>
        <w:t>en comparación con el antiguo sistema, este</w:t>
      </w:r>
      <w:r w:rsidRPr="00961808">
        <w:rPr>
          <w:rFonts w:ascii="Times New Roman" w:hAnsi="Times New Roman" w:cs="Times New Roman"/>
          <w:sz w:val="24"/>
          <w:szCs w:val="32"/>
        </w:rPr>
        <w:t xml:space="preserve"> lo reducirá significativamente por lo que los cliente</w:t>
      </w:r>
      <w:r>
        <w:rPr>
          <w:rFonts w:ascii="Times New Roman" w:hAnsi="Times New Roman" w:cs="Times New Roman"/>
          <w:sz w:val="24"/>
          <w:szCs w:val="32"/>
        </w:rPr>
        <w:t>s serán muy beneficiados de aquello</w:t>
      </w:r>
      <w:r w:rsidR="005675C5">
        <w:rPr>
          <w:rFonts w:ascii="Times New Roman" w:hAnsi="Times New Roman" w:cs="Times New Roman"/>
          <w:sz w:val="24"/>
          <w:szCs w:val="32"/>
        </w:rPr>
        <w:t>.</w:t>
      </w:r>
    </w:p>
    <w:p w14:paraId="200F71FC" w14:textId="4F5CB548" w:rsidR="005F2C99" w:rsidRDefault="005F2C99">
      <w:pPr>
        <w:rPr>
          <w:lang w:val="es-US"/>
        </w:rPr>
      </w:pPr>
    </w:p>
    <w:p w14:paraId="7C600445" w14:textId="7E6274C8" w:rsidR="008B1033" w:rsidRDefault="005F2C99" w:rsidP="005F2C99">
      <w:pPr>
        <w:pStyle w:val="Ttulo2"/>
        <w:rPr>
          <w:lang w:val="es-US"/>
        </w:rPr>
      </w:pPr>
      <w:bookmarkStart w:id="23" w:name="_Toc21952027"/>
      <w:r>
        <w:rPr>
          <w:lang w:val="es-US"/>
        </w:rPr>
        <w:t>Factibilidad económica y resultado de factibilidad.</w:t>
      </w:r>
      <w:bookmarkEnd w:id="23"/>
    </w:p>
    <w:p w14:paraId="2227131F" w14:textId="77777777" w:rsidR="0030045B" w:rsidRPr="0030045B" w:rsidRDefault="0030045B" w:rsidP="0030045B">
      <w:pPr>
        <w:rPr>
          <w:lang w:val="es-US"/>
        </w:rPr>
      </w:pPr>
    </w:p>
    <w:p w14:paraId="0F840B6E" w14:textId="77777777" w:rsidR="0030045B" w:rsidRPr="00D81B56" w:rsidRDefault="0030045B" w:rsidP="0030045B">
      <w:pPr>
        <w:rPr>
          <w:sz w:val="24"/>
        </w:rPr>
      </w:pPr>
      <w:r w:rsidRPr="00D81B56">
        <w:rPr>
          <w:sz w:val="24"/>
        </w:rPr>
        <w:t>Recursos claves para llevar a cabo el proyecto:</w:t>
      </w:r>
    </w:p>
    <w:p w14:paraId="57B72299" w14:textId="77777777" w:rsidR="0030045B" w:rsidRPr="00D81B56" w:rsidRDefault="0030045B" w:rsidP="0030045B">
      <w:pPr>
        <w:pStyle w:val="Prrafodelista"/>
        <w:numPr>
          <w:ilvl w:val="0"/>
          <w:numId w:val="27"/>
        </w:numPr>
        <w:rPr>
          <w:sz w:val="24"/>
        </w:rPr>
      </w:pPr>
      <w:r w:rsidRPr="00D81B56">
        <w:rPr>
          <w:sz w:val="24"/>
        </w:rPr>
        <w:t>Personal capacitado en el desarrollo del sistema.</w:t>
      </w:r>
    </w:p>
    <w:p w14:paraId="27B724CB" w14:textId="77777777" w:rsidR="0030045B" w:rsidRPr="00D81B56" w:rsidRDefault="0030045B" w:rsidP="0030045B">
      <w:pPr>
        <w:pStyle w:val="Prrafodelista"/>
        <w:numPr>
          <w:ilvl w:val="0"/>
          <w:numId w:val="27"/>
        </w:numPr>
        <w:rPr>
          <w:sz w:val="24"/>
        </w:rPr>
      </w:pPr>
      <w:r w:rsidRPr="00D81B56">
        <w:rPr>
          <w:sz w:val="24"/>
        </w:rPr>
        <w:t>Cliente que aportara capital a invertir en el desarrollo.</w:t>
      </w:r>
    </w:p>
    <w:p w14:paraId="380B5816" w14:textId="77777777" w:rsidR="0030045B" w:rsidRPr="00D81B56" w:rsidRDefault="0030045B" w:rsidP="0030045B">
      <w:pPr>
        <w:pStyle w:val="Prrafodelista"/>
        <w:numPr>
          <w:ilvl w:val="0"/>
          <w:numId w:val="27"/>
        </w:numPr>
        <w:rPr>
          <w:sz w:val="24"/>
        </w:rPr>
      </w:pPr>
      <w:r w:rsidRPr="00D81B56">
        <w:rPr>
          <w:sz w:val="24"/>
        </w:rPr>
        <w:t>Material adecuado en este caso HW y SW.</w:t>
      </w:r>
    </w:p>
    <w:p w14:paraId="263F23C1" w14:textId="77777777" w:rsidR="0030045B" w:rsidRPr="00D81B56" w:rsidRDefault="0030045B" w:rsidP="0030045B">
      <w:pPr>
        <w:pStyle w:val="Prrafodelista"/>
        <w:numPr>
          <w:ilvl w:val="0"/>
          <w:numId w:val="27"/>
        </w:numPr>
        <w:rPr>
          <w:sz w:val="24"/>
        </w:rPr>
      </w:pPr>
      <w:r w:rsidRPr="00D81B56">
        <w:rPr>
          <w:sz w:val="24"/>
        </w:rPr>
        <w:t>Espacio de trabajo apto para desarrollar sistema.</w:t>
      </w:r>
    </w:p>
    <w:p w14:paraId="5F4B5BD5" w14:textId="77777777" w:rsidR="0030045B" w:rsidRPr="00D81B56" w:rsidRDefault="0030045B" w:rsidP="0030045B">
      <w:pPr>
        <w:rPr>
          <w:sz w:val="24"/>
        </w:rPr>
      </w:pPr>
      <w:r w:rsidRPr="00D81B56">
        <w:rPr>
          <w:sz w:val="24"/>
        </w:rPr>
        <w:t>Estos son los principales recursos con los que contamos para el desarrollo de nuestro sistema. Los costos de algunos de estos ítems estarán reflejados más adelante en el informe.</w:t>
      </w:r>
    </w:p>
    <w:p w14:paraId="690EE779" w14:textId="77777777" w:rsidR="0030045B" w:rsidRPr="0030045B" w:rsidRDefault="0030045B" w:rsidP="0030045B">
      <w:pPr>
        <w:rPr>
          <w:b/>
        </w:rPr>
      </w:pPr>
      <w:r w:rsidRPr="0030045B">
        <w:rPr>
          <w:b/>
        </w:rPr>
        <w:t>Beneficios:</w:t>
      </w:r>
    </w:p>
    <w:p w14:paraId="7BD2F8C7" w14:textId="77777777" w:rsidR="0030045B" w:rsidRPr="00D81B56" w:rsidRDefault="0030045B" w:rsidP="0030045B">
      <w:pPr>
        <w:rPr>
          <w:sz w:val="24"/>
        </w:rPr>
      </w:pPr>
      <w:r w:rsidRPr="00D81B56">
        <w:rPr>
          <w:sz w:val="24"/>
        </w:rPr>
        <w:t>La idea clave con la que partimos este proyecto fue la de implementar un sistema capaz de agilizar y automatizar distintas actividades relacionadas con el desarrollo de sistemas que realizan distintos grupos de alumnos del ramo de ISW.</w:t>
      </w:r>
    </w:p>
    <w:p w14:paraId="679ED2BE" w14:textId="77777777" w:rsidR="0030045B" w:rsidRPr="00D81B56" w:rsidRDefault="0030045B" w:rsidP="0030045B">
      <w:pPr>
        <w:rPr>
          <w:sz w:val="24"/>
        </w:rPr>
      </w:pPr>
      <w:r w:rsidRPr="00D81B56">
        <w:rPr>
          <w:sz w:val="24"/>
        </w:rPr>
        <w:t>Ya que en primer lugar el sistema utilizado actualmente en el ramo es precario y no cuenta con los requisitos necesarios para que tanto alumnos y profesores puedan acceder de manera más rápida a informes y archivos propios de los desarrollos informáticos.</w:t>
      </w:r>
    </w:p>
    <w:p w14:paraId="5307A4F4" w14:textId="25B6DCDD" w:rsidR="0030045B" w:rsidRPr="00D81B56" w:rsidRDefault="0030045B" w:rsidP="0030045B">
      <w:pPr>
        <w:rPr>
          <w:sz w:val="24"/>
        </w:rPr>
      </w:pPr>
      <w:r w:rsidRPr="00D81B56">
        <w:rPr>
          <w:sz w:val="24"/>
        </w:rPr>
        <w:lastRenderedPageBreak/>
        <w:t>Por consiguiente, los beneficios están estrictamente relacionados con disminuir las HH que se requieren tanto en la administración de los profesores en revisión de tareas, informes, requerimientos, etc. y la gestión por parte de los alumnos en sus proyectos de software.</w:t>
      </w:r>
    </w:p>
    <w:p w14:paraId="67500DFD" w14:textId="77777777" w:rsidR="0030045B" w:rsidRPr="00D81B56" w:rsidRDefault="0030045B" w:rsidP="0030045B">
      <w:pPr>
        <w:rPr>
          <w:sz w:val="24"/>
        </w:rPr>
      </w:pPr>
      <w:r w:rsidRPr="00D81B56">
        <w:rPr>
          <w:sz w:val="24"/>
        </w:rPr>
        <w:t>También así el material utilizado en impresiones, materiales y gestión de otras tareas por parte de los profesores.</w:t>
      </w:r>
    </w:p>
    <w:p w14:paraId="05358B97" w14:textId="77777777" w:rsidR="0030045B" w:rsidRPr="00D81B56" w:rsidRDefault="0030045B" w:rsidP="0030045B">
      <w:pPr>
        <w:rPr>
          <w:sz w:val="24"/>
        </w:rPr>
      </w:pPr>
    </w:p>
    <w:p w14:paraId="7238C9D0" w14:textId="77777777" w:rsidR="0030045B" w:rsidRPr="0030045B" w:rsidRDefault="0030045B" w:rsidP="0030045B">
      <w:pPr>
        <w:rPr>
          <w:b/>
        </w:rPr>
      </w:pPr>
      <w:r w:rsidRPr="0030045B">
        <w:rPr>
          <w:b/>
        </w:rPr>
        <w:t>Valor agregado:</w:t>
      </w:r>
    </w:p>
    <w:p w14:paraId="3027B795" w14:textId="5F25CDAA" w:rsidR="0030045B" w:rsidRDefault="0030045B" w:rsidP="0030045B">
      <w:pPr>
        <w:rPr>
          <w:sz w:val="24"/>
        </w:rPr>
      </w:pPr>
      <w:r w:rsidRPr="00D81B56">
        <w:rPr>
          <w:sz w:val="24"/>
        </w:rPr>
        <w:t xml:space="preserve">Como anteriormente hemos mencionado este sistema viene a solucionar problemáticas de tiempo y gestión en proyectos del ramo, sin embargo, queremos hacer hincapié también en el enfoque al usuario y en como este se relaciona con el entorno del software, por lo mismo nuestro objetivo </w:t>
      </w:r>
      <w:r w:rsidR="00495435" w:rsidRPr="00D81B56">
        <w:rPr>
          <w:sz w:val="24"/>
        </w:rPr>
        <w:t>está</w:t>
      </w:r>
      <w:r w:rsidRPr="00D81B56">
        <w:rPr>
          <w:sz w:val="24"/>
        </w:rPr>
        <w:t xml:space="preserve"> puesto en la experiencia de usuario dándole tanto a profesores como alumnos herramientas eficaces y agiles para trabajar de una forma clara y limpia. Por lo tanto, el diseño de interfaces de nuestro sistema tendrá un diseño sobrio y amigable como una manera de solventar los problemas típicos que conllevan los trabajos en sistemas de información.</w:t>
      </w:r>
    </w:p>
    <w:p w14:paraId="18F4B393" w14:textId="77777777" w:rsidR="0030045B" w:rsidRPr="00D81B56" w:rsidRDefault="0030045B" w:rsidP="0030045B">
      <w:pPr>
        <w:rPr>
          <w:sz w:val="24"/>
        </w:rPr>
      </w:pPr>
      <w:r>
        <w:rPr>
          <w:sz w:val="24"/>
        </w:rPr>
        <w:br w:type="page"/>
      </w:r>
    </w:p>
    <w:p w14:paraId="51BCF8AC" w14:textId="05838A39" w:rsidR="0030045B" w:rsidRPr="0030045B" w:rsidRDefault="0030045B" w:rsidP="0030045B">
      <w:pPr>
        <w:rPr>
          <w:rFonts w:cstheme="minorHAnsi"/>
          <w:b/>
          <w:sz w:val="24"/>
          <w:szCs w:val="24"/>
        </w:rPr>
      </w:pPr>
      <w:r w:rsidRPr="00D81B56">
        <w:rPr>
          <w:rFonts w:cstheme="minorHAnsi"/>
          <w:b/>
          <w:sz w:val="24"/>
          <w:szCs w:val="24"/>
        </w:rPr>
        <w:lastRenderedPageBreak/>
        <w:t>Detalle de costo</w:t>
      </w:r>
      <w:r w:rsidRPr="00D81B56">
        <w:rPr>
          <w:rFonts w:cstheme="minorHAnsi"/>
          <w:sz w:val="24"/>
          <w:szCs w:val="24"/>
        </w:rPr>
        <w:t xml:space="preserve"> </w:t>
      </w:r>
      <w:r w:rsidRPr="00D81B56">
        <w:rPr>
          <w:rFonts w:cstheme="minorHAnsi"/>
          <w:b/>
          <w:sz w:val="24"/>
          <w:szCs w:val="24"/>
        </w:rPr>
        <w:t>(duración 3 meses)</w:t>
      </w:r>
    </w:p>
    <w:p w14:paraId="6F5B9C1E" w14:textId="35437759" w:rsidR="0030045B" w:rsidRDefault="0030045B" w:rsidP="0030045B">
      <w:pPr>
        <w:rPr>
          <w:rFonts w:cstheme="minorHAnsi"/>
          <w:sz w:val="24"/>
          <w:szCs w:val="24"/>
        </w:rPr>
      </w:pPr>
      <w:r w:rsidRPr="0030045B">
        <w:rPr>
          <w:rFonts w:cstheme="minorHAnsi"/>
          <w:b/>
          <w:sz w:val="24"/>
          <w:szCs w:val="24"/>
        </w:rPr>
        <w:t>Costos de desarrollo</w:t>
      </w:r>
      <w:r w:rsidRPr="00D81B56">
        <w:rPr>
          <w:rFonts w:cstheme="minorHAnsi"/>
          <w:sz w:val="24"/>
          <w:szCs w:val="24"/>
        </w:rPr>
        <w:t>:</w:t>
      </w:r>
    </w:p>
    <w:p w14:paraId="56FFBB8A" w14:textId="77777777" w:rsidR="0030045B" w:rsidRPr="00D81B56" w:rsidRDefault="0030045B" w:rsidP="0030045B">
      <w:pPr>
        <w:rPr>
          <w:rFonts w:cstheme="minorHAnsi"/>
          <w:sz w:val="24"/>
          <w:szCs w:val="24"/>
        </w:rPr>
      </w:pPr>
    </w:p>
    <w:p w14:paraId="7D961F3E" w14:textId="61A2DCDF" w:rsidR="0030045B" w:rsidRPr="00D81B56" w:rsidRDefault="0030045B" w:rsidP="0030045B">
      <w:pPr>
        <w:rPr>
          <w:rFonts w:cstheme="minorHAnsi"/>
          <w:sz w:val="24"/>
          <w:szCs w:val="24"/>
        </w:rPr>
      </w:pPr>
    </w:p>
    <w:p w14:paraId="3DB1614D" w14:textId="52A75A76" w:rsidR="0030045B" w:rsidRPr="00D81B56" w:rsidRDefault="0030045B" w:rsidP="0030045B">
      <w:pPr>
        <w:rPr>
          <w:rFonts w:cstheme="minorHAnsi"/>
          <w:sz w:val="24"/>
          <w:szCs w:val="24"/>
        </w:rPr>
      </w:pPr>
    </w:p>
    <w:p w14:paraId="58EE96FF" w14:textId="77777777" w:rsidR="0030045B" w:rsidRPr="00D81B56" w:rsidRDefault="0030045B" w:rsidP="0030045B">
      <w:pPr>
        <w:rPr>
          <w:rFonts w:cstheme="minorHAnsi"/>
          <w:sz w:val="24"/>
          <w:szCs w:val="24"/>
        </w:rPr>
      </w:pPr>
    </w:p>
    <w:p w14:paraId="54238E2D" w14:textId="77777777" w:rsidR="0030045B" w:rsidRPr="00D81B56" w:rsidRDefault="0030045B" w:rsidP="0030045B">
      <w:pPr>
        <w:rPr>
          <w:rFonts w:cstheme="minorHAnsi"/>
          <w:sz w:val="24"/>
          <w:szCs w:val="24"/>
        </w:rPr>
      </w:pPr>
    </w:p>
    <w:p w14:paraId="73123082" w14:textId="77777777" w:rsidR="0030045B" w:rsidRPr="00D81B56" w:rsidRDefault="0030045B" w:rsidP="0030045B">
      <w:pPr>
        <w:rPr>
          <w:rFonts w:cstheme="minorHAnsi"/>
          <w:sz w:val="24"/>
          <w:szCs w:val="24"/>
        </w:rPr>
      </w:pPr>
    </w:p>
    <w:p w14:paraId="1BDBD51A" w14:textId="77777777" w:rsidR="0030045B" w:rsidRPr="00D81B56" w:rsidRDefault="0030045B" w:rsidP="0030045B">
      <w:pPr>
        <w:rPr>
          <w:rFonts w:cstheme="minorHAnsi"/>
          <w:sz w:val="24"/>
          <w:szCs w:val="24"/>
        </w:rPr>
      </w:pPr>
    </w:p>
    <w:p w14:paraId="5B8B133F" w14:textId="77777777" w:rsidR="0030045B" w:rsidRPr="00D81B56" w:rsidRDefault="0030045B" w:rsidP="0030045B">
      <w:pPr>
        <w:rPr>
          <w:rFonts w:cstheme="minorHAnsi"/>
          <w:sz w:val="24"/>
          <w:szCs w:val="24"/>
        </w:rPr>
      </w:pPr>
    </w:p>
    <w:tbl>
      <w:tblPr>
        <w:tblStyle w:val="Tabladecuadrcula5oscura-nfasis1"/>
        <w:tblpPr w:leftFromText="141" w:rightFromText="141" w:vertAnchor="page" w:horzAnchor="margin" w:tblpY="2731"/>
        <w:tblW w:w="7693" w:type="dxa"/>
        <w:tblLook w:val="04A0" w:firstRow="1" w:lastRow="0" w:firstColumn="1" w:lastColumn="0" w:noHBand="0" w:noVBand="1"/>
      </w:tblPr>
      <w:tblGrid>
        <w:gridCol w:w="1583"/>
        <w:gridCol w:w="1210"/>
        <w:gridCol w:w="1128"/>
        <w:gridCol w:w="1209"/>
        <w:gridCol w:w="1252"/>
        <w:gridCol w:w="1311"/>
      </w:tblGrid>
      <w:tr w:rsidR="0030045B" w:rsidRPr="00D81B56" w14:paraId="18111101" w14:textId="77777777" w:rsidTr="0030045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83" w:type="dxa"/>
          </w:tcPr>
          <w:p w14:paraId="016E38B3" w14:textId="77777777" w:rsidR="0030045B" w:rsidRPr="00D81B56" w:rsidRDefault="0030045B" w:rsidP="0030045B">
            <w:pPr>
              <w:rPr>
                <w:rFonts w:cstheme="minorHAnsi"/>
                <w:sz w:val="24"/>
                <w:szCs w:val="24"/>
              </w:rPr>
            </w:pPr>
            <w:r w:rsidRPr="00D81B56">
              <w:rPr>
                <w:rFonts w:cstheme="minorHAnsi"/>
                <w:sz w:val="24"/>
                <w:szCs w:val="24"/>
              </w:rPr>
              <w:t>Detalle</w:t>
            </w:r>
          </w:p>
        </w:tc>
        <w:tc>
          <w:tcPr>
            <w:tcW w:w="1210" w:type="dxa"/>
          </w:tcPr>
          <w:p w14:paraId="7C81D236" w14:textId="77777777" w:rsidR="0030045B" w:rsidRPr="00D81B56" w:rsidRDefault="0030045B" w:rsidP="0030045B">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HW</w:t>
            </w:r>
          </w:p>
        </w:tc>
        <w:tc>
          <w:tcPr>
            <w:tcW w:w="1128" w:type="dxa"/>
          </w:tcPr>
          <w:p w14:paraId="1B6A61C0" w14:textId="77777777" w:rsidR="0030045B" w:rsidRPr="00D81B56" w:rsidRDefault="0030045B" w:rsidP="0030045B">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Redes</w:t>
            </w:r>
          </w:p>
        </w:tc>
        <w:tc>
          <w:tcPr>
            <w:tcW w:w="1209" w:type="dxa"/>
          </w:tcPr>
          <w:p w14:paraId="5B34B2A1" w14:textId="77777777" w:rsidR="0030045B" w:rsidRPr="00D81B56" w:rsidRDefault="0030045B" w:rsidP="0030045B">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SW</w:t>
            </w:r>
          </w:p>
        </w:tc>
        <w:tc>
          <w:tcPr>
            <w:tcW w:w="1252" w:type="dxa"/>
          </w:tcPr>
          <w:p w14:paraId="0FB5A6F4" w14:textId="77777777" w:rsidR="0030045B" w:rsidRPr="00D81B56" w:rsidRDefault="0030045B" w:rsidP="0030045B">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Costes Generales</w:t>
            </w:r>
          </w:p>
        </w:tc>
        <w:tc>
          <w:tcPr>
            <w:tcW w:w="1311" w:type="dxa"/>
          </w:tcPr>
          <w:p w14:paraId="46D297A9" w14:textId="77777777" w:rsidR="0030045B" w:rsidRPr="00D81B56" w:rsidRDefault="0030045B" w:rsidP="0030045B">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HH/Precio</w:t>
            </w:r>
          </w:p>
        </w:tc>
      </w:tr>
      <w:tr w:rsidR="0030045B" w:rsidRPr="00D81B56" w14:paraId="1D0D4634" w14:textId="77777777" w:rsidTr="0030045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83" w:type="dxa"/>
          </w:tcPr>
          <w:p w14:paraId="61C60856" w14:textId="77777777" w:rsidR="0030045B" w:rsidRPr="00D81B56" w:rsidRDefault="0030045B" w:rsidP="0030045B">
            <w:pPr>
              <w:rPr>
                <w:rFonts w:cstheme="minorHAnsi"/>
                <w:sz w:val="24"/>
                <w:szCs w:val="24"/>
              </w:rPr>
            </w:pPr>
            <w:r w:rsidRPr="00D81B56">
              <w:rPr>
                <w:rFonts w:cstheme="minorHAnsi"/>
                <w:sz w:val="24"/>
                <w:szCs w:val="24"/>
              </w:rPr>
              <w:t>Analista</w:t>
            </w:r>
          </w:p>
        </w:tc>
        <w:tc>
          <w:tcPr>
            <w:tcW w:w="1210" w:type="dxa"/>
          </w:tcPr>
          <w:p w14:paraId="053AB532"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128" w:type="dxa"/>
          </w:tcPr>
          <w:p w14:paraId="3845EC7F"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09" w:type="dxa"/>
          </w:tcPr>
          <w:p w14:paraId="6D8E99DA"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52" w:type="dxa"/>
          </w:tcPr>
          <w:p w14:paraId="12B1389C"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311" w:type="dxa"/>
          </w:tcPr>
          <w:p w14:paraId="33D56841"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$1626000</w:t>
            </w:r>
          </w:p>
        </w:tc>
      </w:tr>
      <w:tr w:rsidR="0030045B" w:rsidRPr="00D81B56" w14:paraId="5ADB2AD6" w14:textId="77777777" w:rsidTr="0030045B">
        <w:trPr>
          <w:trHeight w:val="286"/>
        </w:trPr>
        <w:tc>
          <w:tcPr>
            <w:cnfStyle w:val="001000000000" w:firstRow="0" w:lastRow="0" w:firstColumn="1" w:lastColumn="0" w:oddVBand="0" w:evenVBand="0" w:oddHBand="0" w:evenHBand="0" w:firstRowFirstColumn="0" w:firstRowLastColumn="0" w:lastRowFirstColumn="0" w:lastRowLastColumn="0"/>
            <w:tcW w:w="1583" w:type="dxa"/>
          </w:tcPr>
          <w:p w14:paraId="214B0266" w14:textId="77777777" w:rsidR="0030045B" w:rsidRPr="00D81B56" w:rsidRDefault="0030045B" w:rsidP="0030045B">
            <w:pPr>
              <w:rPr>
                <w:rFonts w:cstheme="minorHAnsi"/>
                <w:sz w:val="24"/>
                <w:szCs w:val="24"/>
              </w:rPr>
            </w:pPr>
            <w:r w:rsidRPr="00D81B56">
              <w:rPr>
                <w:rFonts w:cstheme="minorHAnsi"/>
                <w:sz w:val="24"/>
                <w:szCs w:val="24"/>
              </w:rPr>
              <w:t>Jefe Proyecto</w:t>
            </w:r>
          </w:p>
        </w:tc>
        <w:tc>
          <w:tcPr>
            <w:tcW w:w="1210" w:type="dxa"/>
          </w:tcPr>
          <w:p w14:paraId="55A7BDCC"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28" w:type="dxa"/>
          </w:tcPr>
          <w:p w14:paraId="1F292489"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09" w:type="dxa"/>
          </w:tcPr>
          <w:p w14:paraId="086B650E"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52" w:type="dxa"/>
          </w:tcPr>
          <w:p w14:paraId="1B106FED"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311" w:type="dxa"/>
          </w:tcPr>
          <w:p w14:paraId="60A2A685"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$2100000</w:t>
            </w:r>
          </w:p>
        </w:tc>
      </w:tr>
      <w:tr w:rsidR="0030045B" w:rsidRPr="00D81B56" w14:paraId="40EC2F5B" w14:textId="77777777" w:rsidTr="0030045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83" w:type="dxa"/>
          </w:tcPr>
          <w:p w14:paraId="25072A83" w14:textId="77777777" w:rsidR="0030045B" w:rsidRPr="00D81B56" w:rsidRDefault="0030045B" w:rsidP="0030045B">
            <w:pPr>
              <w:rPr>
                <w:rFonts w:cstheme="minorHAnsi"/>
                <w:sz w:val="24"/>
                <w:szCs w:val="24"/>
              </w:rPr>
            </w:pPr>
            <w:r w:rsidRPr="00D81B56">
              <w:rPr>
                <w:rFonts w:cstheme="minorHAnsi"/>
                <w:sz w:val="24"/>
                <w:szCs w:val="24"/>
              </w:rPr>
              <w:t>Desarrollador</w:t>
            </w:r>
          </w:p>
        </w:tc>
        <w:tc>
          <w:tcPr>
            <w:tcW w:w="1210" w:type="dxa"/>
          </w:tcPr>
          <w:p w14:paraId="1EF6A41B"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128" w:type="dxa"/>
          </w:tcPr>
          <w:p w14:paraId="77026258"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09" w:type="dxa"/>
          </w:tcPr>
          <w:p w14:paraId="3183AF33"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52" w:type="dxa"/>
          </w:tcPr>
          <w:p w14:paraId="23E4FA4A"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311" w:type="dxa"/>
          </w:tcPr>
          <w:p w14:paraId="2262BCA8"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$1680000</w:t>
            </w:r>
          </w:p>
        </w:tc>
      </w:tr>
      <w:tr w:rsidR="0030045B" w:rsidRPr="00D81B56" w14:paraId="465F9D26" w14:textId="77777777" w:rsidTr="0030045B">
        <w:trPr>
          <w:trHeight w:val="286"/>
        </w:trPr>
        <w:tc>
          <w:tcPr>
            <w:cnfStyle w:val="001000000000" w:firstRow="0" w:lastRow="0" w:firstColumn="1" w:lastColumn="0" w:oddVBand="0" w:evenVBand="0" w:oddHBand="0" w:evenHBand="0" w:firstRowFirstColumn="0" w:firstRowLastColumn="0" w:lastRowFirstColumn="0" w:lastRowLastColumn="0"/>
            <w:tcW w:w="1583" w:type="dxa"/>
          </w:tcPr>
          <w:p w14:paraId="3FE183FC" w14:textId="77777777" w:rsidR="0030045B" w:rsidRPr="00D81B56" w:rsidRDefault="0030045B" w:rsidP="0030045B">
            <w:pPr>
              <w:rPr>
                <w:rFonts w:cstheme="minorHAnsi"/>
                <w:sz w:val="24"/>
                <w:szCs w:val="24"/>
              </w:rPr>
            </w:pPr>
            <w:r w:rsidRPr="00D81B56">
              <w:rPr>
                <w:rFonts w:cstheme="minorHAnsi"/>
                <w:sz w:val="24"/>
                <w:szCs w:val="24"/>
              </w:rPr>
              <w:t>Desarrollador</w:t>
            </w:r>
          </w:p>
        </w:tc>
        <w:tc>
          <w:tcPr>
            <w:tcW w:w="1210" w:type="dxa"/>
          </w:tcPr>
          <w:p w14:paraId="499130CA"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28" w:type="dxa"/>
          </w:tcPr>
          <w:p w14:paraId="620991D8"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09" w:type="dxa"/>
          </w:tcPr>
          <w:p w14:paraId="242CEADB"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52" w:type="dxa"/>
          </w:tcPr>
          <w:p w14:paraId="6A3A8FCC"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311" w:type="dxa"/>
          </w:tcPr>
          <w:p w14:paraId="63AB86CF"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$1680000</w:t>
            </w:r>
          </w:p>
        </w:tc>
      </w:tr>
      <w:tr w:rsidR="0030045B" w:rsidRPr="00D81B56" w14:paraId="45770FB1" w14:textId="77777777" w:rsidTr="0030045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83" w:type="dxa"/>
          </w:tcPr>
          <w:p w14:paraId="5D1C8E80" w14:textId="77777777" w:rsidR="0030045B" w:rsidRPr="00D81B56" w:rsidRDefault="0030045B" w:rsidP="0030045B">
            <w:pPr>
              <w:rPr>
                <w:rFonts w:cstheme="minorHAnsi"/>
                <w:sz w:val="24"/>
                <w:szCs w:val="24"/>
              </w:rPr>
            </w:pPr>
            <w:r w:rsidRPr="00D81B56">
              <w:rPr>
                <w:rFonts w:cstheme="minorHAnsi"/>
                <w:sz w:val="24"/>
                <w:szCs w:val="24"/>
              </w:rPr>
              <w:t>Desarrollador</w:t>
            </w:r>
          </w:p>
        </w:tc>
        <w:tc>
          <w:tcPr>
            <w:tcW w:w="1210" w:type="dxa"/>
          </w:tcPr>
          <w:p w14:paraId="2B939A38"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128" w:type="dxa"/>
          </w:tcPr>
          <w:p w14:paraId="58902864"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09" w:type="dxa"/>
          </w:tcPr>
          <w:p w14:paraId="2D6A5A33"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52" w:type="dxa"/>
          </w:tcPr>
          <w:p w14:paraId="64131025"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311" w:type="dxa"/>
          </w:tcPr>
          <w:p w14:paraId="4A5F4F6E"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$1680000</w:t>
            </w:r>
          </w:p>
        </w:tc>
      </w:tr>
      <w:tr w:rsidR="0030045B" w:rsidRPr="00D81B56" w14:paraId="7D8D4E25" w14:textId="77777777" w:rsidTr="0030045B">
        <w:trPr>
          <w:trHeight w:val="286"/>
        </w:trPr>
        <w:tc>
          <w:tcPr>
            <w:cnfStyle w:val="001000000000" w:firstRow="0" w:lastRow="0" w:firstColumn="1" w:lastColumn="0" w:oddVBand="0" w:evenVBand="0" w:oddHBand="0" w:evenHBand="0" w:firstRowFirstColumn="0" w:firstRowLastColumn="0" w:lastRowFirstColumn="0" w:lastRowLastColumn="0"/>
            <w:tcW w:w="1583" w:type="dxa"/>
          </w:tcPr>
          <w:p w14:paraId="03A1E640" w14:textId="77777777" w:rsidR="0030045B" w:rsidRPr="00D81B56" w:rsidRDefault="0030045B" w:rsidP="0030045B">
            <w:pPr>
              <w:rPr>
                <w:rFonts w:cstheme="minorHAnsi"/>
                <w:sz w:val="24"/>
                <w:szCs w:val="24"/>
              </w:rPr>
            </w:pPr>
            <w:r w:rsidRPr="00D81B56">
              <w:rPr>
                <w:rFonts w:cstheme="minorHAnsi"/>
                <w:sz w:val="24"/>
                <w:szCs w:val="24"/>
              </w:rPr>
              <w:t>Desarrollador</w:t>
            </w:r>
          </w:p>
        </w:tc>
        <w:tc>
          <w:tcPr>
            <w:tcW w:w="1210" w:type="dxa"/>
          </w:tcPr>
          <w:p w14:paraId="750ADCC5"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28" w:type="dxa"/>
          </w:tcPr>
          <w:p w14:paraId="3CC46242"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09" w:type="dxa"/>
          </w:tcPr>
          <w:p w14:paraId="54FA5F02"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52" w:type="dxa"/>
          </w:tcPr>
          <w:p w14:paraId="241BB22F"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311" w:type="dxa"/>
          </w:tcPr>
          <w:p w14:paraId="558F8279"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$1680000</w:t>
            </w:r>
          </w:p>
        </w:tc>
      </w:tr>
      <w:tr w:rsidR="0030045B" w:rsidRPr="00D81B56" w14:paraId="5F6C560E" w14:textId="77777777" w:rsidTr="0030045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83" w:type="dxa"/>
          </w:tcPr>
          <w:p w14:paraId="30FBDAC0" w14:textId="77777777" w:rsidR="0030045B" w:rsidRPr="00D81B56" w:rsidRDefault="0030045B" w:rsidP="0030045B">
            <w:pPr>
              <w:rPr>
                <w:rFonts w:cstheme="minorHAnsi"/>
                <w:sz w:val="24"/>
                <w:szCs w:val="24"/>
              </w:rPr>
            </w:pPr>
            <w:r w:rsidRPr="00D81B56">
              <w:rPr>
                <w:rFonts w:cstheme="minorHAnsi"/>
                <w:sz w:val="24"/>
                <w:szCs w:val="24"/>
              </w:rPr>
              <w:t>Diseñador</w:t>
            </w:r>
          </w:p>
        </w:tc>
        <w:tc>
          <w:tcPr>
            <w:tcW w:w="1210" w:type="dxa"/>
          </w:tcPr>
          <w:p w14:paraId="4903D496"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128" w:type="dxa"/>
          </w:tcPr>
          <w:p w14:paraId="32FF5A5B"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09" w:type="dxa"/>
          </w:tcPr>
          <w:p w14:paraId="093A2310"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52" w:type="dxa"/>
          </w:tcPr>
          <w:p w14:paraId="165FD3AA"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311" w:type="dxa"/>
          </w:tcPr>
          <w:p w14:paraId="7547D2BB"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$1200000</w:t>
            </w:r>
          </w:p>
        </w:tc>
      </w:tr>
      <w:tr w:rsidR="0030045B" w:rsidRPr="00D81B56" w14:paraId="670D6AA9" w14:textId="77777777" w:rsidTr="0030045B">
        <w:trPr>
          <w:trHeight w:val="286"/>
        </w:trPr>
        <w:tc>
          <w:tcPr>
            <w:cnfStyle w:val="001000000000" w:firstRow="0" w:lastRow="0" w:firstColumn="1" w:lastColumn="0" w:oddVBand="0" w:evenVBand="0" w:oddHBand="0" w:evenHBand="0" w:firstRowFirstColumn="0" w:firstRowLastColumn="0" w:lastRowFirstColumn="0" w:lastRowLastColumn="0"/>
            <w:tcW w:w="1583" w:type="dxa"/>
          </w:tcPr>
          <w:p w14:paraId="5A2E3652" w14:textId="77777777" w:rsidR="0030045B" w:rsidRPr="00D81B56" w:rsidRDefault="0030045B" w:rsidP="0030045B">
            <w:pPr>
              <w:rPr>
                <w:rFonts w:cstheme="minorHAnsi"/>
                <w:sz w:val="24"/>
                <w:szCs w:val="24"/>
              </w:rPr>
            </w:pPr>
            <w:r w:rsidRPr="00D81B56">
              <w:rPr>
                <w:rFonts w:cstheme="minorHAnsi"/>
                <w:sz w:val="24"/>
                <w:szCs w:val="24"/>
              </w:rPr>
              <w:t>Tester</w:t>
            </w:r>
          </w:p>
        </w:tc>
        <w:tc>
          <w:tcPr>
            <w:tcW w:w="1210" w:type="dxa"/>
          </w:tcPr>
          <w:p w14:paraId="39E6BC75"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28" w:type="dxa"/>
          </w:tcPr>
          <w:p w14:paraId="63D8B815"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09" w:type="dxa"/>
          </w:tcPr>
          <w:p w14:paraId="0C1AE6D5"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52" w:type="dxa"/>
          </w:tcPr>
          <w:p w14:paraId="7F162DC0"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311" w:type="dxa"/>
          </w:tcPr>
          <w:p w14:paraId="10E61DAF"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$1080000</w:t>
            </w:r>
          </w:p>
        </w:tc>
      </w:tr>
      <w:tr w:rsidR="0030045B" w:rsidRPr="00D81B56" w14:paraId="7FAA3328" w14:textId="77777777" w:rsidTr="0030045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83" w:type="dxa"/>
          </w:tcPr>
          <w:p w14:paraId="08C1B60E" w14:textId="77777777" w:rsidR="0030045B" w:rsidRPr="00D81B56" w:rsidRDefault="0030045B" w:rsidP="0030045B">
            <w:pPr>
              <w:rPr>
                <w:rFonts w:cstheme="minorHAnsi"/>
                <w:sz w:val="24"/>
                <w:szCs w:val="24"/>
              </w:rPr>
            </w:pPr>
            <w:r w:rsidRPr="00D81B56">
              <w:rPr>
                <w:rFonts w:cstheme="minorHAnsi"/>
                <w:sz w:val="24"/>
                <w:szCs w:val="24"/>
              </w:rPr>
              <w:t>Internet</w:t>
            </w:r>
          </w:p>
        </w:tc>
        <w:tc>
          <w:tcPr>
            <w:tcW w:w="1210" w:type="dxa"/>
          </w:tcPr>
          <w:p w14:paraId="0A71F6B4"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128" w:type="dxa"/>
          </w:tcPr>
          <w:p w14:paraId="51121308"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09" w:type="dxa"/>
          </w:tcPr>
          <w:p w14:paraId="3D710A39"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52" w:type="dxa"/>
          </w:tcPr>
          <w:p w14:paraId="34A21143"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w:t>
            </w:r>
          </w:p>
        </w:tc>
        <w:tc>
          <w:tcPr>
            <w:tcW w:w="1311" w:type="dxa"/>
          </w:tcPr>
          <w:p w14:paraId="487D080A"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30045B" w:rsidRPr="00D81B56" w14:paraId="425021ED" w14:textId="77777777" w:rsidTr="0030045B">
        <w:trPr>
          <w:trHeight w:val="286"/>
        </w:trPr>
        <w:tc>
          <w:tcPr>
            <w:cnfStyle w:val="001000000000" w:firstRow="0" w:lastRow="0" w:firstColumn="1" w:lastColumn="0" w:oddVBand="0" w:evenVBand="0" w:oddHBand="0" w:evenHBand="0" w:firstRowFirstColumn="0" w:firstRowLastColumn="0" w:lastRowFirstColumn="0" w:lastRowLastColumn="0"/>
            <w:tcW w:w="1583" w:type="dxa"/>
          </w:tcPr>
          <w:p w14:paraId="3F798955" w14:textId="77777777" w:rsidR="0030045B" w:rsidRPr="00D81B56" w:rsidRDefault="0030045B" w:rsidP="0030045B">
            <w:pPr>
              <w:rPr>
                <w:rFonts w:cstheme="minorHAnsi"/>
                <w:sz w:val="24"/>
                <w:szCs w:val="24"/>
              </w:rPr>
            </w:pPr>
            <w:r w:rsidRPr="00D81B56">
              <w:rPr>
                <w:rFonts w:cstheme="minorHAnsi"/>
                <w:sz w:val="24"/>
                <w:szCs w:val="24"/>
              </w:rPr>
              <w:t>Trello</w:t>
            </w:r>
          </w:p>
        </w:tc>
        <w:tc>
          <w:tcPr>
            <w:tcW w:w="1210" w:type="dxa"/>
          </w:tcPr>
          <w:p w14:paraId="349648D6"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28" w:type="dxa"/>
          </w:tcPr>
          <w:p w14:paraId="0475141C"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09" w:type="dxa"/>
          </w:tcPr>
          <w:p w14:paraId="1A912BE6"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w:t>
            </w:r>
          </w:p>
        </w:tc>
        <w:tc>
          <w:tcPr>
            <w:tcW w:w="1252" w:type="dxa"/>
          </w:tcPr>
          <w:p w14:paraId="4E4DD319"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311" w:type="dxa"/>
          </w:tcPr>
          <w:p w14:paraId="1AA836EF"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30045B" w:rsidRPr="00D81B56" w14:paraId="2882DE53" w14:textId="77777777" w:rsidTr="0030045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83" w:type="dxa"/>
          </w:tcPr>
          <w:p w14:paraId="1732564B" w14:textId="77777777" w:rsidR="0030045B" w:rsidRPr="00D81B56" w:rsidRDefault="0030045B" w:rsidP="0030045B">
            <w:pPr>
              <w:rPr>
                <w:rFonts w:cstheme="minorHAnsi"/>
                <w:sz w:val="24"/>
                <w:szCs w:val="24"/>
              </w:rPr>
            </w:pPr>
            <w:r w:rsidRPr="00D81B56">
              <w:rPr>
                <w:rFonts w:cstheme="minorHAnsi"/>
                <w:sz w:val="24"/>
                <w:szCs w:val="24"/>
              </w:rPr>
              <w:t>Docker</w:t>
            </w:r>
          </w:p>
        </w:tc>
        <w:tc>
          <w:tcPr>
            <w:tcW w:w="1210" w:type="dxa"/>
          </w:tcPr>
          <w:p w14:paraId="012542E2"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128" w:type="dxa"/>
          </w:tcPr>
          <w:p w14:paraId="0D837E18"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09" w:type="dxa"/>
          </w:tcPr>
          <w:p w14:paraId="088915B9"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w:t>
            </w:r>
          </w:p>
        </w:tc>
        <w:tc>
          <w:tcPr>
            <w:tcW w:w="1252" w:type="dxa"/>
          </w:tcPr>
          <w:p w14:paraId="0E12FF43"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311" w:type="dxa"/>
          </w:tcPr>
          <w:p w14:paraId="09D76D25"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30045B" w:rsidRPr="00D81B56" w14:paraId="7ADA154A" w14:textId="77777777" w:rsidTr="0030045B">
        <w:trPr>
          <w:trHeight w:val="286"/>
        </w:trPr>
        <w:tc>
          <w:tcPr>
            <w:cnfStyle w:val="001000000000" w:firstRow="0" w:lastRow="0" w:firstColumn="1" w:lastColumn="0" w:oddVBand="0" w:evenVBand="0" w:oddHBand="0" w:evenHBand="0" w:firstRowFirstColumn="0" w:firstRowLastColumn="0" w:lastRowFirstColumn="0" w:lastRowLastColumn="0"/>
            <w:tcW w:w="1583" w:type="dxa"/>
          </w:tcPr>
          <w:p w14:paraId="3F97E8FC" w14:textId="77777777" w:rsidR="0030045B" w:rsidRPr="00D81B56" w:rsidRDefault="0030045B" w:rsidP="0030045B">
            <w:pPr>
              <w:rPr>
                <w:rFonts w:cstheme="minorHAnsi"/>
                <w:sz w:val="24"/>
                <w:szCs w:val="24"/>
              </w:rPr>
            </w:pPr>
            <w:r w:rsidRPr="00D81B56">
              <w:rPr>
                <w:rFonts w:cstheme="minorHAnsi"/>
                <w:sz w:val="24"/>
                <w:szCs w:val="24"/>
              </w:rPr>
              <w:t>VS Code</w:t>
            </w:r>
          </w:p>
        </w:tc>
        <w:tc>
          <w:tcPr>
            <w:tcW w:w="1210" w:type="dxa"/>
          </w:tcPr>
          <w:p w14:paraId="41D1F10A"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28" w:type="dxa"/>
          </w:tcPr>
          <w:p w14:paraId="2E18D491"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09" w:type="dxa"/>
          </w:tcPr>
          <w:p w14:paraId="099F808B"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w:t>
            </w:r>
          </w:p>
        </w:tc>
        <w:tc>
          <w:tcPr>
            <w:tcW w:w="1252" w:type="dxa"/>
          </w:tcPr>
          <w:p w14:paraId="4712FB02"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311" w:type="dxa"/>
          </w:tcPr>
          <w:p w14:paraId="3E346381"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30045B" w:rsidRPr="00D81B56" w14:paraId="7F7525EA" w14:textId="77777777" w:rsidTr="0030045B">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583" w:type="dxa"/>
          </w:tcPr>
          <w:p w14:paraId="1B6FB863" w14:textId="77777777" w:rsidR="0030045B" w:rsidRPr="00D81B56" w:rsidRDefault="0030045B" w:rsidP="0030045B">
            <w:pPr>
              <w:rPr>
                <w:rFonts w:cstheme="minorHAnsi"/>
                <w:sz w:val="24"/>
                <w:szCs w:val="24"/>
              </w:rPr>
            </w:pPr>
            <w:r w:rsidRPr="00D81B56">
              <w:rPr>
                <w:rFonts w:cstheme="minorHAnsi"/>
                <w:sz w:val="24"/>
                <w:szCs w:val="24"/>
              </w:rPr>
              <w:t>Ofimática</w:t>
            </w:r>
          </w:p>
        </w:tc>
        <w:tc>
          <w:tcPr>
            <w:tcW w:w="1210" w:type="dxa"/>
          </w:tcPr>
          <w:p w14:paraId="28017539"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128" w:type="dxa"/>
          </w:tcPr>
          <w:p w14:paraId="5AFADB94"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09" w:type="dxa"/>
          </w:tcPr>
          <w:p w14:paraId="64C6AEBB"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52" w:type="dxa"/>
          </w:tcPr>
          <w:p w14:paraId="352A2057"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w:t>
            </w:r>
          </w:p>
        </w:tc>
        <w:tc>
          <w:tcPr>
            <w:tcW w:w="1311" w:type="dxa"/>
          </w:tcPr>
          <w:p w14:paraId="2C276C5E"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30045B" w:rsidRPr="00D81B56" w14:paraId="7156D22F" w14:textId="77777777" w:rsidTr="0030045B">
        <w:trPr>
          <w:trHeight w:val="286"/>
        </w:trPr>
        <w:tc>
          <w:tcPr>
            <w:cnfStyle w:val="001000000000" w:firstRow="0" w:lastRow="0" w:firstColumn="1" w:lastColumn="0" w:oddVBand="0" w:evenVBand="0" w:oddHBand="0" w:evenHBand="0" w:firstRowFirstColumn="0" w:firstRowLastColumn="0" w:lastRowFirstColumn="0" w:lastRowLastColumn="0"/>
            <w:tcW w:w="1583" w:type="dxa"/>
          </w:tcPr>
          <w:p w14:paraId="4C3C850F" w14:textId="77777777" w:rsidR="0030045B" w:rsidRPr="00D81B56" w:rsidRDefault="0030045B" w:rsidP="0030045B">
            <w:pPr>
              <w:rPr>
                <w:rFonts w:cstheme="minorHAnsi"/>
                <w:sz w:val="24"/>
                <w:szCs w:val="24"/>
              </w:rPr>
            </w:pPr>
            <w:r w:rsidRPr="00D81B56">
              <w:rPr>
                <w:rFonts w:cstheme="minorHAnsi"/>
                <w:sz w:val="24"/>
                <w:szCs w:val="24"/>
              </w:rPr>
              <w:t>Papelería</w:t>
            </w:r>
          </w:p>
        </w:tc>
        <w:tc>
          <w:tcPr>
            <w:tcW w:w="1210" w:type="dxa"/>
          </w:tcPr>
          <w:p w14:paraId="48C95E73"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28" w:type="dxa"/>
          </w:tcPr>
          <w:p w14:paraId="70393EFC"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09" w:type="dxa"/>
          </w:tcPr>
          <w:p w14:paraId="5F324840"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52" w:type="dxa"/>
          </w:tcPr>
          <w:p w14:paraId="270A9F16"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w:t>
            </w:r>
          </w:p>
        </w:tc>
        <w:tc>
          <w:tcPr>
            <w:tcW w:w="1311" w:type="dxa"/>
          </w:tcPr>
          <w:p w14:paraId="5D85CEAE"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30045B" w:rsidRPr="00D81B56" w14:paraId="421DA2F1" w14:textId="77777777" w:rsidTr="0030045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83" w:type="dxa"/>
          </w:tcPr>
          <w:p w14:paraId="2ACA4146" w14:textId="77777777" w:rsidR="0030045B" w:rsidRPr="00D81B56" w:rsidRDefault="0030045B" w:rsidP="0030045B">
            <w:pPr>
              <w:rPr>
                <w:rFonts w:cstheme="minorHAnsi"/>
                <w:sz w:val="24"/>
                <w:szCs w:val="24"/>
              </w:rPr>
            </w:pPr>
            <w:r w:rsidRPr="00D81B56">
              <w:rPr>
                <w:rFonts w:cstheme="minorHAnsi"/>
                <w:sz w:val="24"/>
                <w:szCs w:val="24"/>
              </w:rPr>
              <w:t>Luz</w:t>
            </w:r>
          </w:p>
        </w:tc>
        <w:tc>
          <w:tcPr>
            <w:tcW w:w="1210" w:type="dxa"/>
          </w:tcPr>
          <w:p w14:paraId="2C36D8FF"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$180000</w:t>
            </w:r>
          </w:p>
        </w:tc>
        <w:tc>
          <w:tcPr>
            <w:tcW w:w="1128" w:type="dxa"/>
          </w:tcPr>
          <w:p w14:paraId="4F2F7BD0"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09" w:type="dxa"/>
          </w:tcPr>
          <w:p w14:paraId="6BADB7D9"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52" w:type="dxa"/>
          </w:tcPr>
          <w:p w14:paraId="0272DF25"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311" w:type="dxa"/>
          </w:tcPr>
          <w:p w14:paraId="0BE743B8"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30045B" w:rsidRPr="00D81B56" w14:paraId="7024D46F" w14:textId="77777777" w:rsidTr="0030045B">
        <w:trPr>
          <w:trHeight w:val="286"/>
        </w:trPr>
        <w:tc>
          <w:tcPr>
            <w:cnfStyle w:val="001000000000" w:firstRow="0" w:lastRow="0" w:firstColumn="1" w:lastColumn="0" w:oddVBand="0" w:evenVBand="0" w:oddHBand="0" w:evenHBand="0" w:firstRowFirstColumn="0" w:firstRowLastColumn="0" w:lastRowFirstColumn="0" w:lastRowLastColumn="0"/>
            <w:tcW w:w="1583" w:type="dxa"/>
          </w:tcPr>
          <w:p w14:paraId="0600D1C2" w14:textId="77777777" w:rsidR="0030045B" w:rsidRPr="00D81B56" w:rsidRDefault="0030045B" w:rsidP="0030045B">
            <w:pPr>
              <w:rPr>
                <w:rFonts w:cstheme="minorHAnsi"/>
                <w:sz w:val="24"/>
                <w:szCs w:val="24"/>
              </w:rPr>
            </w:pPr>
            <w:r w:rsidRPr="00D81B56">
              <w:rPr>
                <w:rFonts w:cstheme="minorHAnsi"/>
                <w:sz w:val="24"/>
                <w:szCs w:val="24"/>
              </w:rPr>
              <w:t>Office 365</w:t>
            </w:r>
          </w:p>
        </w:tc>
        <w:tc>
          <w:tcPr>
            <w:tcW w:w="1210" w:type="dxa"/>
          </w:tcPr>
          <w:p w14:paraId="687BBE57"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128" w:type="dxa"/>
          </w:tcPr>
          <w:p w14:paraId="6E41F8A7"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09" w:type="dxa"/>
          </w:tcPr>
          <w:p w14:paraId="73ED11D4"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$443356</w:t>
            </w:r>
          </w:p>
        </w:tc>
        <w:tc>
          <w:tcPr>
            <w:tcW w:w="1252" w:type="dxa"/>
          </w:tcPr>
          <w:p w14:paraId="68D1F942"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311" w:type="dxa"/>
          </w:tcPr>
          <w:p w14:paraId="5A5453EF"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30045B" w:rsidRPr="00D81B56" w14:paraId="1A53176A" w14:textId="77777777" w:rsidTr="0030045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83" w:type="dxa"/>
          </w:tcPr>
          <w:p w14:paraId="4FF693A5" w14:textId="77777777" w:rsidR="0030045B" w:rsidRPr="00D81B56" w:rsidRDefault="0030045B" w:rsidP="0030045B">
            <w:pPr>
              <w:rPr>
                <w:rFonts w:cstheme="minorHAnsi"/>
                <w:sz w:val="24"/>
                <w:szCs w:val="24"/>
              </w:rPr>
            </w:pPr>
            <w:r w:rsidRPr="00D81B56">
              <w:rPr>
                <w:rFonts w:cstheme="minorHAnsi"/>
                <w:sz w:val="24"/>
                <w:szCs w:val="24"/>
              </w:rPr>
              <w:t>Postgres</w:t>
            </w:r>
          </w:p>
        </w:tc>
        <w:tc>
          <w:tcPr>
            <w:tcW w:w="1210" w:type="dxa"/>
          </w:tcPr>
          <w:p w14:paraId="418AFB61"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128" w:type="dxa"/>
          </w:tcPr>
          <w:p w14:paraId="0BDA9B4C"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09" w:type="dxa"/>
          </w:tcPr>
          <w:p w14:paraId="5C846B07"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w:t>
            </w:r>
          </w:p>
        </w:tc>
        <w:tc>
          <w:tcPr>
            <w:tcW w:w="1252" w:type="dxa"/>
          </w:tcPr>
          <w:p w14:paraId="5F0AE320"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311" w:type="dxa"/>
          </w:tcPr>
          <w:p w14:paraId="3FB83EEE"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30045B" w:rsidRPr="00D81B56" w14:paraId="66C0ED49" w14:textId="77777777" w:rsidTr="0030045B">
        <w:trPr>
          <w:trHeight w:val="286"/>
        </w:trPr>
        <w:tc>
          <w:tcPr>
            <w:cnfStyle w:val="001000000000" w:firstRow="0" w:lastRow="0" w:firstColumn="1" w:lastColumn="0" w:oddVBand="0" w:evenVBand="0" w:oddHBand="0" w:evenHBand="0" w:firstRowFirstColumn="0" w:firstRowLastColumn="0" w:lastRowFirstColumn="0" w:lastRowLastColumn="0"/>
            <w:tcW w:w="1583" w:type="dxa"/>
          </w:tcPr>
          <w:p w14:paraId="00B60704" w14:textId="77777777" w:rsidR="0030045B" w:rsidRPr="00D81B56" w:rsidRDefault="0030045B" w:rsidP="0030045B">
            <w:pPr>
              <w:rPr>
                <w:rFonts w:cstheme="minorHAnsi"/>
                <w:sz w:val="24"/>
                <w:szCs w:val="24"/>
              </w:rPr>
            </w:pPr>
            <w:r w:rsidRPr="00D81B56">
              <w:rPr>
                <w:rFonts w:cstheme="minorHAnsi"/>
                <w:sz w:val="24"/>
                <w:szCs w:val="24"/>
              </w:rPr>
              <w:t>Transporte</w:t>
            </w:r>
          </w:p>
        </w:tc>
        <w:tc>
          <w:tcPr>
            <w:tcW w:w="1210" w:type="dxa"/>
          </w:tcPr>
          <w:p w14:paraId="6237DF32"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$5760</w:t>
            </w:r>
          </w:p>
        </w:tc>
        <w:tc>
          <w:tcPr>
            <w:tcW w:w="1128" w:type="dxa"/>
          </w:tcPr>
          <w:p w14:paraId="147A6A98"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09" w:type="dxa"/>
          </w:tcPr>
          <w:p w14:paraId="3757F79A"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52" w:type="dxa"/>
          </w:tcPr>
          <w:p w14:paraId="44C29321"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311" w:type="dxa"/>
          </w:tcPr>
          <w:p w14:paraId="77933E10"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30045B" w:rsidRPr="00D81B56" w14:paraId="6438DB64" w14:textId="77777777" w:rsidTr="0030045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83" w:type="dxa"/>
          </w:tcPr>
          <w:p w14:paraId="125C04EE" w14:textId="77777777" w:rsidR="0030045B" w:rsidRPr="00D81B56" w:rsidRDefault="0030045B" w:rsidP="0030045B">
            <w:pPr>
              <w:rPr>
                <w:rFonts w:cstheme="minorHAnsi"/>
                <w:sz w:val="24"/>
                <w:szCs w:val="24"/>
              </w:rPr>
            </w:pPr>
            <w:r w:rsidRPr="00D81B56">
              <w:rPr>
                <w:rFonts w:cstheme="minorHAnsi"/>
                <w:sz w:val="24"/>
                <w:szCs w:val="24"/>
              </w:rPr>
              <w:t>Capacitación</w:t>
            </w:r>
          </w:p>
        </w:tc>
        <w:tc>
          <w:tcPr>
            <w:tcW w:w="1210" w:type="dxa"/>
          </w:tcPr>
          <w:p w14:paraId="6F35D827"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w:t>
            </w:r>
          </w:p>
        </w:tc>
        <w:tc>
          <w:tcPr>
            <w:tcW w:w="1128" w:type="dxa"/>
          </w:tcPr>
          <w:p w14:paraId="7FB24B1F"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09" w:type="dxa"/>
          </w:tcPr>
          <w:p w14:paraId="75F8E74F"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52" w:type="dxa"/>
          </w:tcPr>
          <w:p w14:paraId="68CEB610"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311" w:type="dxa"/>
          </w:tcPr>
          <w:p w14:paraId="5D2B6119"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30045B" w:rsidRPr="00D81B56" w14:paraId="609E7AF9" w14:textId="77777777" w:rsidTr="0030045B">
        <w:trPr>
          <w:trHeight w:val="286"/>
        </w:trPr>
        <w:tc>
          <w:tcPr>
            <w:cnfStyle w:val="001000000000" w:firstRow="0" w:lastRow="0" w:firstColumn="1" w:lastColumn="0" w:oddVBand="0" w:evenVBand="0" w:oddHBand="0" w:evenHBand="0" w:firstRowFirstColumn="0" w:firstRowLastColumn="0" w:lastRowFirstColumn="0" w:lastRowLastColumn="0"/>
            <w:tcW w:w="1583" w:type="dxa"/>
          </w:tcPr>
          <w:p w14:paraId="744566F6" w14:textId="77777777" w:rsidR="0030045B" w:rsidRPr="00D81B56" w:rsidRDefault="0030045B" w:rsidP="0030045B">
            <w:pPr>
              <w:rPr>
                <w:rFonts w:cstheme="minorHAnsi"/>
                <w:sz w:val="24"/>
                <w:szCs w:val="24"/>
              </w:rPr>
            </w:pPr>
            <w:r w:rsidRPr="00D81B56">
              <w:rPr>
                <w:rFonts w:cstheme="minorHAnsi"/>
                <w:sz w:val="24"/>
                <w:szCs w:val="24"/>
              </w:rPr>
              <w:t>Investigación</w:t>
            </w:r>
          </w:p>
          <w:p w14:paraId="258BF131" w14:textId="77777777" w:rsidR="0030045B" w:rsidRPr="00D81B56" w:rsidRDefault="0030045B" w:rsidP="0030045B">
            <w:pPr>
              <w:rPr>
                <w:rFonts w:cstheme="minorHAnsi"/>
                <w:sz w:val="24"/>
                <w:szCs w:val="24"/>
              </w:rPr>
            </w:pPr>
            <w:r w:rsidRPr="00D81B56">
              <w:rPr>
                <w:rFonts w:cstheme="minorHAnsi"/>
                <w:sz w:val="24"/>
                <w:szCs w:val="24"/>
              </w:rPr>
              <w:t>Tecnologías</w:t>
            </w:r>
          </w:p>
        </w:tc>
        <w:tc>
          <w:tcPr>
            <w:tcW w:w="1210" w:type="dxa"/>
          </w:tcPr>
          <w:p w14:paraId="04B0A82A"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w:t>
            </w:r>
          </w:p>
        </w:tc>
        <w:tc>
          <w:tcPr>
            <w:tcW w:w="1128" w:type="dxa"/>
          </w:tcPr>
          <w:p w14:paraId="0830120D"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09" w:type="dxa"/>
          </w:tcPr>
          <w:p w14:paraId="37313871"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52" w:type="dxa"/>
          </w:tcPr>
          <w:p w14:paraId="764F17F8"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w:t>
            </w:r>
          </w:p>
        </w:tc>
        <w:tc>
          <w:tcPr>
            <w:tcW w:w="1311" w:type="dxa"/>
          </w:tcPr>
          <w:p w14:paraId="53578BE4" w14:textId="77777777" w:rsidR="0030045B" w:rsidRPr="00D81B56" w:rsidRDefault="0030045B" w:rsidP="0030045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30045B" w:rsidRPr="00D81B56" w14:paraId="66F8645A" w14:textId="77777777" w:rsidTr="0030045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83" w:type="dxa"/>
          </w:tcPr>
          <w:p w14:paraId="3AE097CC" w14:textId="77777777" w:rsidR="0030045B" w:rsidRPr="00D81B56" w:rsidRDefault="0030045B" w:rsidP="0030045B">
            <w:pPr>
              <w:rPr>
                <w:rFonts w:cstheme="minorHAnsi"/>
                <w:sz w:val="24"/>
                <w:szCs w:val="24"/>
              </w:rPr>
            </w:pPr>
            <w:r w:rsidRPr="00D81B56">
              <w:rPr>
                <w:rFonts w:cstheme="minorHAnsi"/>
                <w:sz w:val="24"/>
                <w:szCs w:val="24"/>
              </w:rPr>
              <w:t>TOTAL</w:t>
            </w:r>
          </w:p>
        </w:tc>
        <w:tc>
          <w:tcPr>
            <w:tcW w:w="1210" w:type="dxa"/>
          </w:tcPr>
          <w:p w14:paraId="552C31D1"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185760</w:t>
            </w:r>
          </w:p>
        </w:tc>
        <w:tc>
          <w:tcPr>
            <w:tcW w:w="1128" w:type="dxa"/>
          </w:tcPr>
          <w:p w14:paraId="1B800E6C"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09" w:type="dxa"/>
          </w:tcPr>
          <w:p w14:paraId="1AB60381"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$444456</w:t>
            </w:r>
          </w:p>
        </w:tc>
        <w:tc>
          <w:tcPr>
            <w:tcW w:w="1252" w:type="dxa"/>
          </w:tcPr>
          <w:p w14:paraId="53B11D2A"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311" w:type="dxa"/>
          </w:tcPr>
          <w:p w14:paraId="4CB8C207" w14:textId="77777777" w:rsidR="0030045B" w:rsidRPr="00D81B56" w:rsidRDefault="0030045B" w:rsidP="0030045B">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$12726000</w:t>
            </w:r>
          </w:p>
        </w:tc>
      </w:tr>
    </w:tbl>
    <w:p w14:paraId="622EBA6B" w14:textId="77777777" w:rsidR="0030045B" w:rsidRPr="00D81B56" w:rsidRDefault="0030045B" w:rsidP="0030045B">
      <w:pPr>
        <w:rPr>
          <w:rFonts w:cstheme="minorHAnsi"/>
          <w:sz w:val="24"/>
          <w:szCs w:val="24"/>
        </w:rPr>
      </w:pPr>
    </w:p>
    <w:p w14:paraId="35B28006" w14:textId="77777777" w:rsidR="0030045B" w:rsidRPr="00D81B56" w:rsidRDefault="0030045B" w:rsidP="0030045B">
      <w:pPr>
        <w:rPr>
          <w:rFonts w:cstheme="minorHAnsi"/>
          <w:sz w:val="24"/>
          <w:szCs w:val="24"/>
        </w:rPr>
      </w:pPr>
    </w:p>
    <w:p w14:paraId="1BE64843" w14:textId="77777777" w:rsidR="0030045B" w:rsidRPr="00D81B56" w:rsidRDefault="0030045B" w:rsidP="0030045B">
      <w:pPr>
        <w:rPr>
          <w:rFonts w:cstheme="minorHAnsi"/>
          <w:sz w:val="24"/>
          <w:szCs w:val="24"/>
        </w:rPr>
      </w:pPr>
    </w:p>
    <w:p w14:paraId="6C6F0343" w14:textId="77777777" w:rsidR="0030045B" w:rsidRPr="00D81B56" w:rsidRDefault="0030045B" w:rsidP="0030045B">
      <w:pPr>
        <w:rPr>
          <w:rFonts w:cstheme="minorHAnsi"/>
          <w:sz w:val="24"/>
          <w:szCs w:val="24"/>
        </w:rPr>
      </w:pPr>
    </w:p>
    <w:p w14:paraId="79DD01C5" w14:textId="77777777" w:rsidR="0030045B" w:rsidRPr="00D81B56" w:rsidRDefault="0030045B" w:rsidP="0030045B">
      <w:pPr>
        <w:rPr>
          <w:rFonts w:cstheme="minorHAnsi"/>
          <w:sz w:val="24"/>
          <w:szCs w:val="24"/>
        </w:rPr>
      </w:pPr>
    </w:p>
    <w:p w14:paraId="1B28EF1B" w14:textId="0CAB2ED5" w:rsidR="0030045B" w:rsidRPr="00D81B56" w:rsidRDefault="0030045B" w:rsidP="0030045B">
      <w:pPr>
        <w:rPr>
          <w:rFonts w:cstheme="minorHAnsi"/>
          <w:sz w:val="24"/>
          <w:szCs w:val="24"/>
        </w:rPr>
      </w:pPr>
    </w:p>
    <w:p w14:paraId="60D1ED06" w14:textId="77777777" w:rsidR="0030045B" w:rsidRDefault="0030045B" w:rsidP="0030045B">
      <w:pPr>
        <w:rPr>
          <w:rFonts w:cstheme="minorHAnsi"/>
          <w:b/>
          <w:sz w:val="24"/>
          <w:szCs w:val="24"/>
        </w:rPr>
      </w:pPr>
    </w:p>
    <w:p w14:paraId="4BBE6DEE" w14:textId="7515CFCD" w:rsidR="0030045B" w:rsidRPr="0030045B" w:rsidRDefault="0030045B" w:rsidP="0030045B">
      <w:pPr>
        <w:rPr>
          <w:rFonts w:cstheme="minorHAnsi"/>
          <w:b/>
          <w:sz w:val="24"/>
          <w:szCs w:val="24"/>
        </w:rPr>
      </w:pPr>
      <w:r w:rsidRPr="0030045B">
        <w:rPr>
          <w:rFonts w:cstheme="minorHAnsi"/>
          <w:b/>
          <w:sz w:val="24"/>
          <w:szCs w:val="24"/>
        </w:rPr>
        <w:t>Costos operacionales:</w:t>
      </w:r>
    </w:p>
    <w:p w14:paraId="638C179B" w14:textId="77777777" w:rsidR="0030045B" w:rsidRPr="00D81B56" w:rsidRDefault="0030045B" w:rsidP="0030045B">
      <w:pPr>
        <w:rPr>
          <w:rFonts w:cstheme="minorHAnsi"/>
          <w:sz w:val="24"/>
          <w:szCs w:val="24"/>
        </w:rPr>
      </w:pPr>
    </w:p>
    <w:p w14:paraId="10726E7A" w14:textId="77777777" w:rsidR="0030045B" w:rsidRPr="00D81B56" w:rsidRDefault="0030045B" w:rsidP="0030045B">
      <w:pPr>
        <w:rPr>
          <w:rFonts w:cstheme="minorHAnsi"/>
          <w:sz w:val="24"/>
          <w:szCs w:val="24"/>
        </w:rPr>
      </w:pPr>
    </w:p>
    <w:tbl>
      <w:tblPr>
        <w:tblStyle w:val="Tabladecuadrcula5oscura-nfasis1"/>
        <w:tblpPr w:leftFromText="141" w:rightFromText="141" w:vertAnchor="text" w:horzAnchor="margin" w:tblpY="-816"/>
        <w:tblW w:w="6667" w:type="dxa"/>
        <w:tblLook w:val="04A0" w:firstRow="1" w:lastRow="0" w:firstColumn="1" w:lastColumn="0" w:noHBand="0" w:noVBand="1"/>
      </w:tblPr>
      <w:tblGrid>
        <w:gridCol w:w="1656"/>
        <w:gridCol w:w="1663"/>
        <w:gridCol w:w="1659"/>
        <w:gridCol w:w="1689"/>
      </w:tblGrid>
      <w:tr w:rsidR="0030045B" w:rsidRPr="00D81B56" w14:paraId="47286907" w14:textId="77777777" w:rsidTr="00F91163">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666" w:type="dxa"/>
          </w:tcPr>
          <w:p w14:paraId="1104F7A5" w14:textId="77777777" w:rsidR="0030045B" w:rsidRPr="00D81B56" w:rsidRDefault="0030045B" w:rsidP="00F91163">
            <w:pPr>
              <w:rPr>
                <w:rFonts w:cstheme="minorHAnsi"/>
                <w:sz w:val="24"/>
                <w:szCs w:val="24"/>
              </w:rPr>
            </w:pPr>
          </w:p>
        </w:tc>
        <w:tc>
          <w:tcPr>
            <w:tcW w:w="1665" w:type="dxa"/>
          </w:tcPr>
          <w:p w14:paraId="069D26B3" w14:textId="77777777" w:rsidR="0030045B" w:rsidRPr="00D81B56" w:rsidRDefault="0030045B" w:rsidP="00F9116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Mantención Sistema</w:t>
            </w:r>
          </w:p>
        </w:tc>
        <w:tc>
          <w:tcPr>
            <w:tcW w:w="1665" w:type="dxa"/>
          </w:tcPr>
          <w:p w14:paraId="55E24584" w14:textId="77777777" w:rsidR="0030045B" w:rsidRPr="00D81B56" w:rsidRDefault="0030045B" w:rsidP="00F9116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Servidor</w:t>
            </w:r>
          </w:p>
        </w:tc>
        <w:tc>
          <w:tcPr>
            <w:tcW w:w="1671" w:type="dxa"/>
          </w:tcPr>
          <w:p w14:paraId="6491C466" w14:textId="77777777" w:rsidR="0030045B" w:rsidRPr="00D81B56" w:rsidRDefault="0030045B" w:rsidP="00F9116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Total/Mensual</w:t>
            </w:r>
          </w:p>
        </w:tc>
      </w:tr>
      <w:tr w:rsidR="0030045B" w:rsidRPr="00D81B56" w14:paraId="711C3C41" w14:textId="77777777" w:rsidTr="00F9116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66" w:type="dxa"/>
          </w:tcPr>
          <w:p w14:paraId="74520190" w14:textId="77777777" w:rsidR="0030045B" w:rsidRPr="00D81B56" w:rsidRDefault="0030045B" w:rsidP="00F91163">
            <w:pPr>
              <w:rPr>
                <w:rFonts w:cstheme="minorHAnsi"/>
                <w:sz w:val="24"/>
                <w:szCs w:val="24"/>
              </w:rPr>
            </w:pPr>
            <w:r w:rsidRPr="00D81B56">
              <w:rPr>
                <w:rFonts w:cstheme="minorHAnsi"/>
                <w:sz w:val="24"/>
                <w:szCs w:val="24"/>
              </w:rPr>
              <w:t>Costo</w:t>
            </w:r>
          </w:p>
        </w:tc>
        <w:tc>
          <w:tcPr>
            <w:tcW w:w="1665" w:type="dxa"/>
          </w:tcPr>
          <w:p w14:paraId="0912F138" w14:textId="77777777" w:rsidR="0030045B" w:rsidRPr="00D81B56" w:rsidRDefault="0030045B" w:rsidP="00F91163">
            <w:pPr>
              <w:tabs>
                <w:tab w:val="center" w:pos="724"/>
              </w:tabs>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$20000</w:t>
            </w:r>
          </w:p>
        </w:tc>
        <w:tc>
          <w:tcPr>
            <w:tcW w:w="1665" w:type="dxa"/>
          </w:tcPr>
          <w:p w14:paraId="36BCA738" w14:textId="77777777" w:rsidR="0030045B" w:rsidRPr="00D81B56" w:rsidRDefault="0030045B" w:rsidP="00F9116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$40000</w:t>
            </w:r>
          </w:p>
        </w:tc>
        <w:tc>
          <w:tcPr>
            <w:tcW w:w="1671" w:type="dxa"/>
          </w:tcPr>
          <w:p w14:paraId="7E67D9D2" w14:textId="77777777" w:rsidR="0030045B" w:rsidRPr="00D81B56" w:rsidRDefault="0030045B" w:rsidP="00F9116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$60000</w:t>
            </w:r>
          </w:p>
        </w:tc>
      </w:tr>
    </w:tbl>
    <w:p w14:paraId="1B65704E" w14:textId="61847122" w:rsidR="0030045B" w:rsidRPr="00D81B56" w:rsidRDefault="0030045B" w:rsidP="0030045B">
      <w:pPr>
        <w:rPr>
          <w:rFonts w:cstheme="minorHAnsi"/>
          <w:sz w:val="24"/>
          <w:szCs w:val="24"/>
        </w:rPr>
      </w:pPr>
    </w:p>
    <w:p w14:paraId="1D92117E" w14:textId="77777777" w:rsidR="0030045B" w:rsidRPr="0030045B" w:rsidRDefault="0030045B" w:rsidP="0030045B">
      <w:pPr>
        <w:rPr>
          <w:rFonts w:cstheme="minorHAnsi"/>
          <w:b/>
          <w:sz w:val="24"/>
          <w:szCs w:val="24"/>
        </w:rPr>
      </w:pPr>
      <w:r w:rsidRPr="0030045B">
        <w:rPr>
          <w:rFonts w:cstheme="minorHAnsi"/>
          <w:b/>
          <w:sz w:val="24"/>
          <w:szCs w:val="24"/>
        </w:rPr>
        <w:t>Costo anual nuevo sistema:</w:t>
      </w:r>
    </w:p>
    <w:tbl>
      <w:tblPr>
        <w:tblStyle w:val="Tabladecuadrcula5oscura-nfasis1"/>
        <w:tblW w:w="8325" w:type="dxa"/>
        <w:tblLook w:val="04A0" w:firstRow="1" w:lastRow="0" w:firstColumn="1" w:lastColumn="0" w:noHBand="0" w:noVBand="1"/>
      </w:tblPr>
      <w:tblGrid>
        <w:gridCol w:w="1666"/>
        <w:gridCol w:w="1665"/>
        <w:gridCol w:w="1664"/>
        <w:gridCol w:w="1665"/>
        <w:gridCol w:w="1665"/>
      </w:tblGrid>
      <w:tr w:rsidR="0030045B" w:rsidRPr="00D81B56" w14:paraId="7C230CD9" w14:textId="77777777" w:rsidTr="0030045B">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666" w:type="dxa"/>
          </w:tcPr>
          <w:p w14:paraId="07B5C83F" w14:textId="77777777" w:rsidR="0030045B" w:rsidRPr="00D81B56" w:rsidRDefault="0030045B" w:rsidP="00F91163">
            <w:pPr>
              <w:rPr>
                <w:rFonts w:cstheme="minorHAnsi"/>
                <w:sz w:val="24"/>
                <w:szCs w:val="24"/>
              </w:rPr>
            </w:pPr>
          </w:p>
        </w:tc>
        <w:tc>
          <w:tcPr>
            <w:tcW w:w="1665" w:type="dxa"/>
          </w:tcPr>
          <w:p w14:paraId="63CFD893" w14:textId="77777777" w:rsidR="0030045B" w:rsidRPr="00D81B56" w:rsidRDefault="0030045B" w:rsidP="00F9116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Mantención</w:t>
            </w:r>
          </w:p>
          <w:p w14:paraId="37B46861" w14:textId="77777777" w:rsidR="0030045B" w:rsidRPr="00D81B56" w:rsidRDefault="0030045B" w:rsidP="00F9116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Sistemas</w:t>
            </w:r>
          </w:p>
        </w:tc>
        <w:tc>
          <w:tcPr>
            <w:tcW w:w="1664" w:type="dxa"/>
          </w:tcPr>
          <w:p w14:paraId="1F151713" w14:textId="77777777" w:rsidR="0030045B" w:rsidRPr="00D81B56" w:rsidRDefault="0030045B" w:rsidP="00F9116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Servidor</w:t>
            </w:r>
          </w:p>
        </w:tc>
        <w:tc>
          <w:tcPr>
            <w:tcW w:w="1665" w:type="dxa"/>
          </w:tcPr>
          <w:p w14:paraId="0722F279" w14:textId="77777777" w:rsidR="0030045B" w:rsidRPr="00D81B56" w:rsidRDefault="0030045B" w:rsidP="00F9116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HH Extra Profesor</w:t>
            </w:r>
          </w:p>
        </w:tc>
        <w:tc>
          <w:tcPr>
            <w:tcW w:w="1665" w:type="dxa"/>
          </w:tcPr>
          <w:p w14:paraId="62BCB2C5" w14:textId="77777777" w:rsidR="0030045B" w:rsidRPr="00D81B56" w:rsidRDefault="0030045B" w:rsidP="00F9116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HH Extra Alumno</w:t>
            </w:r>
          </w:p>
        </w:tc>
      </w:tr>
      <w:tr w:rsidR="0030045B" w:rsidRPr="00D81B56" w14:paraId="23A5FA82" w14:textId="77777777" w:rsidTr="0030045B">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666" w:type="dxa"/>
          </w:tcPr>
          <w:p w14:paraId="67B0E681" w14:textId="77777777" w:rsidR="0030045B" w:rsidRPr="00D81B56" w:rsidRDefault="0030045B" w:rsidP="00F91163">
            <w:pPr>
              <w:rPr>
                <w:rFonts w:cstheme="minorHAnsi"/>
                <w:sz w:val="24"/>
                <w:szCs w:val="24"/>
              </w:rPr>
            </w:pPr>
            <w:r w:rsidRPr="00D81B56">
              <w:rPr>
                <w:rFonts w:cstheme="minorHAnsi"/>
                <w:sz w:val="24"/>
                <w:szCs w:val="24"/>
              </w:rPr>
              <w:t>Costo</w:t>
            </w:r>
          </w:p>
        </w:tc>
        <w:tc>
          <w:tcPr>
            <w:tcW w:w="1665" w:type="dxa"/>
          </w:tcPr>
          <w:p w14:paraId="0887BE81" w14:textId="77777777" w:rsidR="0030045B" w:rsidRPr="00D81B56" w:rsidRDefault="0030045B" w:rsidP="00F91163">
            <w:pPr>
              <w:tabs>
                <w:tab w:val="center" w:pos="724"/>
              </w:tabs>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$240000</w:t>
            </w:r>
          </w:p>
        </w:tc>
        <w:tc>
          <w:tcPr>
            <w:tcW w:w="1664" w:type="dxa"/>
          </w:tcPr>
          <w:p w14:paraId="5AA413F5" w14:textId="77777777" w:rsidR="0030045B" w:rsidRPr="00D81B56" w:rsidRDefault="0030045B" w:rsidP="00F9116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$480000</w:t>
            </w:r>
          </w:p>
        </w:tc>
        <w:tc>
          <w:tcPr>
            <w:tcW w:w="1665" w:type="dxa"/>
          </w:tcPr>
          <w:p w14:paraId="639E8793" w14:textId="77777777" w:rsidR="0030045B" w:rsidRPr="00D81B56" w:rsidRDefault="0030045B" w:rsidP="00F9116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w:t>
            </w:r>
          </w:p>
        </w:tc>
        <w:tc>
          <w:tcPr>
            <w:tcW w:w="1665" w:type="dxa"/>
          </w:tcPr>
          <w:p w14:paraId="53C40FFB" w14:textId="77777777" w:rsidR="0030045B" w:rsidRPr="00D81B56" w:rsidRDefault="0030045B" w:rsidP="00F9116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w:t>
            </w:r>
          </w:p>
        </w:tc>
      </w:tr>
    </w:tbl>
    <w:p w14:paraId="4DDCB988" w14:textId="4B5AA2BA" w:rsidR="0030045B" w:rsidRPr="0030045B" w:rsidRDefault="0030045B" w:rsidP="0030045B">
      <w:pPr>
        <w:rPr>
          <w:rFonts w:cstheme="minorHAnsi"/>
          <w:b/>
          <w:sz w:val="24"/>
          <w:szCs w:val="24"/>
        </w:rPr>
      </w:pPr>
      <w:r w:rsidRPr="0030045B">
        <w:rPr>
          <w:rFonts w:cstheme="minorHAnsi"/>
          <w:b/>
          <w:sz w:val="24"/>
          <w:szCs w:val="24"/>
        </w:rPr>
        <w:lastRenderedPageBreak/>
        <w:t>Costo anual antiguo sistema:</w:t>
      </w:r>
    </w:p>
    <w:tbl>
      <w:tblPr>
        <w:tblStyle w:val="Tabladecuadrcula5oscura-nfasis1"/>
        <w:tblW w:w="6704" w:type="dxa"/>
        <w:tblLook w:val="04A0" w:firstRow="1" w:lastRow="0" w:firstColumn="1" w:lastColumn="0" w:noHBand="0" w:noVBand="1"/>
      </w:tblPr>
      <w:tblGrid>
        <w:gridCol w:w="1677"/>
        <w:gridCol w:w="1676"/>
        <w:gridCol w:w="1675"/>
        <w:gridCol w:w="1676"/>
      </w:tblGrid>
      <w:tr w:rsidR="0030045B" w:rsidRPr="00D81B56" w14:paraId="743CEBF9" w14:textId="77777777" w:rsidTr="0030045B">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677" w:type="dxa"/>
          </w:tcPr>
          <w:p w14:paraId="27C66A54" w14:textId="77777777" w:rsidR="0030045B" w:rsidRPr="00D81B56" w:rsidRDefault="0030045B" w:rsidP="00F91163">
            <w:pPr>
              <w:rPr>
                <w:rFonts w:cstheme="minorHAnsi"/>
                <w:sz w:val="24"/>
                <w:szCs w:val="24"/>
              </w:rPr>
            </w:pPr>
          </w:p>
        </w:tc>
        <w:tc>
          <w:tcPr>
            <w:tcW w:w="1676" w:type="dxa"/>
          </w:tcPr>
          <w:p w14:paraId="01E9DCC8" w14:textId="77777777" w:rsidR="0030045B" w:rsidRPr="00D81B56" w:rsidRDefault="0030045B" w:rsidP="00F9116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Servicio Impresión</w:t>
            </w:r>
          </w:p>
        </w:tc>
        <w:tc>
          <w:tcPr>
            <w:tcW w:w="1675" w:type="dxa"/>
          </w:tcPr>
          <w:p w14:paraId="03C783FB" w14:textId="77777777" w:rsidR="0030045B" w:rsidRPr="00D81B56" w:rsidRDefault="0030045B" w:rsidP="00F9116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HH Extra Profesor</w:t>
            </w:r>
          </w:p>
        </w:tc>
        <w:tc>
          <w:tcPr>
            <w:tcW w:w="1676" w:type="dxa"/>
          </w:tcPr>
          <w:p w14:paraId="181EE4D1" w14:textId="77777777" w:rsidR="0030045B" w:rsidRPr="00D81B56" w:rsidRDefault="0030045B" w:rsidP="00F9116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HH Extra Alumno</w:t>
            </w:r>
          </w:p>
        </w:tc>
      </w:tr>
      <w:tr w:rsidR="0030045B" w:rsidRPr="00D81B56" w14:paraId="34257905" w14:textId="77777777" w:rsidTr="0030045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677" w:type="dxa"/>
          </w:tcPr>
          <w:p w14:paraId="60359A0A" w14:textId="77777777" w:rsidR="0030045B" w:rsidRPr="00D81B56" w:rsidRDefault="0030045B" w:rsidP="00F91163">
            <w:pPr>
              <w:rPr>
                <w:rFonts w:cstheme="minorHAnsi"/>
                <w:sz w:val="24"/>
                <w:szCs w:val="24"/>
              </w:rPr>
            </w:pPr>
            <w:r w:rsidRPr="00D81B56">
              <w:rPr>
                <w:rFonts w:cstheme="minorHAnsi"/>
                <w:sz w:val="24"/>
                <w:szCs w:val="24"/>
              </w:rPr>
              <w:t>Costo</w:t>
            </w:r>
          </w:p>
        </w:tc>
        <w:tc>
          <w:tcPr>
            <w:tcW w:w="1676" w:type="dxa"/>
          </w:tcPr>
          <w:p w14:paraId="03636D7E" w14:textId="77777777" w:rsidR="0030045B" w:rsidRPr="00D81B56" w:rsidRDefault="0030045B" w:rsidP="00F91163">
            <w:pPr>
              <w:tabs>
                <w:tab w:val="center" w:pos="724"/>
              </w:tabs>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$800000</w:t>
            </w:r>
          </w:p>
        </w:tc>
        <w:tc>
          <w:tcPr>
            <w:tcW w:w="1675" w:type="dxa"/>
          </w:tcPr>
          <w:p w14:paraId="186C37EB" w14:textId="77777777" w:rsidR="0030045B" w:rsidRPr="00D81B56" w:rsidRDefault="0030045B" w:rsidP="00F9116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$2800000</w:t>
            </w:r>
          </w:p>
        </w:tc>
        <w:tc>
          <w:tcPr>
            <w:tcW w:w="1676" w:type="dxa"/>
          </w:tcPr>
          <w:p w14:paraId="0AA9EE3E" w14:textId="77777777" w:rsidR="0030045B" w:rsidRPr="00D81B56" w:rsidRDefault="0030045B" w:rsidP="00F9116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$400000</w:t>
            </w:r>
          </w:p>
        </w:tc>
      </w:tr>
    </w:tbl>
    <w:p w14:paraId="1CA08D02" w14:textId="77777777" w:rsidR="0030045B" w:rsidRPr="00D81B56" w:rsidRDefault="0030045B" w:rsidP="0030045B">
      <w:pPr>
        <w:rPr>
          <w:rFonts w:cstheme="minorHAnsi"/>
          <w:sz w:val="24"/>
          <w:szCs w:val="24"/>
        </w:rPr>
      </w:pPr>
    </w:p>
    <w:p w14:paraId="564E578C" w14:textId="77777777" w:rsidR="0030045B" w:rsidRPr="0030045B" w:rsidRDefault="0030045B" w:rsidP="0030045B">
      <w:pPr>
        <w:rPr>
          <w:rFonts w:cstheme="minorHAnsi"/>
          <w:b/>
          <w:sz w:val="24"/>
          <w:szCs w:val="24"/>
        </w:rPr>
      </w:pPr>
      <w:r w:rsidRPr="0030045B">
        <w:rPr>
          <w:rFonts w:cstheme="minorHAnsi"/>
          <w:b/>
          <w:sz w:val="24"/>
          <w:szCs w:val="24"/>
        </w:rPr>
        <w:t>Costo beneficio:</w:t>
      </w:r>
    </w:p>
    <w:p w14:paraId="16817D30" w14:textId="77777777" w:rsidR="0030045B" w:rsidRPr="0030045B" w:rsidRDefault="0030045B" w:rsidP="0030045B">
      <w:pPr>
        <w:pStyle w:val="Prrafodelista"/>
        <w:numPr>
          <w:ilvl w:val="0"/>
          <w:numId w:val="28"/>
        </w:numPr>
        <w:rPr>
          <w:rFonts w:cstheme="minorHAnsi"/>
          <w:sz w:val="24"/>
          <w:szCs w:val="24"/>
        </w:rPr>
      </w:pPr>
      <w:r w:rsidRPr="0030045B">
        <w:rPr>
          <w:rFonts w:cstheme="minorHAnsi"/>
          <w:sz w:val="24"/>
          <w:szCs w:val="24"/>
        </w:rPr>
        <w:t>Coste de puesta en marcha sistema: $13356216</w:t>
      </w:r>
    </w:p>
    <w:p w14:paraId="00AC606D" w14:textId="77777777" w:rsidR="0030045B" w:rsidRPr="0030045B" w:rsidRDefault="0030045B" w:rsidP="0030045B">
      <w:pPr>
        <w:pStyle w:val="Prrafodelista"/>
        <w:numPr>
          <w:ilvl w:val="0"/>
          <w:numId w:val="28"/>
        </w:numPr>
        <w:rPr>
          <w:rFonts w:cstheme="minorHAnsi"/>
          <w:sz w:val="24"/>
          <w:szCs w:val="24"/>
        </w:rPr>
      </w:pPr>
      <w:r w:rsidRPr="0030045B">
        <w:rPr>
          <w:rFonts w:cstheme="minorHAnsi"/>
          <w:sz w:val="24"/>
          <w:szCs w:val="24"/>
        </w:rPr>
        <w:t>Coste anual nuevo sistema: $720000</w:t>
      </w:r>
    </w:p>
    <w:p w14:paraId="6FFBDBBC" w14:textId="475DA474" w:rsidR="0030045B" w:rsidRDefault="0030045B" w:rsidP="0030045B">
      <w:pPr>
        <w:pStyle w:val="Prrafodelista"/>
        <w:numPr>
          <w:ilvl w:val="0"/>
          <w:numId w:val="28"/>
        </w:numPr>
        <w:rPr>
          <w:rFonts w:cstheme="minorHAnsi"/>
          <w:sz w:val="24"/>
          <w:szCs w:val="24"/>
        </w:rPr>
      </w:pPr>
      <w:r w:rsidRPr="0030045B">
        <w:rPr>
          <w:rFonts w:cstheme="minorHAnsi"/>
          <w:sz w:val="24"/>
          <w:szCs w:val="24"/>
        </w:rPr>
        <w:t>Coste anual antiguo sistema: $4000000</w:t>
      </w:r>
    </w:p>
    <w:p w14:paraId="6E7AD453" w14:textId="77777777" w:rsidR="0030045B" w:rsidRPr="0030045B" w:rsidRDefault="0030045B" w:rsidP="0030045B">
      <w:pPr>
        <w:pStyle w:val="Prrafodelista"/>
        <w:rPr>
          <w:rFonts w:cstheme="minorHAnsi"/>
          <w:sz w:val="24"/>
          <w:szCs w:val="24"/>
        </w:rPr>
      </w:pPr>
    </w:p>
    <w:p w14:paraId="54E8FECB" w14:textId="0E7D6B47" w:rsidR="0030045B" w:rsidRPr="0030045B" w:rsidRDefault="0030045B" w:rsidP="0030045B">
      <w:pPr>
        <w:rPr>
          <w:rFonts w:cstheme="minorHAnsi"/>
          <w:b/>
          <w:sz w:val="24"/>
          <w:szCs w:val="24"/>
        </w:rPr>
      </w:pPr>
      <w:r w:rsidRPr="0030045B">
        <w:rPr>
          <w:rFonts w:cstheme="minorHAnsi"/>
          <w:b/>
          <w:sz w:val="24"/>
          <w:szCs w:val="24"/>
        </w:rPr>
        <w:t>Periodo de reembolso:</w:t>
      </w:r>
    </w:p>
    <w:p w14:paraId="098388F7" w14:textId="77777777" w:rsidR="0030045B" w:rsidRPr="00D81B56" w:rsidRDefault="0030045B" w:rsidP="0030045B">
      <w:pPr>
        <w:rPr>
          <w:rFonts w:cstheme="minorHAnsi"/>
          <w:sz w:val="24"/>
          <w:szCs w:val="24"/>
        </w:rPr>
      </w:pPr>
      <w:r w:rsidRPr="00D81B56">
        <w:rPr>
          <w:rFonts w:cstheme="minorHAnsi"/>
          <w:sz w:val="24"/>
          <w:szCs w:val="24"/>
        </w:rPr>
        <w:tab/>
      </w:r>
      <w:r w:rsidRPr="00D81B56">
        <w:rPr>
          <w:rFonts w:cstheme="minorHAnsi"/>
          <w:sz w:val="24"/>
          <w:szCs w:val="24"/>
        </w:rPr>
        <w:tab/>
        <w:t>Periodo finalizando año</w:t>
      </w:r>
    </w:p>
    <w:tbl>
      <w:tblPr>
        <w:tblStyle w:val="Tabladecuadrcula5oscura-nfasis1"/>
        <w:tblW w:w="9996" w:type="dxa"/>
        <w:tblLook w:val="04A0" w:firstRow="1" w:lastRow="0" w:firstColumn="1" w:lastColumn="0" w:noHBand="0" w:noVBand="1"/>
      </w:tblPr>
      <w:tblGrid>
        <w:gridCol w:w="1666"/>
        <w:gridCol w:w="1664"/>
        <w:gridCol w:w="1665"/>
        <w:gridCol w:w="1665"/>
        <w:gridCol w:w="1665"/>
        <w:gridCol w:w="1671"/>
      </w:tblGrid>
      <w:tr w:rsidR="0030045B" w:rsidRPr="00D81B56" w14:paraId="393C007F" w14:textId="77777777" w:rsidTr="0030045B">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666" w:type="dxa"/>
          </w:tcPr>
          <w:p w14:paraId="162A2FB1" w14:textId="77777777" w:rsidR="0030045B" w:rsidRPr="00D81B56" w:rsidRDefault="0030045B" w:rsidP="00F91163">
            <w:pPr>
              <w:rPr>
                <w:rFonts w:cstheme="minorHAnsi"/>
                <w:sz w:val="24"/>
                <w:szCs w:val="24"/>
              </w:rPr>
            </w:pPr>
            <w:r w:rsidRPr="00D81B56">
              <w:rPr>
                <w:rFonts w:cstheme="minorHAnsi"/>
                <w:sz w:val="24"/>
                <w:szCs w:val="24"/>
              </w:rPr>
              <w:t>Costos</w:t>
            </w:r>
          </w:p>
        </w:tc>
        <w:tc>
          <w:tcPr>
            <w:tcW w:w="1664" w:type="dxa"/>
          </w:tcPr>
          <w:p w14:paraId="6B746979" w14:textId="77777777" w:rsidR="0030045B" w:rsidRPr="00D81B56" w:rsidRDefault="0030045B" w:rsidP="00F9116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1</w:t>
            </w:r>
          </w:p>
        </w:tc>
        <w:tc>
          <w:tcPr>
            <w:tcW w:w="1665" w:type="dxa"/>
          </w:tcPr>
          <w:p w14:paraId="6BFF2E6E" w14:textId="77777777" w:rsidR="0030045B" w:rsidRPr="00D81B56" w:rsidRDefault="0030045B" w:rsidP="00F9116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2</w:t>
            </w:r>
          </w:p>
        </w:tc>
        <w:tc>
          <w:tcPr>
            <w:tcW w:w="1665" w:type="dxa"/>
          </w:tcPr>
          <w:p w14:paraId="37A52C52" w14:textId="77777777" w:rsidR="0030045B" w:rsidRPr="00D81B56" w:rsidRDefault="0030045B" w:rsidP="00F9116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3</w:t>
            </w:r>
          </w:p>
        </w:tc>
        <w:tc>
          <w:tcPr>
            <w:tcW w:w="1665" w:type="dxa"/>
          </w:tcPr>
          <w:p w14:paraId="56A21117" w14:textId="77777777" w:rsidR="0030045B" w:rsidRPr="00D81B56" w:rsidRDefault="0030045B" w:rsidP="00F9116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4</w:t>
            </w:r>
          </w:p>
        </w:tc>
        <w:tc>
          <w:tcPr>
            <w:tcW w:w="1671" w:type="dxa"/>
          </w:tcPr>
          <w:p w14:paraId="22768E40" w14:textId="77777777" w:rsidR="0030045B" w:rsidRPr="00D81B56" w:rsidRDefault="0030045B" w:rsidP="00F9116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5</w:t>
            </w:r>
          </w:p>
        </w:tc>
      </w:tr>
      <w:tr w:rsidR="0030045B" w:rsidRPr="00D81B56" w14:paraId="72D6A3AD" w14:textId="77777777" w:rsidTr="0030045B">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66" w:type="dxa"/>
          </w:tcPr>
          <w:p w14:paraId="4DEBDA68" w14:textId="77777777" w:rsidR="0030045B" w:rsidRPr="00D81B56" w:rsidRDefault="0030045B" w:rsidP="00F91163">
            <w:pPr>
              <w:rPr>
                <w:rFonts w:cstheme="minorHAnsi"/>
                <w:sz w:val="24"/>
                <w:szCs w:val="24"/>
              </w:rPr>
            </w:pPr>
            <w:r w:rsidRPr="00D81B56">
              <w:rPr>
                <w:rFonts w:cstheme="minorHAnsi"/>
                <w:sz w:val="24"/>
                <w:szCs w:val="24"/>
              </w:rPr>
              <w:t>Sistema</w:t>
            </w:r>
          </w:p>
          <w:p w14:paraId="6C26B28D" w14:textId="77777777" w:rsidR="0030045B" w:rsidRPr="00D81B56" w:rsidRDefault="0030045B" w:rsidP="00F91163">
            <w:pPr>
              <w:rPr>
                <w:rFonts w:cstheme="minorHAnsi"/>
                <w:sz w:val="24"/>
                <w:szCs w:val="24"/>
              </w:rPr>
            </w:pPr>
            <w:r w:rsidRPr="00D81B56">
              <w:rPr>
                <w:rFonts w:cstheme="minorHAnsi"/>
                <w:sz w:val="24"/>
                <w:szCs w:val="24"/>
              </w:rPr>
              <w:t>antiguo</w:t>
            </w:r>
          </w:p>
        </w:tc>
        <w:tc>
          <w:tcPr>
            <w:tcW w:w="1664" w:type="dxa"/>
          </w:tcPr>
          <w:p w14:paraId="239CC535" w14:textId="77777777" w:rsidR="0030045B" w:rsidRPr="00D81B56" w:rsidRDefault="0030045B" w:rsidP="00F91163">
            <w:pPr>
              <w:tabs>
                <w:tab w:val="center" w:pos="724"/>
              </w:tabs>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$4000000</w:t>
            </w:r>
          </w:p>
        </w:tc>
        <w:tc>
          <w:tcPr>
            <w:tcW w:w="1665" w:type="dxa"/>
          </w:tcPr>
          <w:p w14:paraId="50465101" w14:textId="77777777" w:rsidR="0030045B" w:rsidRPr="00D81B56" w:rsidRDefault="0030045B" w:rsidP="00F9116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$4004500</w:t>
            </w:r>
          </w:p>
        </w:tc>
        <w:tc>
          <w:tcPr>
            <w:tcW w:w="1665" w:type="dxa"/>
          </w:tcPr>
          <w:p w14:paraId="349E6988" w14:textId="77777777" w:rsidR="0030045B" w:rsidRPr="00D81B56" w:rsidRDefault="0030045B" w:rsidP="00F9116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$4006000</w:t>
            </w:r>
          </w:p>
        </w:tc>
        <w:tc>
          <w:tcPr>
            <w:tcW w:w="1665" w:type="dxa"/>
          </w:tcPr>
          <w:p w14:paraId="3C435BE6" w14:textId="77777777" w:rsidR="0030045B" w:rsidRPr="00D81B56" w:rsidRDefault="0030045B" w:rsidP="00F9116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$4009000</w:t>
            </w:r>
          </w:p>
        </w:tc>
        <w:tc>
          <w:tcPr>
            <w:tcW w:w="1671" w:type="dxa"/>
          </w:tcPr>
          <w:p w14:paraId="7F296A0E" w14:textId="77777777" w:rsidR="0030045B" w:rsidRPr="00D81B56" w:rsidRDefault="0030045B" w:rsidP="00F9116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sz w:val="24"/>
                <w:szCs w:val="24"/>
              </w:rPr>
              <w:t>$4020000</w:t>
            </w:r>
          </w:p>
        </w:tc>
      </w:tr>
      <w:tr w:rsidR="0030045B" w:rsidRPr="00D81B56" w14:paraId="1F660B55" w14:textId="77777777" w:rsidTr="0030045B">
        <w:trPr>
          <w:trHeight w:val="265"/>
        </w:trPr>
        <w:tc>
          <w:tcPr>
            <w:cnfStyle w:val="001000000000" w:firstRow="0" w:lastRow="0" w:firstColumn="1" w:lastColumn="0" w:oddVBand="0" w:evenVBand="0" w:oddHBand="0" w:evenHBand="0" w:firstRowFirstColumn="0" w:firstRowLastColumn="0" w:lastRowFirstColumn="0" w:lastRowLastColumn="0"/>
            <w:tcW w:w="1666" w:type="dxa"/>
          </w:tcPr>
          <w:p w14:paraId="2F522925" w14:textId="77777777" w:rsidR="0030045B" w:rsidRPr="00D81B56" w:rsidRDefault="0030045B" w:rsidP="00F91163">
            <w:pPr>
              <w:rPr>
                <w:rFonts w:cstheme="minorHAnsi"/>
                <w:sz w:val="24"/>
                <w:szCs w:val="24"/>
              </w:rPr>
            </w:pPr>
            <w:r w:rsidRPr="00D81B56">
              <w:rPr>
                <w:rFonts w:cstheme="minorHAnsi"/>
                <w:sz w:val="24"/>
                <w:szCs w:val="24"/>
              </w:rPr>
              <w:t>Sistema nuevo</w:t>
            </w:r>
          </w:p>
        </w:tc>
        <w:tc>
          <w:tcPr>
            <w:tcW w:w="1664" w:type="dxa"/>
          </w:tcPr>
          <w:p w14:paraId="7E014FAC" w14:textId="77777777" w:rsidR="0030045B" w:rsidRPr="00D81B56" w:rsidRDefault="0030045B" w:rsidP="00F9116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$14076216</w:t>
            </w:r>
          </w:p>
        </w:tc>
        <w:tc>
          <w:tcPr>
            <w:tcW w:w="1665" w:type="dxa"/>
          </w:tcPr>
          <w:p w14:paraId="135A7485" w14:textId="77777777" w:rsidR="0030045B" w:rsidRPr="00D81B56" w:rsidRDefault="0030045B" w:rsidP="00F9116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$720000</w:t>
            </w:r>
          </w:p>
        </w:tc>
        <w:tc>
          <w:tcPr>
            <w:tcW w:w="1665" w:type="dxa"/>
          </w:tcPr>
          <w:p w14:paraId="1034CFB0" w14:textId="77777777" w:rsidR="0030045B" w:rsidRPr="00D81B56" w:rsidRDefault="0030045B" w:rsidP="00F9116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$721000</w:t>
            </w:r>
          </w:p>
        </w:tc>
        <w:tc>
          <w:tcPr>
            <w:tcW w:w="1665" w:type="dxa"/>
          </w:tcPr>
          <w:p w14:paraId="55103D59" w14:textId="77777777" w:rsidR="0030045B" w:rsidRPr="00D81B56" w:rsidRDefault="0030045B" w:rsidP="00F9116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$725000</w:t>
            </w:r>
          </w:p>
        </w:tc>
        <w:tc>
          <w:tcPr>
            <w:tcW w:w="1671" w:type="dxa"/>
          </w:tcPr>
          <w:p w14:paraId="6B0E51D3" w14:textId="77777777" w:rsidR="0030045B" w:rsidRPr="00D81B56" w:rsidRDefault="0030045B" w:rsidP="00F9116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sz w:val="24"/>
                <w:szCs w:val="24"/>
              </w:rPr>
              <w:t>730000</w:t>
            </w:r>
          </w:p>
        </w:tc>
      </w:tr>
      <w:tr w:rsidR="0030045B" w:rsidRPr="00D81B56" w14:paraId="6156511C" w14:textId="77777777" w:rsidTr="0030045B">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666" w:type="dxa"/>
          </w:tcPr>
          <w:p w14:paraId="28CD8323" w14:textId="77777777" w:rsidR="0030045B" w:rsidRPr="00D81B56" w:rsidRDefault="0030045B" w:rsidP="00F91163">
            <w:pPr>
              <w:rPr>
                <w:rFonts w:cstheme="minorHAnsi"/>
                <w:sz w:val="24"/>
                <w:szCs w:val="24"/>
              </w:rPr>
            </w:pPr>
            <w:r w:rsidRPr="00D81B56">
              <w:rPr>
                <w:rFonts w:cstheme="minorHAnsi"/>
                <w:sz w:val="24"/>
                <w:szCs w:val="24"/>
              </w:rPr>
              <w:t>Diferencia</w:t>
            </w:r>
          </w:p>
        </w:tc>
        <w:tc>
          <w:tcPr>
            <w:tcW w:w="1664" w:type="dxa"/>
          </w:tcPr>
          <w:p w14:paraId="6F2CA596" w14:textId="77777777" w:rsidR="0030045B" w:rsidRPr="00D81B56" w:rsidRDefault="0030045B" w:rsidP="00F9116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color w:val="FF0000"/>
                <w:sz w:val="24"/>
                <w:szCs w:val="24"/>
              </w:rPr>
              <w:t>-$10076216</w:t>
            </w:r>
          </w:p>
        </w:tc>
        <w:tc>
          <w:tcPr>
            <w:tcW w:w="1665" w:type="dxa"/>
          </w:tcPr>
          <w:p w14:paraId="1ED95D76" w14:textId="77777777" w:rsidR="0030045B" w:rsidRPr="00D81B56" w:rsidRDefault="0030045B" w:rsidP="00F9116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color w:val="00B050"/>
                <w:sz w:val="24"/>
                <w:szCs w:val="24"/>
              </w:rPr>
              <w:t>$3284500</w:t>
            </w:r>
          </w:p>
        </w:tc>
        <w:tc>
          <w:tcPr>
            <w:tcW w:w="1665" w:type="dxa"/>
          </w:tcPr>
          <w:p w14:paraId="13E335FC" w14:textId="77777777" w:rsidR="0030045B" w:rsidRPr="00D81B56" w:rsidRDefault="0030045B" w:rsidP="00F9116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color w:val="00B050"/>
                <w:sz w:val="24"/>
                <w:szCs w:val="24"/>
              </w:rPr>
              <w:t>$3285000</w:t>
            </w:r>
          </w:p>
        </w:tc>
        <w:tc>
          <w:tcPr>
            <w:tcW w:w="1665" w:type="dxa"/>
          </w:tcPr>
          <w:p w14:paraId="0E9ACE48" w14:textId="77777777" w:rsidR="0030045B" w:rsidRPr="00D81B56" w:rsidRDefault="0030045B" w:rsidP="00F9116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color w:val="00B050"/>
                <w:sz w:val="24"/>
                <w:szCs w:val="24"/>
              </w:rPr>
              <w:t>$3284000</w:t>
            </w:r>
          </w:p>
        </w:tc>
        <w:tc>
          <w:tcPr>
            <w:tcW w:w="1671" w:type="dxa"/>
          </w:tcPr>
          <w:p w14:paraId="63E84971" w14:textId="77777777" w:rsidR="0030045B" w:rsidRPr="00D81B56" w:rsidRDefault="0030045B" w:rsidP="00F9116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1B56">
              <w:rPr>
                <w:rFonts w:cstheme="minorHAnsi"/>
                <w:color w:val="00B050"/>
                <w:sz w:val="24"/>
                <w:szCs w:val="24"/>
              </w:rPr>
              <w:t>$3290000</w:t>
            </w:r>
          </w:p>
        </w:tc>
      </w:tr>
      <w:tr w:rsidR="0030045B" w:rsidRPr="00D81B56" w14:paraId="09B2D8AD" w14:textId="77777777" w:rsidTr="0030045B">
        <w:trPr>
          <w:trHeight w:val="265"/>
        </w:trPr>
        <w:tc>
          <w:tcPr>
            <w:cnfStyle w:val="001000000000" w:firstRow="0" w:lastRow="0" w:firstColumn="1" w:lastColumn="0" w:oddVBand="0" w:evenVBand="0" w:oddHBand="0" w:evenHBand="0" w:firstRowFirstColumn="0" w:firstRowLastColumn="0" w:lastRowFirstColumn="0" w:lastRowLastColumn="0"/>
            <w:tcW w:w="1666" w:type="dxa"/>
          </w:tcPr>
          <w:p w14:paraId="47728FF0" w14:textId="77777777" w:rsidR="0030045B" w:rsidRPr="00D81B56" w:rsidRDefault="0030045B" w:rsidP="00F91163">
            <w:pPr>
              <w:rPr>
                <w:rFonts w:cstheme="minorHAnsi"/>
                <w:sz w:val="24"/>
                <w:szCs w:val="24"/>
              </w:rPr>
            </w:pPr>
            <w:r w:rsidRPr="00D81B56">
              <w:rPr>
                <w:rFonts w:cstheme="minorHAnsi"/>
                <w:sz w:val="24"/>
                <w:szCs w:val="24"/>
              </w:rPr>
              <w:t>Diferencia acumulada</w:t>
            </w:r>
          </w:p>
        </w:tc>
        <w:tc>
          <w:tcPr>
            <w:tcW w:w="1664" w:type="dxa"/>
          </w:tcPr>
          <w:p w14:paraId="1108D231" w14:textId="77777777" w:rsidR="0030045B" w:rsidRPr="00D81B56" w:rsidRDefault="0030045B" w:rsidP="00F9116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color w:val="FF0000"/>
                <w:sz w:val="24"/>
                <w:szCs w:val="24"/>
              </w:rPr>
              <w:t>-$10076216</w:t>
            </w:r>
          </w:p>
        </w:tc>
        <w:tc>
          <w:tcPr>
            <w:tcW w:w="1665" w:type="dxa"/>
          </w:tcPr>
          <w:p w14:paraId="1A7459C6" w14:textId="77777777" w:rsidR="0030045B" w:rsidRPr="00D81B56" w:rsidRDefault="0030045B" w:rsidP="00F9116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color w:val="FF0000"/>
                <w:sz w:val="24"/>
                <w:szCs w:val="24"/>
              </w:rPr>
              <w:t>-$6791716</w:t>
            </w:r>
          </w:p>
        </w:tc>
        <w:tc>
          <w:tcPr>
            <w:tcW w:w="1665" w:type="dxa"/>
          </w:tcPr>
          <w:p w14:paraId="7CA4CEB4" w14:textId="77777777" w:rsidR="0030045B" w:rsidRPr="00D81B56" w:rsidRDefault="0030045B" w:rsidP="00F9116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color w:val="FF0000"/>
                <w:sz w:val="24"/>
                <w:szCs w:val="24"/>
              </w:rPr>
              <w:t>-$3506716</w:t>
            </w:r>
          </w:p>
        </w:tc>
        <w:tc>
          <w:tcPr>
            <w:tcW w:w="1665" w:type="dxa"/>
          </w:tcPr>
          <w:p w14:paraId="599ABE0F" w14:textId="77777777" w:rsidR="0030045B" w:rsidRPr="00D81B56" w:rsidRDefault="0030045B" w:rsidP="00F9116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color w:val="FF0000"/>
                <w:sz w:val="24"/>
                <w:szCs w:val="24"/>
              </w:rPr>
              <w:t>-$221716</w:t>
            </w:r>
          </w:p>
        </w:tc>
        <w:tc>
          <w:tcPr>
            <w:tcW w:w="1671" w:type="dxa"/>
          </w:tcPr>
          <w:p w14:paraId="207A2A3B" w14:textId="77777777" w:rsidR="0030045B" w:rsidRPr="00D81B56" w:rsidRDefault="0030045B" w:rsidP="00F9116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1B56">
              <w:rPr>
                <w:rFonts w:cstheme="minorHAnsi"/>
                <w:color w:val="00B050"/>
                <w:sz w:val="24"/>
                <w:szCs w:val="24"/>
              </w:rPr>
              <w:t>$3068284</w:t>
            </w:r>
          </w:p>
        </w:tc>
      </w:tr>
    </w:tbl>
    <w:p w14:paraId="20F6D065" w14:textId="6CFB209D" w:rsidR="0030045B" w:rsidRDefault="0030045B" w:rsidP="0030045B"/>
    <w:p w14:paraId="1283B91F" w14:textId="4AD8D6A6" w:rsidR="009B6FE8" w:rsidRDefault="0030045B">
      <w:pPr>
        <w:rPr>
          <w:sz w:val="24"/>
        </w:rPr>
      </w:pPr>
      <w:r w:rsidRPr="00D81B56">
        <w:rPr>
          <w:sz w:val="24"/>
        </w:rPr>
        <w:t>Como hemos podido observar en el método anterior (periodo de reembolso) el sistema antiguo encarecía de sobremanera los costes anuales de la administración de proyectos de alumnos ya sea asignando tiempo extras al trabajo de los profesores, así como también al de los alumnos al cual hemos asignado un valor. También es importante mencionar que ciertos costes como el de impresiones (incluye papelería y otros varios), generaba un gasto bastante importante. Nuestro sistema a pesar de tener una gran inversión inicial por conceptos de desarrollo con el paso de los periodos va reduciendo su valor y mermando al sistema antiguo en términos de precio. Por lo tanto, queda reflejado con este estudio la factibilidad económica de nuestro sistema que con el paso del tiempo generara un ahorro importante en comparación con el sistema anteriormente utilizado, sin mencionar además de las mejoras sustanciales que requería con urgencia la administración y gestión de proyectos del ramo.</w:t>
      </w:r>
    </w:p>
    <w:p w14:paraId="0086B4F5" w14:textId="48525DE2" w:rsidR="005F2C99" w:rsidRPr="007D4255" w:rsidRDefault="009B6FE8">
      <w:pPr>
        <w:rPr>
          <w:sz w:val="24"/>
        </w:rPr>
      </w:pPr>
      <w:r>
        <w:rPr>
          <w:sz w:val="24"/>
        </w:rPr>
        <w:br w:type="page"/>
      </w:r>
    </w:p>
    <w:p w14:paraId="7335ED23" w14:textId="6EF07A8B" w:rsidR="005F2C99" w:rsidRPr="002E7793" w:rsidRDefault="008052E7" w:rsidP="005F2C99">
      <w:pPr>
        <w:pStyle w:val="Ttulo1"/>
        <w:jc w:val="center"/>
        <w:rPr>
          <w:b/>
          <w:lang w:val="es-US"/>
        </w:rPr>
      </w:pPr>
      <w:bookmarkStart w:id="24" w:name="_Toc21952028"/>
      <w:r w:rsidRPr="002E7793">
        <w:rPr>
          <w:b/>
          <w:lang w:val="es-US"/>
        </w:rPr>
        <w:lastRenderedPageBreak/>
        <w:t xml:space="preserve">Estimación </w:t>
      </w:r>
      <w:r w:rsidR="002E7793" w:rsidRPr="002E7793">
        <w:rPr>
          <w:b/>
          <w:lang w:val="es-US"/>
        </w:rPr>
        <w:t>y planificación</w:t>
      </w:r>
      <w:r w:rsidR="005F2C99" w:rsidRPr="002E7793">
        <w:rPr>
          <w:b/>
          <w:lang w:val="es-US"/>
        </w:rPr>
        <w:t>.</w:t>
      </w:r>
      <w:bookmarkEnd w:id="24"/>
    </w:p>
    <w:p w14:paraId="478F0050" w14:textId="65D5EFAE" w:rsidR="00F91163" w:rsidRDefault="00F91163">
      <w:pPr>
        <w:rPr>
          <w:lang w:val="es-US"/>
        </w:rPr>
      </w:pPr>
      <w:r>
        <w:rPr>
          <w:lang w:val="es-US"/>
        </w:rPr>
        <w:t xml:space="preserve">Para calcular la estimación de esfuerzo se recurrió al uso de los Story Points, medio por el cual se expresa un estimado del esfuerzo total que se necesitará para implementar completamente algún requerimiento del proyecto. </w:t>
      </w:r>
    </w:p>
    <w:p w14:paraId="5B58C6CB" w14:textId="1CAA1611" w:rsidR="00F91163" w:rsidRDefault="00F91163">
      <w:pPr>
        <w:rPr>
          <w:lang w:val="es-US"/>
        </w:rPr>
      </w:pPr>
      <w:r>
        <w:rPr>
          <w:lang w:val="es-US"/>
        </w:rPr>
        <w:t xml:space="preserve">Se procedió a listar los requerimientos especificados con el cliente, para que luego cada integrante del equipo puntuara la dificultad de la tarea, donde: </w:t>
      </w:r>
    </w:p>
    <w:p w14:paraId="441D48D1" w14:textId="7D7A7484" w:rsidR="00F91163" w:rsidRDefault="00F91163" w:rsidP="00F91163">
      <w:pPr>
        <w:pStyle w:val="Prrafodelista"/>
        <w:numPr>
          <w:ilvl w:val="0"/>
          <w:numId w:val="30"/>
        </w:numPr>
        <w:rPr>
          <w:lang w:val="es-US"/>
        </w:rPr>
      </w:pPr>
      <w:r w:rsidRPr="00F91163">
        <w:rPr>
          <w:lang w:val="es-US"/>
        </w:rPr>
        <w:t xml:space="preserve">3 puntos equivalen a dificultad baja y se </w:t>
      </w:r>
      <w:r>
        <w:rPr>
          <w:lang w:val="es-US"/>
        </w:rPr>
        <w:t xml:space="preserve">le </w:t>
      </w:r>
      <w:r w:rsidRPr="00F91163">
        <w:rPr>
          <w:lang w:val="es-US"/>
        </w:rPr>
        <w:t>asignaran 5 horas</w:t>
      </w:r>
      <w:r>
        <w:rPr>
          <w:lang w:val="es-US"/>
        </w:rPr>
        <w:t xml:space="preserve"> a dicha tarea.</w:t>
      </w:r>
    </w:p>
    <w:p w14:paraId="7C16C655" w14:textId="4464D916" w:rsidR="00F91163" w:rsidRDefault="00F91163" w:rsidP="00F91163">
      <w:pPr>
        <w:pStyle w:val="Prrafodelista"/>
        <w:numPr>
          <w:ilvl w:val="0"/>
          <w:numId w:val="30"/>
        </w:numPr>
        <w:rPr>
          <w:lang w:val="es-US"/>
        </w:rPr>
      </w:pPr>
      <w:r>
        <w:rPr>
          <w:lang w:val="es-US"/>
        </w:rPr>
        <w:t>5 puntos equivalen a dificultad media y se le asignaran 10 horas a dicha tarea.</w:t>
      </w:r>
    </w:p>
    <w:p w14:paraId="6BE8FF5D" w14:textId="5708E89D" w:rsidR="00F91163" w:rsidRDefault="00F91163" w:rsidP="00F91163">
      <w:pPr>
        <w:pStyle w:val="Prrafodelista"/>
        <w:numPr>
          <w:ilvl w:val="0"/>
          <w:numId w:val="30"/>
        </w:numPr>
        <w:rPr>
          <w:lang w:val="es-US"/>
        </w:rPr>
      </w:pPr>
      <w:r>
        <w:rPr>
          <w:lang w:val="es-US"/>
        </w:rPr>
        <w:t>7 puntos equivalen a dificultad alta y se</w:t>
      </w:r>
      <w:r w:rsidR="009B6FE8">
        <w:rPr>
          <w:lang w:val="es-US"/>
        </w:rPr>
        <w:t xml:space="preserve"> </w:t>
      </w:r>
      <w:r>
        <w:rPr>
          <w:lang w:val="es-US"/>
        </w:rPr>
        <w:t>le asignaran 20 horas.</w:t>
      </w:r>
    </w:p>
    <w:p w14:paraId="4A421B9A" w14:textId="22B661DC" w:rsidR="009B6FE8" w:rsidRDefault="00F91163" w:rsidP="00F91163">
      <w:pPr>
        <w:rPr>
          <w:lang w:val="es-US"/>
        </w:rPr>
      </w:pPr>
      <w:r>
        <w:rPr>
          <w:lang w:val="es-US"/>
        </w:rPr>
        <w:t xml:space="preserve">Posteriormente </w:t>
      </w:r>
      <w:r w:rsidR="009B6FE8">
        <w:rPr>
          <w:lang w:val="es-US"/>
        </w:rPr>
        <w:t>se fija el promedio</w:t>
      </w:r>
      <w:r>
        <w:rPr>
          <w:lang w:val="es-US"/>
        </w:rPr>
        <w:t xml:space="preserve"> </w:t>
      </w:r>
      <w:r w:rsidR="009B6FE8">
        <w:rPr>
          <w:lang w:val="es-US"/>
        </w:rPr>
        <w:t>d</w:t>
      </w:r>
      <w:r>
        <w:rPr>
          <w:lang w:val="es-US"/>
        </w:rPr>
        <w:t>el puntaje que cada miembro del grupo le asignó a la actividad</w:t>
      </w:r>
      <w:r w:rsidR="009B6FE8">
        <w:rPr>
          <w:lang w:val="es-US"/>
        </w:rPr>
        <w:t>,</w:t>
      </w:r>
      <w:r>
        <w:rPr>
          <w:lang w:val="es-US"/>
        </w:rPr>
        <w:t xml:space="preserve"> siendo la suma total de los puntos </w:t>
      </w:r>
      <w:r w:rsidR="009B6FE8">
        <w:rPr>
          <w:lang w:val="es-US"/>
        </w:rPr>
        <w:t>de cada requerimiento el esfuerzo total necesitado para desarrollar el proyecto.</w:t>
      </w:r>
    </w:p>
    <w:p w14:paraId="49D4E985" w14:textId="77777777" w:rsidR="009B6FE8" w:rsidRDefault="009B6FE8">
      <w:pPr>
        <w:rPr>
          <w:lang w:val="es-US"/>
        </w:rPr>
      </w:pPr>
      <w:r>
        <w:rPr>
          <w:lang w:val="es-US"/>
        </w:rPr>
        <w:br w:type="page"/>
      </w:r>
    </w:p>
    <w:p w14:paraId="0F7F5396" w14:textId="77777777" w:rsidR="00F91163" w:rsidRPr="00F91163" w:rsidRDefault="00F91163" w:rsidP="00F91163">
      <w:pPr>
        <w:rPr>
          <w:lang w:val="es-US"/>
        </w:rPr>
      </w:pPr>
    </w:p>
    <w:p w14:paraId="0A8600DA" w14:textId="1D66671A" w:rsidR="005F2C99" w:rsidRDefault="005F2C99" w:rsidP="005F2C99">
      <w:pPr>
        <w:pStyle w:val="Ttulo1"/>
        <w:jc w:val="center"/>
        <w:rPr>
          <w:b/>
          <w:lang w:val="es-US"/>
        </w:rPr>
      </w:pPr>
      <w:bookmarkStart w:id="25" w:name="_Toc21952029"/>
      <w:r w:rsidRPr="002E7793">
        <w:rPr>
          <w:b/>
          <w:lang w:val="es-US"/>
        </w:rPr>
        <w:t>Requisitos.</w:t>
      </w:r>
      <w:bookmarkEnd w:id="25"/>
    </w:p>
    <w:p w14:paraId="7C8E21AA" w14:textId="77777777" w:rsidR="00494FF7" w:rsidRPr="00494FF7" w:rsidRDefault="00494FF7" w:rsidP="00494FF7">
      <w:pPr>
        <w:rPr>
          <w:lang w:val="es-US"/>
        </w:rPr>
      </w:pPr>
    </w:p>
    <w:p w14:paraId="6B185ED2" w14:textId="77777777" w:rsidR="00494FF7" w:rsidRPr="00C22D6B" w:rsidRDefault="00494FF7" w:rsidP="00494FF7">
      <w:pPr>
        <w:rPr>
          <w:sz w:val="24"/>
        </w:rPr>
      </w:pPr>
      <w:r w:rsidRPr="00C22D6B">
        <w:rPr>
          <w:sz w:val="24"/>
        </w:rPr>
        <w:t>Para realizar una correcta formulación de un proyecto se requieren de distintos recursos y especialmente conocimientos en distintas áreas.</w:t>
      </w:r>
    </w:p>
    <w:p w14:paraId="20FA8B89" w14:textId="1B175A36" w:rsidR="00494FF7" w:rsidRPr="00C22D6B" w:rsidRDefault="00494FF7" w:rsidP="00494FF7">
      <w:pPr>
        <w:rPr>
          <w:sz w:val="24"/>
        </w:rPr>
      </w:pPr>
      <w:r>
        <w:rPr>
          <w:sz w:val="24"/>
        </w:rPr>
        <w:t>Los r</w:t>
      </w:r>
      <w:r w:rsidRPr="00C22D6B">
        <w:rPr>
          <w:sz w:val="24"/>
        </w:rPr>
        <w:t>equisitos que sustentan la formulación y evaluación del proyecto son:</w:t>
      </w:r>
    </w:p>
    <w:p w14:paraId="46C7DA51" w14:textId="77777777" w:rsidR="00494FF7" w:rsidRPr="00C22D6B" w:rsidRDefault="00494FF7" w:rsidP="00494FF7">
      <w:pPr>
        <w:pStyle w:val="Prrafodelista"/>
        <w:numPr>
          <w:ilvl w:val="0"/>
          <w:numId w:val="29"/>
        </w:numPr>
        <w:rPr>
          <w:sz w:val="24"/>
        </w:rPr>
      </w:pPr>
      <w:r w:rsidRPr="00C22D6B">
        <w:rPr>
          <w:sz w:val="24"/>
        </w:rPr>
        <w:t>Tener una idea estructurada y clara del proyecto.</w:t>
      </w:r>
    </w:p>
    <w:p w14:paraId="7C0F1D34" w14:textId="77777777" w:rsidR="00494FF7" w:rsidRPr="00C22D6B" w:rsidRDefault="00494FF7" w:rsidP="00494FF7">
      <w:pPr>
        <w:pStyle w:val="Prrafodelista"/>
        <w:rPr>
          <w:sz w:val="24"/>
        </w:rPr>
      </w:pPr>
      <w:r w:rsidRPr="00C22D6B">
        <w:rPr>
          <w:sz w:val="24"/>
        </w:rPr>
        <w:t>Con idea clara y estructurada se refiere a un buen entendimiento del proyecto (objetivos, alcance, etc.) para así al avanzar asegurar un buen inicio.</w:t>
      </w:r>
    </w:p>
    <w:p w14:paraId="6AE0548A" w14:textId="77777777" w:rsidR="00494FF7" w:rsidRPr="00C22D6B" w:rsidRDefault="00494FF7" w:rsidP="00494FF7">
      <w:pPr>
        <w:pStyle w:val="Prrafodelista"/>
        <w:numPr>
          <w:ilvl w:val="0"/>
          <w:numId w:val="29"/>
        </w:numPr>
        <w:rPr>
          <w:sz w:val="24"/>
        </w:rPr>
      </w:pPr>
      <w:r w:rsidRPr="00C22D6B">
        <w:rPr>
          <w:sz w:val="24"/>
        </w:rPr>
        <w:t>Conocimientos en Metodologías de Desarrollo.</w:t>
      </w:r>
    </w:p>
    <w:p w14:paraId="3B182DB1" w14:textId="77777777" w:rsidR="00494FF7" w:rsidRPr="00C22D6B" w:rsidRDefault="00494FF7" w:rsidP="00494FF7">
      <w:pPr>
        <w:pStyle w:val="Prrafodelista"/>
        <w:rPr>
          <w:sz w:val="24"/>
        </w:rPr>
      </w:pPr>
      <w:r w:rsidRPr="00C22D6B">
        <w:rPr>
          <w:sz w:val="24"/>
        </w:rPr>
        <w:t>Para cualquier proyecto se necesita una metodología en la cual basarse ya que estas aseguran mayor productividad y rendimiento.</w:t>
      </w:r>
    </w:p>
    <w:p w14:paraId="299DA702" w14:textId="77777777" w:rsidR="00494FF7" w:rsidRPr="00C22D6B" w:rsidRDefault="00494FF7" w:rsidP="00494FF7">
      <w:pPr>
        <w:pStyle w:val="Prrafodelista"/>
        <w:numPr>
          <w:ilvl w:val="0"/>
          <w:numId w:val="29"/>
        </w:numPr>
        <w:rPr>
          <w:sz w:val="24"/>
        </w:rPr>
      </w:pPr>
      <w:r w:rsidRPr="00C22D6B">
        <w:rPr>
          <w:sz w:val="24"/>
        </w:rPr>
        <w:t>Conocimientos y nociones del Mercado.</w:t>
      </w:r>
    </w:p>
    <w:p w14:paraId="201CCB0D" w14:textId="24E2AE45" w:rsidR="00494FF7" w:rsidRPr="00C22D6B" w:rsidRDefault="00494FF7" w:rsidP="00494FF7">
      <w:pPr>
        <w:pStyle w:val="Prrafodelista"/>
        <w:rPr>
          <w:sz w:val="24"/>
        </w:rPr>
      </w:pPr>
      <w:r w:rsidRPr="00C22D6B">
        <w:rPr>
          <w:sz w:val="24"/>
        </w:rPr>
        <w:t>Sirve para ver si el proyecto es rentable esto mediante distintos estudios de factibilidad</w:t>
      </w:r>
      <w:r>
        <w:rPr>
          <w:sz w:val="24"/>
        </w:rPr>
        <w:t xml:space="preserve"> </w:t>
      </w:r>
      <w:r w:rsidRPr="00C22D6B">
        <w:rPr>
          <w:sz w:val="24"/>
        </w:rPr>
        <w:t>(técnica, operativa, etc.) y en base a estos se ve si se lleva a cabo.</w:t>
      </w:r>
    </w:p>
    <w:p w14:paraId="0BA6649A" w14:textId="1456F6FE" w:rsidR="00494FF7" w:rsidRPr="00C22D6B" w:rsidRDefault="00494FF7" w:rsidP="00494FF7">
      <w:pPr>
        <w:pStyle w:val="Prrafodelista"/>
        <w:numPr>
          <w:ilvl w:val="0"/>
          <w:numId w:val="29"/>
        </w:numPr>
        <w:rPr>
          <w:sz w:val="24"/>
        </w:rPr>
      </w:pPr>
      <w:r w:rsidRPr="00C22D6B">
        <w:rPr>
          <w:sz w:val="24"/>
        </w:rPr>
        <w:t>Un buen plan de trabajo es esencial ya que están todas las tareas distribuidas y con su tiempo correspondiente, esto hace que el trabajo sea más óptimo e estructurado.</w:t>
      </w:r>
    </w:p>
    <w:p w14:paraId="5B9922CE" w14:textId="5A81EBCF" w:rsidR="005F2C99" w:rsidRPr="00494FF7" w:rsidRDefault="005F2C99" w:rsidP="005F2C99"/>
    <w:sectPr w:rsidR="005F2C99" w:rsidRPr="00494FF7" w:rsidSect="006B6032">
      <w:headerReference w:type="default" r:id="rId8"/>
      <w:footerReference w:type="default" r:id="rId9"/>
      <w:pgSz w:w="12240" w:h="15840" w:code="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61D5BF" w14:textId="77777777" w:rsidR="00DF2FCE" w:rsidRDefault="00DF2FCE" w:rsidP="007F7A6D">
      <w:pPr>
        <w:spacing w:after="0" w:line="240" w:lineRule="auto"/>
      </w:pPr>
      <w:r>
        <w:separator/>
      </w:r>
    </w:p>
  </w:endnote>
  <w:endnote w:type="continuationSeparator" w:id="0">
    <w:p w14:paraId="603C1418" w14:textId="77777777" w:rsidR="00DF2FCE" w:rsidRDefault="00DF2FCE" w:rsidP="007F7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42377" w14:textId="77777777" w:rsidR="00F91163" w:rsidRDefault="00F91163" w:rsidP="00F82130">
    <w:pPr>
      <w:pStyle w:val="Piedepgina"/>
    </w:pPr>
  </w:p>
  <w:p w14:paraId="0F616AF1" w14:textId="77777777" w:rsidR="00F91163" w:rsidRDefault="00F91163" w:rsidP="00F82130">
    <w:pPr>
      <w:pStyle w:val="Piedepgina"/>
    </w:pPr>
  </w:p>
  <w:p w14:paraId="275069CE" w14:textId="77777777" w:rsidR="00F91163" w:rsidRPr="00F82130" w:rsidRDefault="00F91163" w:rsidP="00F8213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7BF8B" w14:textId="77777777" w:rsidR="00DF2FCE" w:rsidRDefault="00DF2FCE" w:rsidP="007F7A6D">
      <w:pPr>
        <w:spacing w:after="0" w:line="240" w:lineRule="auto"/>
      </w:pPr>
      <w:r>
        <w:separator/>
      </w:r>
    </w:p>
  </w:footnote>
  <w:footnote w:type="continuationSeparator" w:id="0">
    <w:p w14:paraId="73A97E5D" w14:textId="77777777" w:rsidR="00DF2FCE" w:rsidRDefault="00DF2FCE" w:rsidP="007F7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4F2FB" w14:textId="77777777" w:rsidR="00F91163" w:rsidRPr="00587BF9" w:rsidRDefault="00F91163">
    <w:pPr>
      <w:pStyle w:val="Encabezado"/>
      <w:rPr>
        <w:sz w:val="18"/>
      </w:rPr>
    </w:pPr>
    <w:r>
      <w:rPr>
        <w:caps/>
        <w:noProof/>
        <w:color w:val="808080" w:themeColor="background1" w:themeShade="80"/>
        <w:sz w:val="20"/>
        <w:szCs w:val="20"/>
        <w:lang w:eastAsia="es-CL"/>
      </w:rPr>
      <mc:AlternateContent>
        <mc:Choice Requires="wpg">
          <w:drawing>
            <wp:anchor distT="0" distB="0" distL="114300" distR="114300" simplePos="0" relativeHeight="251661312" behindDoc="0" locked="0" layoutInCell="1" allowOverlap="1" wp14:anchorId="09009062" wp14:editId="75AFA896">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93E6C" w14:textId="597B1AB3" w:rsidR="00F91163" w:rsidRDefault="00F91163">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32DC2" w:rsidRPr="00032DC2">
                              <w:rPr>
                                <w:noProof/>
                                <w:color w:val="FFFFFF" w:themeColor="background1"/>
                                <w:sz w:val="24"/>
                                <w:szCs w:val="24"/>
                                <w:lang w:val="es-ES"/>
                              </w:rPr>
                              <w:t>3</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009062" id="Grupo 167" o:spid="_x0000_s1026" style="position:absolute;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2493E6C" w14:textId="597B1AB3" w:rsidR="00F91163" w:rsidRDefault="00F91163">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032DC2" w:rsidRPr="00032DC2">
                        <w:rPr>
                          <w:noProof/>
                          <w:color w:val="FFFFFF" w:themeColor="background1"/>
                          <w:sz w:val="24"/>
                          <w:szCs w:val="24"/>
                          <w:lang w:val="es-ES"/>
                        </w:rPr>
                        <w:t>3</w:t>
                      </w:r>
                      <w:r>
                        <w:rPr>
                          <w:color w:val="FFFFFF" w:themeColor="background1"/>
                          <w:sz w:val="24"/>
                          <w:szCs w:val="24"/>
                        </w:rPr>
                        <w:fldChar w:fldCharType="end"/>
                      </w:r>
                    </w:p>
                  </w:txbxContent>
                </v:textbox>
              </v:shape>
              <w10:wrap anchorx="page" anchory="page"/>
            </v:group>
          </w:pict>
        </mc:Fallback>
      </mc:AlternateContent>
    </w:r>
    <w:r w:rsidRPr="006B6032">
      <w:rPr>
        <w:noProof/>
        <w:lang w:eastAsia="es-CL"/>
      </w:rPr>
      <w:drawing>
        <wp:inline distT="0" distB="0" distL="0" distR="0" wp14:anchorId="6EE36A0A" wp14:editId="25680309">
          <wp:extent cx="1400175" cy="329309"/>
          <wp:effectExtent l="0" t="0" r="0" b="0"/>
          <wp:docPr id="5" name="Imagen 5" descr="http://www.afunabb.ubiobio.cl/images/EscudoUBB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funabb.ubiobio.cl/images/EscudoUBB_horizontal.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02337" cy="35333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3675"/>
    <w:multiLevelType w:val="hybridMultilevel"/>
    <w:tmpl w:val="9F40F8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376E83"/>
    <w:multiLevelType w:val="hybridMultilevel"/>
    <w:tmpl w:val="D2861352"/>
    <w:lvl w:ilvl="0" w:tplc="340A0001">
      <w:start w:val="1"/>
      <w:numFmt w:val="bullet"/>
      <w:lvlText w:val=""/>
      <w:lvlJc w:val="left"/>
      <w:pPr>
        <w:ind w:left="1425" w:hanging="360"/>
      </w:pPr>
      <w:rPr>
        <w:rFonts w:ascii="Symbol" w:hAnsi="Symbol"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2" w15:restartNumberingAfterBreak="0">
    <w:nsid w:val="055406F5"/>
    <w:multiLevelType w:val="hybridMultilevel"/>
    <w:tmpl w:val="DB0C05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4B6D98"/>
    <w:multiLevelType w:val="hybridMultilevel"/>
    <w:tmpl w:val="7A70BD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BF74E6"/>
    <w:multiLevelType w:val="hybridMultilevel"/>
    <w:tmpl w:val="D72C72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3002932"/>
    <w:multiLevelType w:val="hybridMultilevel"/>
    <w:tmpl w:val="5BD0A1FE"/>
    <w:lvl w:ilvl="0" w:tplc="340A0003">
      <w:start w:val="1"/>
      <w:numFmt w:val="bullet"/>
      <w:lvlText w:val="o"/>
      <w:lvlJc w:val="left"/>
      <w:pPr>
        <w:ind w:left="2148" w:hanging="360"/>
      </w:pPr>
      <w:rPr>
        <w:rFonts w:ascii="Courier New" w:hAnsi="Courier New" w:cs="Courier New" w:hint="default"/>
      </w:rPr>
    </w:lvl>
    <w:lvl w:ilvl="1" w:tplc="340A0003" w:tentative="1">
      <w:start w:val="1"/>
      <w:numFmt w:val="bullet"/>
      <w:lvlText w:val="o"/>
      <w:lvlJc w:val="left"/>
      <w:pPr>
        <w:ind w:left="2868" w:hanging="360"/>
      </w:pPr>
      <w:rPr>
        <w:rFonts w:ascii="Courier New" w:hAnsi="Courier New" w:cs="Courier New" w:hint="default"/>
      </w:rPr>
    </w:lvl>
    <w:lvl w:ilvl="2" w:tplc="340A0005" w:tentative="1">
      <w:start w:val="1"/>
      <w:numFmt w:val="bullet"/>
      <w:lvlText w:val=""/>
      <w:lvlJc w:val="left"/>
      <w:pPr>
        <w:ind w:left="3588" w:hanging="360"/>
      </w:pPr>
      <w:rPr>
        <w:rFonts w:ascii="Wingdings" w:hAnsi="Wingdings" w:hint="default"/>
      </w:rPr>
    </w:lvl>
    <w:lvl w:ilvl="3" w:tplc="340A0001" w:tentative="1">
      <w:start w:val="1"/>
      <w:numFmt w:val="bullet"/>
      <w:lvlText w:val=""/>
      <w:lvlJc w:val="left"/>
      <w:pPr>
        <w:ind w:left="4308" w:hanging="360"/>
      </w:pPr>
      <w:rPr>
        <w:rFonts w:ascii="Symbol" w:hAnsi="Symbol" w:hint="default"/>
      </w:rPr>
    </w:lvl>
    <w:lvl w:ilvl="4" w:tplc="340A0003" w:tentative="1">
      <w:start w:val="1"/>
      <w:numFmt w:val="bullet"/>
      <w:lvlText w:val="o"/>
      <w:lvlJc w:val="left"/>
      <w:pPr>
        <w:ind w:left="5028" w:hanging="360"/>
      </w:pPr>
      <w:rPr>
        <w:rFonts w:ascii="Courier New" w:hAnsi="Courier New" w:cs="Courier New" w:hint="default"/>
      </w:rPr>
    </w:lvl>
    <w:lvl w:ilvl="5" w:tplc="340A0005" w:tentative="1">
      <w:start w:val="1"/>
      <w:numFmt w:val="bullet"/>
      <w:lvlText w:val=""/>
      <w:lvlJc w:val="left"/>
      <w:pPr>
        <w:ind w:left="5748" w:hanging="360"/>
      </w:pPr>
      <w:rPr>
        <w:rFonts w:ascii="Wingdings" w:hAnsi="Wingdings" w:hint="default"/>
      </w:rPr>
    </w:lvl>
    <w:lvl w:ilvl="6" w:tplc="340A0001" w:tentative="1">
      <w:start w:val="1"/>
      <w:numFmt w:val="bullet"/>
      <w:lvlText w:val=""/>
      <w:lvlJc w:val="left"/>
      <w:pPr>
        <w:ind w:left="6468" w:hanging="360"/>
      </w:pPr>
      <w:rPr>
        <w:rFonts w:ascii="Symbol" w:hAnsi="Symbol" w:hint="default"/>
      </w:rPr>
    </w:lvl>
    <w:lvl w:ilvl="7" w:tplc="340A0003" w:tentative="1">
      <w:start w:val="1"/>
      <w:numFmt w:val="bullet"/>
      <w:lvlText w:val="o"/>
      <w:lvlJc w:val="left"/>
      <w:pPr>
        <w:ind w:left="7188" w:hanging="360"/>
      </w:pPr>
      <w:rPr>
        <w:rFonts w:ascii="Courier New" w:hAnsi="Courier New" w:cs="Courier New" w:hint="default"/>
      </w:rPr>
    </w:lvl>
    <w:lvl w:ilvl="8" w:tplc="340A0005" w:tentative="1">
      <w:start w:val="1"/>
      <w:numFmt w:val="bullet"/>
      <w:lvlText w:val=""/>
      <w:lvlJc w:val="left"/>
      <w:pPr>
        <w:ind w:left="7908" w:hanging="360"/>
      </w:pPr>
      <w:rPr>
        <w:rFonts w:ascii="Wingdings" w:hAnsi="Wingdings" w:hint="default"/>
      </w:rPr>
    </w:lvl>
  </w:abstractNum>
  <w:abstractNum w:abstractNumId="6" w15:restartNumberingAfterBreak="0">
    <w:nsid w:val="18AD54B9"/>
    <w:multiLevelType w:val="hybridMultilevel"/>
    <w:tmpl w:val="580657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A9A3960"/>
    <w:multiLevelType w:val="hybridMultilevel"/>
    <w:tmpl w:val="0538B8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B275FD9"/>
    <w:multiLevelType w:val="hybridMultilevel"/>
    <w:tmpl w:val="A4027B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B9B43F6"/>
    <w:multiLevelType w:val="hybridMultilevel"/>
    <w:tmpl w:val="0E6A75A0"/>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15:restartNumberingAfterBreak="0">
    <w:nsid w:val="23DE3C03"/>
    <w:multiLevelType w:val="hybridMultilevel"/>
    <w:tmpl w:val="F788C6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6735D7"/>
    <w:multiLevelType w:val="multilevel"/>
    <w:tmpl w:val="340A001F"/>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0138F9"/>
    <w:multiLevelType w:val="hybridMultilevel"/>
    <w:tmpl w:val="C944B24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3" w15:restartNumberingAfterBreak="0">
    <w:nsid w:val="2C14367B"/>
    <w:multiLevelType w:val="hybridMultilevel"/>
    <w:tmpl w:val="4ECA12C0"/>
    <w:lvl w:ilvl="0" w:tplc="340A0001">
      <w:start w:val="1"/>
      <w:numFmt w:val="bullet"/>
      <w:lvlText w:val=""/>
      <w:lvlJc w:val="left"/>
      <w:pPr>
        <w:ind w:left="1428" w:hanging="360"/>
      </w:pPr>
      <w:rPr>
        <w:rFonts w:ascii="Symbol" w:hAnsi="Symbol"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4" w15:restartNumberingAfterBreak="0">
    <w:nsid w:val="35F35C51"/>
    <w:multiLevelType w:val="hybridMultilevel"/>
    <w:tmpl w:val="BEE25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C734C14"/>
    <w:multiLevelType w:val="hybridMultilevel"/>
    <w:tmpl w:val="F692C7AA"/>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16" w15:restartNumberingAfterBreak="0">
    <w:nsid w:val="3DFB785E"/>
    <w:multiLevelType w:val="hybridMultilevel"/>
    <w:tmpl w:val="0D4A23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14C32EB"/>
    <w:multiLevelType w:val="hybridMultilevel"/>
    <w:tmpl w:val="34AAEF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D7F54B8"/>
    <w:multiLevelType w:val="hybridMultilevel"/>
    <w:tmpl w:val="AC7473C0"/>
    <w:lvl w:ilvl="0" w:tplc="4A3EABBA">
      <w:start w:val="10"/>
      <w:numFmt w:val="bullet"/>
      <w:lvlText w:val="-"/>
      <w:lvlJc w:val="left"/>
      <w:pPr>
        <w:ind w:left="720" w:hanging="360"/>
      </w:pPr>
      <w:rPr>
        <w:rFonts w:ascii="Calibri" w:eastAsia="Times New Roman" w:hAnsi="Calibri"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DA57119"/>
    <w:multiLevelType w:val="hybridMultilevel"/>
    <w:tmpl w:val="F0E4E2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5934211"/>
    <w:multiLevelType w:val="hybridMultilevel"/>
    <w:tmpl w:val="4F7247E6"/>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1" w15:restartNumberingAfterBreak="0">
    <w:nsid w:val="63B7211A"/>
    <w:multiLevelType w:val="hybridMultilevel"/>
    <w:tmpl w:val="190674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65E6EA1"/>
    <w:multiLevelType w:val="hybridMultilevel"/>
    <w:tmpl w:val="B84601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90068C4"/>
    <w:multiLevelType w:val="hybridMultilevel"/>
    <w:tmpl w:val="C7CED6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AB56A79"/>
    <w:multiLevelType w:val="hybridMultilevel"/>
    <w:tmpl w:val="AF586448"/>
    <w:lvl w:ilvl="0" w:tplc="D70A1144">
      <w:start w:val="10"/>
      <w:numFmt w:val="bullet"/>
      <w:lvlText w:val=""/>
      <w:lvlJc w:val="left"/>
      <w:pPr>
        <w:ind w:left="720" w:hanging="360"/>
      </w:pPr>
      <w:rPr>
        <w:rFonts w:ascii="Symbol" w:eastAsiaTheme="minorHAnsi"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EF45BD4"/>
    <w:multiLevelType w:val="hybridMultilevel"/>
    <w:tmpl w:val="4A040AD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6" w15:restartNumberingAfterBreak="0">
    <w:nsid w:val="6F1661DA"/>
    <w:multiLevelType w:val="hybridMultilevel"/>
    <w:tmpl w:val="6E7E7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8C27215"/>
    <w:multiLevelType w:val="hybridMultilevel"/>
    <w:tmpl w:val="53B6C080"/>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D99392C"/>
    <w:multiLevelType w:val="hybridMultilevel"/>
    <w:tmpl w:val="B1046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F7453FE"/>
    <w:multiLevelType w:val="hybridMultilevel"/>
    <w:tmpl w:val="49B29B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23"/>
  </w:num>
  <w:num w:numId="4">
    <w:abstractNumId w:val="24"/>
  </w:num>
  <w:num w:numId="5">
    <w:abstractNumId w:val="16"/>
  </w:num>
  <w:num w:numId="6">
    <w:abstractNumId w:val="18"/>
  </w:num>
  <w:num w:numId="7">
    <w:abstractNumId w:val="6"/>
  </w:num>
  <w:num w:numId="8">
    <w:abstractNumId w:val="8"/>
  </w:num>
  <w:num w:numId="9">
    <w:abstractNumId w:val="12"/>
  </w:num>
  <w:num w:numId="10">
    <w:abstractNumId w:val="11"/>
  </w:num>
  <w:num w:numId="11">
    <w:abstractNumId w:val="2"/>
  </w:num>
  <w:num w:numId="12">
    <w:abstractNumId w:val="25"/>
  </w:num>
  <w:num w:numId="13">
    <w:abstractNumId w:val="3"/>
  </w:num>
  <w:num w:numId="14">
    <w:abstractNumId w:val="0"/>
  </w:num>
  <w:num w:numId="15">
    <w:abstractNumId w:val="29"/>
  </w:num>
  <w:num w:numId="16">
    <w:abstractNumId w:val="28"/>
  </w:num>
  <w:num w:numId="17">
    <w:abstractNumId w:val="19"/>
  </w:num>
  <w:num w:numId="18">
    <w:abstractNumId w:val="4"/>
  </w:num>
  <w:num w:numId="19">
    <w:abstractNumId w:val="27"/>
  </w:num>
  <w:num w:numId="20">
    <w:abstractNumId w:val="20"/>
  </w:num>
  <w:num w:numId="21">
    <w:abstractNumId w:val="13"/>
  </w:num>
  <w:num w:numId="22">
    <w:abstractNumId w:val="5"/>
  </w:num>
  <w:num w:numId="23">
    <w:abstractNumId w:val="15"/>
  </w:num>
  <w:num w:numId="24">
    <w:abstractNumId w:val="9"/>
  </w:num>
  <w:num w:numId="25">
    <w:abstractNumId w:val="14"/>
  </w:num>
  <w:num w:numId="26">
    <w:abstractNumId w:val="26"/>
  </w:num>
  <w:num w:numId="27">
    <w:abstractNumId w:val="22"/>
  </w:num>
  <w:num w:numId="28">
    <w:abstractNumId w:val="7"/>
  </w:num>
  <w:num w:numId="29">
    <w:abstractNumId w:val="17"/>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5A7"/>
    <w:rsid w:val="00000A00"/>
    <w:rsid w:val="000019D0"/>
    <w:rsid w:val="0000328D"/>
    <w:rsid w:val="000041AB"/>
    <w:rsid w:val="0000493D"/>
    <w:rsid w:val="000049F8"/>
    <w:rsid w:val="00006D03"/>
    <w:rsid w:val="00007438"/>
    <w:rsid w:val="000075D4"/>
    <w:rsid w:val="00007C12"/>
    <w:rsid w:val="00010337"/>
    <w:rsid w:val="000106A1"/>
    <w:rsid w:val="00011A7D"/>
    <w:rsid w:val="00012075"/>
    <w:rsid w:val="000124B5"/>
    <w:rsid w:val="00013571"/>
    <w:rsid w:val="0001394D"/>
    <w:rsid w:val="00013D7D"/>
    <w:rsid w:val="00014237"/>
    <w:rsid w:val="000143A7"/>
    <w:rsid w:val="0001549B"/>
    <w:rsid w:val="000176AA"/>
    <w:rsid w:val="00017A1A"/>
    <w:rsid w:val="00020775"/>
    <w:rsid w:val="0002098D"/>
    <w:rsid w:val="00020EF6"/>
    <w:rsid w:val="000215D1"/>
    <w:rsid w:val="000229C3"/>
    <w:rsid w:val="00022CB8"/>
    <w:rsid w:val="00024C49"/>
    <w:rsid w:val="000255CF"/>
    <w:rsid w:val="00025633"/>
    <w:rsid w:val="00025779"/>
    <w:rsid w:val="00025ACB"/>
    <w:rsid w:val="00026619"/>
    <w:rsid w:val="00027335"/>
    <w:rsid w:val="00027B92"/>
    <w:rsid w:val="00027F2A"/>
    <w:rsid w:val="00030D1A"/>
    <w:rsid w:val="00032DC2"/>
    <w:rsid w:val="00033025"/>
    <w:rsid w:val="000330E9"/>
    <w:rsid w:val="00034203"/>
    <w:rsid w:val="000342DD"/>
    <w:rsid w:val="000356B4"/>
    <w:rsid w:val="00035D7C"/>
    <w:rsid w:val="000367BC"/>
    <w:rsid w:val="000401A2"/>
    <w:rsid w:val="00041AE7"/>
    <w:rsid w:val="00042E6D"/>
    <w:rsid w:val="0004415B"/>
    <w:rsid w:val="000467DA"/>
    <w:rsid w:val="00047824"/>
    <w:rsid w:val="00050366"/>
    <w:rsid w:val="000506DF"/>
    <w:rsid w:val="00050E9E"/>
    <w:rsid w:val="00051383"/>
    <w:rsid w:val="00051D18"/>
    <w:rsid w:val="00052251"/>
    <w:rsid w:val="000526E6"/>
    <w:rsid w:val="00052A40"/>
    <w:rsid w:val="000534B7"/>
    <w:rsid w:val="0005374B"/>
    <w:rsid w:val="00054EDB"/>
    <w:rsid w:val="00056030"/>
    <w:rsid w:val="000573EF"/>
    <w:rsid w:val="00057458"/>
    <w:rsid w:val="000575F8"/>
    <w:rsid w:val="0005767C"/>
    <w:rsid w:val="000578B6"/>
    <w:rsid w:val="000608C7"/>
    <w:rsid w:val="00060B8B"/>
    <w:rsid w:val="00062742"/>
    <w:rsid w:val="0006289C"/>
    <w:rsid w:val="00062B99"/>
    <w:rsid w:val="000630F3"/>
    <w:rsid w:val="0006319C"/>
    <w:rsid w:val="00063961"/>
    <w:rsid w:val="0006398B"/>
    <w:rsid w:val="00063ACF"/>
    <w:rsid w:val="00063D8C"/>
    <w:rsid w:val="00064ABE"/>
    <w:rsid w:val="000651E5"/>
    <w:rsid w:val="00065890"/>
    <w:rsid w:val="00065954"/>
    <w:rsid w:val="000659FF"/>
    <w:rsid w:val="00066AFE"/>
    <w:rsid w:val="00066F07"/>
    <w:rsid w:val="00067321"/>
    <w:rsid w:val="000677CE"/>
    <w:rsid w:val="000708EB"/>
    <w:rsid w:val="0007151F"/>
    <w:rsid w:val="00072C4A"/>
    <w:rsid w:val="00072E3E"/>
    <w:rsid w:val="00073216"/>
    <w:rsid w:val="000738C5"/>
    <w:rsid w:val="0007424C"/>
    <w:rsid w:val="00075733"/>
    <w:rsid w:val="000765E4"/>
    <w:rsid w:val="00076A86"/>
    <w:rsid w:val="0007705B"/>
    <w:rsid w:val="0007775E"/>
    <w:rsid w:val="00077B78"/>
    <w:rsid w:val="0008019E"/>
    <w:rsid w:val="00080882"/>
    <w:rsid w:val="000810AC"/>
    <w:rsid w:val="000815A7"/>
    <w:rsid w:val="0008202F"/>
    <w:rsid w:val="000827D3"/>
    <w:rsid w:val="00082D1B"/>
    <w:rsid w:val="00082D7C"/>
    <w:rsid w:val="00083721"/>
    <w:rsid w:val="00083954"/>
    <w:rsid w:val="00083EC8"/>
    <w:rsid w:val="000854BF"/>
    <w:rsid w:val="000863FC"/>
    <w:rsid w:val="00087915"/>
    <w:rsid w:val="0009069E"/>
    <w:rsid w:val="00090B2D"/>
    <w:rsid w:val="00090DE7"/>
    <w:rsid w:val="000925BA"/>
    <w:rsid w:val="000928BB"/>
    <w:rsid w:val="000929D1"/>
    <w:rsid w:val="000934C3"/>
    <w:rsid w:val="00093ACF"/>
    <w:rsid w:val="00093CC1"/>
    <w:rsid w:val="00093F42"/>
    <w:rsid w:val="0009429B"/>
    <w:rsid w:val="000948B1"/>
    <w:rsid w:val="00094A91"/>
    <w:rsid w:val="00095DBC"/>
    <w:rsid w:val="00096052"/>
    <w:rsid w:val="000965C0"/>
    <w:rsid w:val="000973E5"/>
    <w:rsid w:val="00097484"/>
    <w:rsid w:val="000975C2"/>
    <w:rsid w:val="00097AD9"/>
    <w:rsid w:val="000A01D8"/>
    <w:rsid w:val="000A0FEB"/>
    <w:rsid w:val="000A1270"/>
    <w:rsid w:val="000A1A89"/>
    <w:rsid w:val="000A1B32"/>
    <w:rsid w:val="000A266F"/>
    <w:rsid w:val="000A2B64"/>
    <w:rsid w:val="000A2BD9"/>
    <w:rsid w:val="000A2C5A"/>
    <w:rsid w:val="000A2E2A"/>
    <w:rsid w:val="000A31E1"/>
    <w:rsid w:val="000A43AA"/>
    <w:rsid w:val="000A476E"/>
    <w:rsid w:val="000A4FCC"/>
    <w:rsid w:val="000A5912"/>
    <w:rsid w:val="000A5969"/>
    <w:rsid w:val="000A5A03"/>
    <w:rsid w:val="000A5EBE"/>
    <w:rsid w:val="000A679C"/>
    <w:rsid w:val="000A6D7D"/>
    <w:rsid w:val="000B02D6"/>
    <w:rsid w:val="000B08DC"/>
    <w:rsid w:val="000B0C1A"/>
    <w:rsid w:val="000B16CB"/>
    <w:rsid w:val="000B2CED"/>
    <w:rsid w:val="000B48A0"/>
    <w:rsid w:val="000B5B65"/>
    <w:rsid w:val="000B5ED5"/>
    <w:rsid w:val="000B6C87"/>
    <w:rsid w:val="000B756F"/>
    <w:rsid w:val="000B7752"/>
    <w:rsid w:val="000C06EE"/>
    <w:rsid w:val="000C094B"/>
    <w:rsid w:val="000C0F02"/>
    <w:rsid w:val="000C2ADF"/>
    <w:rsid w:val="000C3052"/>
    <w:rsid w:val="000C31E7"/>
    <w:rsid w:val="000C4215"/>
    <w:rsid w:val="000C493E"/>
    <w:rsid w:val="000C4F94"/>
    <w:rsid w:val="000C5CC1"/>
    <w:rsid w:val="000C69CF"/>
    <w:rsid w:val="000C6C7E"/>
    <w:rsid w:val="000C7D1B"/>
    <w:rsid w:val="000D05F8"/>
    <w:rsid w:val="000D0F23"/>
    <w:rsid w:val="000D12BE"/>
    <w:rsid w:val="000D17B1"/>
    <w:rsid w:val="000D2469"/>
    <w:rsid w:val="000D2823"/>
    <w:rsid w:val="000D3D16"/>
    <w:rsid w:val="000D5842"/>
    <w:rsid w:val="000D5DDB"/>
    <w:rsid w:val="000D7F98"/>
    <w:rsid w:val="000E131E"/>
    <w:rsid w:val="000E161D"/>
    <w:rsid w:val="000E1946"/>
    <w:rsid w:val="000E2264"/>
    <w:rsid w:val="000E257B"/>
    <w:rsid w:val="000E2F13"/>
    <w:rsid w:val="000E3015"/>
    <w:rsid w:val="000E30AD"/>
    <w:rsid w:val="000E39CE"/>
    <w:rsid w:val="000E4647"/>
    <w:rsid w:val="000E48E3"/>
    <w:rsid w:val="000E51B2"/>
    <w:rsid w:val="000E5EA4"/>
    <w:rsid w:val="000E5EED"/>
    <w:rsid w:val="000E600F"/>
    <w:rsid w:val="000E640A"/>
    <w:rsid w:val="000E7688"/>
    <w:rsid w:val="000E7CAC"/>
    <w:rsid w:val="000E7E2A"/>
    <w:rsid w:val="000E7F7C"/>
    <w:rsid w:val="000E7FCD"/>
    <w:rsid w:val="000F0637"/>
    <w:rsid w:val="000F07C6"/>
    <w:rsid w:val="000F0C6F"/>
    <w:rsid w:val="000F0EC2"/>
    <w:rsid w:val="000F119A"/>
    <w:rsid w:val="000F12DA"/>
    <w:rsid w:val="000F29BD"/>
    <w:rsid w:val="000F31D5"/>
    <w:rsid w:val="000F482C"/>
    <w:rsid w:val="000F7B18"/>
    <w:rsid w:val="000F7BF5"/>
    <w:rsid w:val="00101130"/>
    <w:rsid w:val="00101859"/>
    <w:rsid w:val="00101FBB"/>
    <w:rsid w:val="00101FFD"/>
    <w:rsid w:val="00103CE2"/>
    <w:rsid w:val="00103DE0"/>
    <w:rsid w:val="00103E74"/>
    <w:rsid w:val="00104061"/>
    <w:rsid w:val="001045B8"/>
    <w:rsid w:val="001046D1"/>
    <w:rsid w:val="00104FA1"/>
    <w:rsid w:val="00106535"/>
    <w:rsid w:val="0010657A"/>
    <w:rsid w:val="0010754B"/>
    <w:rsid w:val="0011002B"/>
    <w:rsid w:val="0011024A"/>
    <w:rsid w:val="00110D78"/>
    <w:rsid w:val="001116DB"/>
    <w:rsid w:val="0011188D"/>
    <w:rsid w:val="00111B62"/>
    <w:rsid w:val="001125A6"/>
    <w:rsid w:val="0011267E"/>
    <w:rsid w:val="00113418"/>
    <w:rsid w:val="00114583"/>
    <w:rsid w:val="00114738"/>
    <w:rsid w:val="00114865"/>
    <w:rsid w:val="001155FA"/>
    <w:rsid w:val="0011601D"/>
    <w:rsid w:val="00116A9C"/>
    <w:rsid w:val="00117F76"/>
    <w:rsid w:val="001205F9"/>
    <w:rsid w:val="001206E1"/>
    <w:rsid w:val="00120927"/>
    <w:rsid w:val="00121986"/>
    <w:rsid w:val="00121DCD"/>
    <w:rsid w:val="00122551"/>
    <w:rsid w:val="001226FA"/>
    <w:rsid w:val="00122A3E"/>
    <w:rsid w:val="0012315C"/>
    <w:rsid w:val="0012339E"/>
    <w:rsid w:val="0012455B"/>
    <w:rsid w:val="001248FD"/>
    <w:rsid w:val="00124ACE"/>
    <w:rsid w:val="00125631"/>
    <w:rsid w:val="001259B6"/>
    <w:rsid w:val="00127B75"/>
    <w:rsid w:val="00130E52"/>
    <w:rsid w:val="00131791"/>
    <w:rsid w:val="00131F0C"/>
    <w:rsid w:val="001330DA"/>
    <w:rsid w:val="001343A8"/>
    <w:rsid w:val="00134568"/>
    <w:rsid w:val="001347EF"/>
    <w:rsid w:val="0013501D"/>
    <w:rsid w:val="0013505F"/>
    <w:rsid w:val="00135AA9"/>
    <w:rsid w:val="001361C4"/>
    <w:rsid w:val="00136396"/>
    <w:rsid w:val="00136A2E"/>
    <w:rsid w:val="00136A74"/>
    <w:rsid w:val="00136F42"/>
    <w:rsid w:val="00137754"/>
    <w:rsid w:val="00137BE5"/>
    <w:rsid w:val="00140820"/>
    <w:rsid w:val="00141E71"/>
    <w:rsid w:val="00142483"/>
    <w:rsid w:val="0014351B"/>
    <w:rsid w:val="001435BB"/>
    <w:rsid w:val="00144DC9"/>
    <w:rsid w:val="00145797"/>
    <w:rsid w:val="00145A99"/>
    <w:rsid w:val="00145B5C"/>
    <w:rsid w:val="001467C1"/>
    <w:rsid w:val="00147583"/>
    <w:rsid w:val="00150020"/>
    <w:rsid w:val="0015061A"/>
    <w:rsid w:val="00151643"/>
    <w:rsid w:val="0015200F"/>
    <w:rsid w:val="00154D98"/>
    <w:rsid w:val="00154EB5"/>
    <w:rsid w:val="00156179"/>
    <w:rsid w:val="00156540"/>
    <w:rsid w:val="00156E0B"/>
    <w:rsid w:val="00157C85"/>
    <w:rsid w:val="00157F78"/>
    <w:rsid w:val="00157FFA"/>
    <w:rsid w:val="00161443"/>
    <w:rsid w:val="00161BE9"/>
    <w:rsid w:val="0016248C"/>
    <w:rsid w:val="00162511"/>
    <w:rsid w:val="001640C7"/>
    <w:rsid w:val="00164539"/>
    <w:rsid w:val="00165193"/>
    <w:rsid w:val="001660FC"/>
    <w:rsid w:val="001665B8"/>
    <w:rsid w:val="001667DB"/>
    <w:rsid w:val="00166B00"/>
    <w:rsid w:val="001677DE"/>
    <w:rsid w:val="00170C22"/>
    <w:rsid w:val="001716D5"/>
    <w:rsid w:val="0017378C"/>
    <w:rsid w:val="00173818"/>
    <w:rsid w:val="00173999"/>
    <w:rsid w:val="001749CD"/>
    <w:rsid w:val="0017578E"/>
    <w:rsid w:val="00175F0C"/>
    <w:rsid w:val="00176D66"/>
    <w:rsid w:val="00180D27"/>
    <w:rsid w:val="0018113C"/>
    <w:rsid w:val="00181BF3"/>
    <w:rsid w:val="001831CC"/>
    <w:rsid w:val="0018366E"/>
    <w:rsid w:val="0018379A"/>
    <w:rsid w:val="00184364"/>
    <w:rsid w:val="001850A4"/>
    <w:rsid w:val="00185637"/>
    <w:rsid w:val="0018646B"/>
    <w:rsid w:val="00186E24"/>
    <w:rsid w:val="0018789F"/>
    <w:rsid w:val="001879B4"/>
    <w:rsid w:val="001902AE"/>
    <w:rsid w:val="00190867"/>
    <w:rsid w:val="00190A7C"/>
    <w:rsid w:val="0019126E"/>
    <w:rsid w:val="00191780"/>
    <w:rsid w:val="00191B24"/>
    <w:rsid w:val="00191DBF"/>
    <w:rsid w:val="0019214A"/>
    <w:rsid w:val="00193619"/>
    <w:rsid w:val="0019434D"/>
    <w:rsid w:val="001948DE"/>
    <w:rsid w:val="00194B05"/>
    <w:rsid w:val="001955E8"/>
    <w:rsid w:val="00195DDC"/>
    <w:rsid w:val="00196256"/>
    <w:rsid w:val="0019632D"/>
    <w:rsid w:val="0019682E"/>
    <w:rsid w:val="00196DBB"/>
    <w:rsid w:val="00197000"/>
    <w:rsid w:val="001978BA"/>
    <w:rsid w:val="001A0284"/>
    <w:rsid w:val="001A08E0"/>
    <w:rsid w:val="001A0B97"/>
    <w:rsid w:val="001A0D23"/>
    <w:rsid w:val="001A1D03"/>
    <w:rsid w:val="001A38A1"/>
    <w:rsid w:val="001A3A71"/>
    <w:rsid w:val="001A5EFF"/>
    <w:rsid w:val="001A60EA"/>
    <w:rsid w:val="001A6DB2"/>
    <w:rsid w:val="001A6F88"/>
    <w:rsid w:val="001A7046"/>
    <w:rsid w:val="001A78F2"/>
    <w:rsid w:val="001A79AA"/>
    <w:rsid w:val="001B03EA"/>
    <w:rsid w:val="001B0B4E"/>
    <w:rsid w:val="001B0C6E"/>
    <w:rsid w:val="001B264F"/>
    <w:rsid w:val="001B26C4"/>
    <w:rsid w:val="001B64A8"/>
    <w:rsid w:val="001B7CD4"/>
    <w:rsid w:val="001B7EB8"/>
    <w:rsid w:val="001C102E"/>
    <w:rsid w:val="001C13AB"/>
    <w:rsid w:val="001C1F22"/>
    <w:rsid w:val="001C4D0D"/>
    <w:rsid w:val="001C4E38"/>
    <w:rsid w:val="001C5B11"/>
    <w:rsid w:val="001C6A64"/>
    <w:rsid w:val="001C6B13"/>
    <w:rsid w:val="001C6B19"/>
    <w:rsid w:val="001C6BCC"/>
    <w:rsid w:val="001C6F62"/>
    <w:rsid w:val="001C6FD2"/>
    <w:rsid w:val="001D035A"/>
    <w:rsid w:val="001D124B"/>
    <w:rsid w:val="001D28E0"/>
    <w:rsid w:val="001D30B4"/>
    <w:rsid w:val="001D3432"/>
    <w:rsid w:val="001D37ED"/>
    <w:rsid w:val="001D42A4"/>
    <w:rsid w:val="001D4760"/>
    <w:rsid w:val="001D483B"/>
    <w:rsid w:val="001D49BD"/>
    <w:rsid w:val="001D512D"/>
    <w:rsid w:val="001D6073"/>
    <w:rsid w:val="001D648D"/>
    <w:rsid w:val="001D6581"/>
    <w:rsid w:val="001D66E5"/>
    <w:rsid w:val="001D725B"/>
    <w:rsid w:val="001E140D"/>
    <w:rsid w:val="001E34DD"/>
    <w:rsid w:val="001E3F33"/>
    <w:rsid w:val="001E46F3"/>
    <w:rsid w:val="001E4AE6"/>
    <w:rsid w:val="001E4E84"/>
    <w:rsid w:val="001E5D80"/>
    <w:rsid w:val="001E65D1"/>
    <w:rsid w:val="001E6A1C"/>
    <w:rsid w:val="001E6F5C"/>
    <w:rsid w:val="001E7085"/>
    <w:rsid w:val="001F057C"/>
    <w:rsid w:val="001F06FE"/>
    <w:rsid w:val="001F0872"/>
    <w:rsid w:val="001F0BF8"/>
    <w:rsid w:val="001F0D64"/>
    <w:rsid w:val="001F142F"/>
    <w:rsid w:val="001F36DA"/>
    <w:rsid w:val="001F3B91"/>
    <w:rsid w:val="001F6E7B"/>
    <w:rsid w:val="0020025F"/>
    <w:rsid w:val="00200FEC"/>
    <w:rsid w:val="00201560"/>
    <w:rsid w:val="00201865"/>
    <w:rsid w:val="00202128"/>
    <w:rsid w:val="002021BE"/>
    <w:rsid w:val="002048E8"/>
    <w:rsid w:val="002056BF"/>
    <w:rsid w:val="00205C45"/>
    <w:rsid w:val="00206227"/>
    <w:rsid w:val="00206E07"/>
    <w:rsid w:val="00210AD2"/>
    <w:rsid w:val="002113C3"/>
    <w:rsid w:val="002113EE"/>
    <w:rsid w:val="00211B16"/>
    <w:rsid w:val="00211C12"/>
    <w:rsid w:val="002126D9"/>
    <w:rsid w:val="002133B7"/>
    <w:rsid w:val="002138D9"/>
    <w:rsid w:val="00214CBC"/>
    <w:rsid w:val="00215C74"/>
    <w:rsid w:val="00215F9A"/>
    <w:rsid w:val="002162A2"/>
    <w:rsid w:val="00216F3B"/>
    <w:rsid w:val="00217B54"/>
    <w:rsid w:val="00217D06"/>
    <w:rsid w:val="00217E9C"/>
    <w:rsid w:val="00217FA5"/>
    <w:rsid w:val="0022047E"/>
    <w:rsid w:val="00220537"/>
    <w:rsid w:val="00220965"/>
    <w:rsid w:val="00220BCB"/>
    <w:rsid w:val="00221155"/>
    <w:rsid w:val="0022221A"/>
    <w:rsid w:val="0022230B"/>
    <w:rsid w:val="0022265F"/>
    <w:rsid w:val="00222D0D"/>
    <w:rsid w:val="0022324D"/>
    <w:rsid w:val="0022395C"/>
    <w:rsid w:val="00223BAA"/>
    <w:rsid w:val="002251BA"/>
    <w:rsid w:val="002255F6"/>
    <w:rsid w:val="002259CF"/>
    <w:rsid w:val="00225AED"/>
    <w:rsid w:val="002265F2"/>
    <w:rsid w:val="00231D3B"/>
    <w:rsid w:val="00231E53"/>
    <w:rsid w:val="002324B9"/>
    <w:rsid w:val="00232539"/>
    <w:rsid w:val="002327C8"/>
    <w:rsid w:val="00232BD8"/>
    <w:rsid w:val="0023383C"/>
    <w:rsid w:val="00234A36"/>
    <w:rsid w:val="00234C71"/>
    <w:rsid w:val="0023596C"/>
    <w:rsid w:val="00235C73"/>
    <w:rsid w:val="002369A9"/>
    <w:rsid w:val="00237CBF"/>
    <w:rsid w:val="00240206"/>
    <w:rsid w:val="00240AB9"/>
    <w:rsid w:val="00241B0E"/>
    <w:rsid w:val="00242F3C"/>
    <w:rsid w:val="0024349B"/>
    <w:rsid w:val="002437EA"/>
    <w:rsid w:val="00244901"/>
    <w:rsid w:val="002465A7"/>
    <w:rsid w:val="002467EE"/>
    <w:rsid w:val="002478BB"/>
    <w:rsid w:val="0024792F"/>
    <w:rsid w:val="0025048A"/>
    <w:rsid w:val="00250C20"/>
    <w:rsid w:val="002515FB"/>
    <w:rsid w:val="00251DE3"/>
    <w:rsid w:val="00254A62"/>
    <w:rsid w:val="00254D77"/>
    <w:rsid w:val="002553CD"/>
    <w:rsid w:val="00255F32"/>
    <w:rsid w:val="002562D2"/>
    <w:rsid w:val="0025663E"/>
    <w:rsid w:val="00256B4C"/>
    <w:rsid w:val="00257343"/>
    <w:rsid w:val="00257397"/>
    <w:rsid w:val="002578A5"/>
    <w:rsid w:val="00257D18"/>
    <w:rsid w:val="002609F9"/>
    <w:rsid w:val="00260F4D"/>
    <w:rsid w:val="0026151C"/>
    <w:rsid w:val="00261775"/>
    <w:rsid w:val="002621BD"/>
    <w:rsid w:val="002628B6"/>
    <w:rsid w:val="00262B13"/>
    <w:rsid w:val="002640CE"/>
    <w:rsid w:val="0026418A"/>
    <w:rsid w:val="00265466"/>
    <w:rsid w:val="00266AC4"/>
    <w:rsid w:val="00266CD5"/>
    <w:rsid w:val="00266DAC"/>
    <w:rsid w:val="00267560"/>
    <w:rsid w:val="00267736"/>
    <w:rsid w:val="00267F94"/>
    <w:rsid w:val="00270556"/>
    <w:rsid w:val="0027188B"/>
    <w:rsid w:val="00272368"/>
    <w:rsid w:val="002744A6"/>
    <w:rsid w:val="002746D6"/>
    <w:rsid w:val="0027509D"/>
    <w:rsid w:val="0027518E"/>
    <w:rsid w:val="00275604"/>
    <w:rsid w:val="00275A2A"/>
    <w:rsid w:val="00275C72"/>
    <w:rsid w:val="00275E8B"/>
    <w:rsid w:val="0027683C"/>
    <w:rsid w:val="00276E08"/>
    <w:rsid w:val="00276F07"/>
    <w:rsid w:val="00280428"/>
    <w:rsid w:val="002821FF"/>
    <w:rsid w:val="002825EA"/>
    <w:rsid w:val="0028347F"/>
    <w:rsid w:val="002841D6"/>
    <w:rsid w:val="002859E7"/>
    <w:rsid w:val="0028621A"/>
    <w:rsid w:val="00287093"/>
    <w:rsid w:val="002870CF"/>
    <w:rsid w:val="0028739C"/>
    <w:rsid w:val="002879DB"/>
    <w:rsid w:val="002903B7"/>
    <w:rsid w:val="00290B2B"/>
    <w:rsid w:val="00290DFA"/>
    <w:rsid w:val="00291093"/>
    <w:rsid w:val="00291124"/>
    <w:rsid w:val="00291A7E"/>
    <w:rsid w:val="00291C3A"/>
    <w:rsid w:val="00293D0B"/>
    <w:rsid w:val="0029471E"/>
    <w:rsid w:val="00294CCD"/>
    <w:rsid w:val="002956C0"/>
    <w:rsid w:val="002A05A5"/>
    <w:rsid w:val="002A05B0"/>
    <w:rsid w:val="002A101F"/>
    <w:rsid w:val="002A25CD"/>
    <w:rsid w:val="002A2DB8"/>
    <w:rsid w:val="002A2E7A"/>
    <w:rsid w:val="002A300C"/>
    <w:rsid w:val="002A51D8"/>
    <w:rsid w:val="002A688B"/>
    <w:rsid w:val="002A6C5A"/>
    <w:rsid w:val="002B0777"/>
    <w:rsid w:val="002B28B1"/>
    <w:rsid w:val="002B2EA3"/>
    <w:rsid w:val="002B2ECF"/>
    <w:rsid w:val="002B3A1A"/>
    <w:rsid w:val="002B3A40"/>
    <w:rsid w:val="002B3BC5"/>
    <w:rsid w:val="002B4A01"/>
    <w:rsid w:val="002B58BC"/>
    <w:rsid w:val="002B5D40"/>
    <w:rsid w:val="002B61A9"/>
    <w:rsid w:val="002B6796"/>
    <w:rsid w:val="002B6BD7"/>
    <w:rsid w:val="002B7FBA"/>
    <w:rsid w:val="002C02D7"/>
    <w:rsid w:val="002C05C6"/>
    <w:rsid w:val="002C062F"/>
    <w:rsid w:val="002C11B6"/>
    <w:rsid w:val="002C1B4E"/>
    <w:rsid w:val="002C3F40"/>
    <w:rsid w:val="002C42A6"/>
    <w:rsid w:val="002C4A46"/>
    <w:rsid w:val="002C51E1"/>
    <w:rsid w:val="002C568D"/>
    <w:rsid w:val="002D2317"/>
    <w:rsid w:val="002D23D6"/>
    <w:rsid w:val="002D2D7B"/>
    <w:rsid w:val="002D36E6"/>
    <w:rsid w:val="002D43E8"/>
    <w:rsid w:val="002D4D56"/>
    <w:rsid w:val="002D5371"/>
    <w:rsid w:val="002D5911"/>
    <w:rsid w:val="002D5D3D"/>
    <w:rsid w:val="002D70F0"/>
    <w:rsid w:val="002D758C"/>
    <w:rsid w:val="002E0256"/>
    <w:rsid w:val="002E0894"/>
    <w:rsid w:val="002E1FFD"/>
    <w:rsid w:val="002E25DE"/>
    <w:rsid w:val="002E2D53"/>
    <w:rsid w:val="002E2ECF"/>
    <w:rsid w:val="002E4544"/>
    <w:rsid w:val="002E4786"/>
    <w:rsid w:val="002E4B08"/>
    <w:rsid w:val="002E5FF6"/>
    <w:rsid w:val="002E6483"/>
    <w:rsid w:val="002E68CD"/>
    <w:rsid w:val="002E6B89"/>
    <w:rsid w:val="002E76D5"/>
    <w:rsid w:val="002E7793"/>
    <w:rsid w:val="002E7ECE"/>
    <w:rsid w:val="002F0D76"/>
    <w:rsid w:val="002F1FFC"/>
    <w:rsid w:val="002F3150"/>
    <w:rsid w:val="002F33CB"/>
    <w:rsid w:val="002F37BC"/>
    <w:rsid w:val="002F38F8"/>
    <w:rsid w:val="002F46D8"/>
    <w:rsid w:val="002F5D67"/>
    <w:rsid w:val="002F682E"/>
    <w:rsid w:val="0030045B"/>
    <w:rsid w:val="00300A6F"/>
    <w:rsid w:val="00300DAE"/>
    <w:rsid w:val="00301980"/>
    <w:rsid w:val="00301ED0"/>
    <w:rsid w:val="00302033"/>
    <w:rsid w:val="003035DF"/>
    <w:rsid w:val="00304356"/>
    <w:rsid w:val="00304ABC"/>
    <w:rsid w:val="00304C1B"/>
    <w:rsid w:val="003054B4"/>
    <w:rsid w:val="0030563C"/>
    <w:rsid w:val="003057A7"/>
    <w:rsid w:val="00305B12"/>
    <w:rsid w:val="0030611B"/>
    <w:rsid w:val="0030643F"/>
    <w:rsid w:val="00307363"/>
    <w:rsid w:val="00307501"/>
    <w:rsid w:val="00315DD7"/>
    <w:rsid w:val="00316319"/>
    <w:rsid w:val="00316CC0"/>
    <w:rsid w:val="00317E11"/>
    <w:rsid w:val="00317EF6"/>
    <w:rsid w:val="0032024C"/>
    <w:rsid w:val="00320803"/>
    <w:rsid w:val="00320979"/>
    <w:rsid w:val="00321417"/>
    <w:rsid w:val="00321ABC"/>
    <w:rsid w:val="00321FFC"/>
    <w:rsid w:val="00322323"/>
    <w:rsid w:val="00324E7C"/>
    <w:rsid w:val="003262FD"/>
    <w:rsid w:val="0032656A"/>
    <w:rsid w:val="00326BB6"/>
    <w:rsid w:val="00326F12"/>
    <w:rsid w:val="0032759A"/>
    <w:rsid w:val="00330484"/>
    <w:rsid w:val="00330609"/>
    <w:rsid w:val="003309DF"/>
    <w:rsid w:val="00330BF5"/>
    <w:rsid w:val="003314C0"/>
    <w:rsid w:val="00331E3A"/>
    <w:rsid w:val="00332364"/>
    <w:rsid w:val="0033298B"/>
    <w:rsid w:val="003329F7"/>
    <w:rsid w:val="00334E92"/>
    <w:rsid w:val="003354A0"/>
    <w:rsid w:val="0033553E"/>
    <w:rsid w:val="00335F30"/>
    <w:rsid w:val="0033675A"/>
    <w:rsid w:val="00336D52"/>
    <w:rsid w:val="00337155"/>
    <w:rsid w:val="003372C1"/>
    <w:rsid w:val="00337A1A"/>
    <w:rsid w:val="00337B6A"/>
    <w:rsid w:val="0034062B"/>
    <w:rsid w:val="003407E3"/>
    <w:rsid w:val="00340D19"/>
    <w:rsid w:val="00340DAE"/>
    <w:rsid w:val="00340E94"/>
    <w:rsid w:val="00341DCB"/>
    <w:rsid w:val="0034203D"/>
    <w:rsid w:val="003420F8"/>
    <w:rsid w:val="003427CC"/>
    <w:rsid w:val="00342955"/>
    <w:rsid w:val="00342AF4"/>
    <w:rsid w:val="00343386"/>
    <w:rsid w:val="003445CC"/>
    <w:rsid w:val="00344696"/>
    <w:rsid w:val="003477BF"/>
    <w:rsid w:val="00347855"/>
    <w:rsid w:val="003500FC"/>
    <w:rsid w:val="0035026F"/>
    <w:rsid w:val="003502ED"/>
    <w:rsid w:val="0035087E"/>
    <w:rsid w:val="00350C51"/>
    <w:rsid w:val="00351836"/>
    <w:rsid w:val="00353739"/>
    <w:rsid w:val="00353A50"/>
    <w:rsid w:val="00353C2B"/>
    <w:rsid w:val="003541EB"/>
    <w:rsid w:val="00354338"/>
    <w:rsid w:val="00354602"/>
    <w:rsid w:val="003553ED"/>
    <w:rsid w:val="00355569"/>
    <w:rsid w:val="00356989"/>
    <w:rsid w:val="003571DD"/>
    <w:rsid w:val="003573FD"/>
    <w:rsid w:val="003574A3"/>
    <w:rsid w:val="00357777"/>
    <w:rsid w:val="00357C13"/>
    <w:rsid w:val="00357FB3"/>
    <w:rsid w:val="003603AA"/>
    <w:rsid w:val="00360793"/>
    <w:rsid w:val="00360C3B"/>
    <w:rsid w:val="00361A96"/>
    <w:rsid w:val="00363624"/>
    <w:rsid w:val="003636FA"/>
    <w:rsid w:val="00363847"/>
    <w:rsid w:val="00363BB4"/>
    <w:rsid w:val="00363BED"/>
    <w:rsid w:val="003656DC"/>
    <w:rsid w:val="00365C86"/>
    <w:rsid w:val="00365E23"/>
    <w:rsid w:val="00366D22"/>
    <w:rsid w:val="0036716D"/>
    <w:rsid w:val="00367340"/>
    <w:rsid w:val="003717E2"/>
    <w:rsid w:val="0037180C"/>
    <w:rsid w:val="00372A8A"/>
    <w:rsid w:val="00373AFB"/>
    <w:rsid w:val="003748D2"/>
    <w:rsid w:val="003758B0"/>
    <w:rsid w:val="00375C4C"/>
    <w:rsid w:val="00375ED4"/>
    <w:rsid w:val="00376F55"/>
    <w:rsid w:val="00377057"/>
    <w:rsid w:val="00377B74"/>
    <w:rsid w:val="00377D2F"/>
    <w:rsid w:val="003810A3"/>
    <w:rsid w:val="00381B13"/>
    <w:rsid w:val="00381CC1"/>
    <w:rsid w:val="00382B27"/>
    <w:rsid w:val="00382C86"/>
    <w:rsid w:val="00382F5D"/>
    <w:rsid w:val="00383D06"/>
    <w:rsid w:val="003841B3"/>
    <w:rsid w:val="003845AB"/>
    <w:rsid w:val="00384E1A"/>
    <w:rsid w:val="00385A77"/>
    <w:rsid w:val="00385DCE"/>
    <w:rsid w:val="0038713B"/>
    <w:rsid w:val="00387CC2"/>
    <w:rsid w:val="003903AD"/>
    <w:rsid w:val="003911C7"/>
    <w:rsid w:val="00391968"/>
    <w:rsid w:val="00391BE2"/>
    <w:rsid w:val="00392077"/>
    <w:rsid w:val="00392442"/>
    <w:rsid w:val="00392695"/>
    <w:rsid w:val="003928D5"/>
    <w:rsid w:val="0039375B"/>
    <w:rsid w:val="00393DF7"/>
    <w:rsid w:val="003940B0"/>
    <w:rsid w:val="00394689"/>
    <w:rsid w:val="003947DE"/>
    <w:rsid w:val="00395A8E"/>
    <w:rsid w:val="00395CEF"/>
    <w:rsid w:val="00395E16"/>
    <w:rsid w:val="00396123"/>
    <w:rsid w:val="00396952"/>
    <w:rsid w:val="00396DE0"/>
    <w:rsid w:val="00397B50"/>
    <w:rsid w:val="00397E2E"/>
    <w:rsid w:val="003A04E1"/>
    <w:rsid w:val="003A2BD8"/>
    <w:rsid w:val="003A2D56"/>
    <w:rsid w:val="003A4481"/>
    <w:rsid w:val="003A668D"/>
    <w:rsid w:val="003A673F"/>
    <w:rsid w:val="003A6804"/>
    <w:rsid w:val="003B02A6"/>
    <w:rsid w:val="003B2FCE"/>
    <w:rsid w:val="003B400B"/>
    <w:rsid w:val="003B50BB"/>
    <w:rsid w:val="003B6837"/>
    <w:rsid w:val="003B74F6"/>
    <w:rsid w:val="003B78C2"/>
    <w:rsid w:val="003C0528"/>
    <w:rsid w:val="003C0574"/>
    <w:rsid w:val="003C127A"/>
    <w:rsid w:val="003C2004"/>
    <w:rsid w:val="003C2CD5"/>
    <w:rsid w:val="003C37AB"/>
    <w:rsid w:val="003C39C1"/>
    <w:rsid w:val="003C3C47"/>
    <w:rsid w:val="003C5AE2"/>
    <w:rsid w:val="003C5DA3"/>
    <w:rsid w:val="003C6635"/>
    <w:rsid w:val="003C7993"/>
    <w:rsid w:val="003D023F"/>
    <w:rsid w:val="003D0D1C"/>
    <w:rsid w:val="003D0F82"/>
    <w:rsid w:val="003D12DE"/>
    <w:rsid w:val="003D1C63"/>
    <w:rsid w:val="003D2082"/>
    <w:rsid w:val="003D2507"/>
    <w:rsid w:val="003D2B8E"/>
    <w:rsid w:val="003D3365"/>
    <w:rsid w:val="003D388B"/>
    <w:rsid w:val="003D3BD7"/>
    <w:rsid w:val="003D4C64"/>
    <w:rsid w:val="003D5C86"/>
    <w:rsid w:val="003D5CF8"/>
    <w:rsid w:val="003D5D58"/>
    <w:rsid w:val="003D6518"/>
    <w:rsid w:val="003E018D"/>
    <w:rsid w:val="003E1FFA"/>
    <w:rsid w:val="003E2067"/>
    <w:rsid w:val="003E21D3"/>
    <w:rsid w:val="003E261A"/>
    <w:rsid w:val="003E30DE"/>
    <w:rsid w:val="003E473F"/>
    <w:rsid w:val="003E5790"/>
    <w:rsid w:val="003E650F"/>
    <w:rsid w:val="003E6637"/>
    <w:rsid w:val="003E73C8"/>
    <w:rsid w:val="003F0550"/>
    <w:rsid w:val="003F06CF"/>
    <w:rsid w:val="003F1BFD"/>
    <w:rsid w:val="003F25AC"/>
    <w:rsid w:val="003F27D2"/>
    <w:rsid w:val="003F29D0"/>
    <w:rsid w:val="003F336E"/>
    <w:rsid w:val="003F3671"/>
    <w:rsid w:val="003F3ABC"/>
    <w:rsid w:val="003F3B9D"/>
    <w:rsid w:val="003F40D5"/>
    <w:rsid w:val="003F4485"/>
    <w:rsid w:val="003F4AED"/>
    <w:rsid w:val="003F4B3D"/>
    <w:rsid w:val="003F4BEB"/>
    <w:rsid w:val="003F5DBE"/>
    <w:rsid w:val="003F64B7"/>
    <w:rsid w:val="003F69C9"/>
    <w:rsid w:val="003F70FF"/>
    <w:rsid w:val="0040015C"/>
    <w:rsid w:val="00401062"/>
    <w:rsid w:val="004012F6"/>
    <w:rsid w:val="00401530"/>
    <w:rsid w:val="00401F3F"/>
    <w:rsid w:val="00402191"/>
    <w:rsid w:val="004024EC"/>
    <w:rsid w:val="0040279E"/>
    <w:rsid w:val="00402839"/>
    <w:rsid w:val="00402B25"/>
    <w:rsid w:val="00404784"/>
    <w:rsid w:val="0040533A"/>
    <w:rsid w:val="004062BD"/>
    <w:rsid w:val="00407AA1"/>
    <w:rsid w:val="004106B0"/>
    <w:rsid w:val="00410788"/>
    <w:rsid w:val="004121F2"/>
    <w:rsid w:val="00412241"/>
    <w:rsid w:val="00412314"/>
    <w:rsid w:val="0041251B"/>
    <w:rsid w:val="00412ED1"/>
    <w:rsid w:val="00413BD7"/>
    <w:rsid w:val="00414409"/>
    <w:rsid w:val="0041466A"/>
    <w:rsid w:val="00414D6C"/>
    <w:rsid w:val="0041649B"/>
    <w:rsid w:val="00416610"/>
    <w:rsid w:val="00417A41"/>
    <w:rsid w:val="00417B9E"/>
    <w:rsid w:val="00420123"/>
    <w:rsid w:val="004202F1"/>
    <w:rsid w:val="00420F0D"/>
    <w:rsid w:val="004235B2"/>
    <w:rsid w:val="00423BEA"/>
    <w:rsid w:val="00424B69"/>
    <w:rsid w:val="00424C14"/>
    <w:rsid w:val="00424D61"/>
    <w:rsid w:val="004254D4"/>
    <w:rsid w:val="00425AB1"/>
    <w:rsid w:val="00426FE4"/>
    <w:rsid w:val="004273B1"/>
    <w:rsid w:val="004274CF"/>
    <w:rsid w:val="0042767E"/>
    <w:rsid w:val="004277DB"/>
    <w:rsid w:val="0043132D"/>
    <w:rsid w:val="0043209C"/>
    <w:rsid w:val="00433859"/>
    <w:rsid w:val="00433A86"/>
    <w:rsid w:val="00433BDF"/>
    <w:rsid w:val="00433C31"/>
    <w:rsid w:val="004340F1"/>
    <w:rsid w:val="00434C6B"/>
    <w:rsid w:val="00434CEE"/>
    <w:rsid w:val="004359F9"/>
    <w:rsid w:val="00435C21"/>
    <w:rsid w:val="00436184"/>
    <w:rsid w:val="004362C2"/>
    <w:rsid w:val="004366B2"/>
    <w:rsid w:val="00436C60"/>
    <w:rsid w:val="00436F2F"/>
    <w:rsid w:val="004406C2"/>
    <w:rsid w:val="0044091F"/>
    <w:rsid w:val="00441A80"/>
    <w:rsid w:val="00441AAA"/>
    <w:rsid w:val="00441BA9"/>
    <w:rsid w:val="004425E7"/>
    <w:rsid w:val="00442DCD"/>
    <w:rsid w:val="00442E2F"/>
    <w:rsid w:val="00443598"/>
    <w:rsid w:val="00446E88"/>
    <w:rsid w:val="00450217"/>
    <w:rsid w:val="00450913"/>
    <w:rsid w:val="00451700"/>
    <w:rsid w:val="0045181E"/>
    <w:rsid w:val="00452023"/>
    <w:rsid w:val="004535B8"/>
    <w:rsid w:val="00453DF8"/>
    <w:rsid w:val="00455626"/>
    <w:rsid w:val="00455FA6"/>
    <w:rsid w:val="0045696A"/>
    <w:rsid w:val="00456CE4"/>
    <w:rsid w:val="00456EE0"/>
    <w:rsid w:val="0045703F"/>
    <w:rsid w:val="0046033A"/>
    <w:rsid w:val="004603A8"/>
    <w:rsid w:val="004604CC"/>
    <w:rsid w:val="00460741"/>
    <w:rsid w:val="00461B25"/>
    <w:rsid w:val="00463061"/>
    <w:rsid w:val="00463132"/>
    <w:rsid w:val="004631CD"/>
    <w:rsid w:val="004635A8"/>
    <w:rsid w:val="0046365E"/>
    <w:rsid w:val="004640E0"/>
    <w:rsid w:val="00464953"/>
    <w:rsid w:val="00467099"/>
    <w:rsid w:val="00467120"/>
    <w:rsid w:val="0046743C"/>
    <w:rsid w:val="0047172C"/>
    <w:rsid w:val="00471BE3"/>
    <w:rsid w:val="0047227C"/>
    <w:rsid w:val="004732E0"/>
    <w:rsid w:val="0047397E"/>
    <w:rsid w:val="00473B0F"/>
    <w:rsid w:val="00474400"/>
    <w:rsid w:val="0047596C"/>
    <w:rsid w:val="00475EA7"/>
    <w:rsid w:val="00475FAE"/>
    <w:rsid w:val="00477AD2"/>
    <w:rsid w:val="00477F4D"/>
    <w:rsid w:val="004805A9"/>
    <w:rsid w:val="00480AFE"/>
    <w:rsid w:val="0048368D"/>
    <w:rsid w:val="00483E12"/>
    <w:rsid w:val="00483ED6"/>
    <w:rsid w:val="004843FB"/>
    <w:rsid w:val="00484825"/>
    <w:rsid w:val="00485554"/>
    <w:rsid w:val="0048683C"/>
    <w:rsid w:val="00486A4F"/>
    <w:rsid w:val="0048780F"/>
    <w:rsid w:val="004901D6"/>
    <w:rsid w:val="00491527"/>
    <w:rsid w:val="004916EA"/>
    <w:rsid w:val="004919C9"/>
    <w:rsid w:val="00491C2D"/>
    <w:rsid w:val="00492062"/>
    <w:rsid w:val="00492831"/>
    <w:rsid w:val="00492B53"/>
    <w:rsid w:val="004938FA"/>
    <w:rsid w:val="00493DCC"/>
    <w:rsid w:val="00494473"/>
    <w:rsid w:val="004945F5"/>
    <w:rsid w:val="00494FF7"/>
    <w:rsid w:val="00495435"/>
    <w:rsid w:val="0049678D"/>
    <w:rsid w:val="00496D50"/>
    <w:rsid w:val="0049761F"/>
    <w:rsid w:val="004A01E2"/>
    <w:rsid w:val="004A043A"/>
    <w:rsid w:val="004A0560"/>
    <w:rsid w:val="004A088D"/>
    <w:rsid w:val="004A0CCC"/>
    <w:rsid w:val="004A1DD4"/>
    <w:rsid w:val="004A24D2"/>
    <w:rsid w:val="004A284E"/>
    <w:rsid w:val="004A2C1E"/>
    <w:rsid w:val="004A3645"/>
    <w:rsid w:val="004A5022"/>
    <w:rsid w:val="004A5707"/>
    <w:rsid w:val="004A5C16"/>
    <w:rsid w:val="004A5C7C"/>
    <w:rsid w:val="004A78A8"/>
    <w:rsid w:val="004A7EDB"/>
    <w:rsid w:val="004A7F10"/>
    <w:rsid w:val="004B0AB0"/>
    <w:rsid w:val="004B24E7"/>
    <w:rsid w:val="004B2CD8"/>
    <w:rsid w:val="004B3784"/>
    <w:rsid w:val="004B3E47"/>
    <w:rsid w:val="004B4056"/>
    <w:rsid w:val="004B491D"/>
    <w:rsid w:val="004B573F"/>
    <w:rsid w:val="004B7160"/>
    <w:rsid w:val="004B75E7"/>
    <w:rsid w:val="004B7C5C"/>
    <w:rsid w:val="004C0455"/>
    <w:rsid w:val="004C0988"/>
    <w:rsid w:val="004C25A5"/>
    <w:rsid w:val="004C2FFB"/>
    <w:rsid w:val="004C3BC5"/>
    <w:rsid w:val="004C45E3"/>
    <w:rsid w:val="004C470E"/>
    <w:rsid w:val="004C4B34"/>
    <w:rsid w:val="004C4FC5"/>
    <w:rsid w:val="004C55B4"/>
    <w:rsid w:val="004C5D4D"/>
    <w:rsid w:val="004C6061"/>
    <w:rsid w:val="004C7649"/>
    <w:rsid w:val="004D0009"/>
    <w:rsid w:val="004D02C9"/>
    <w:rsid w:val="004D10C4"/>
    <w:rsid w:val="004D1988"/>
    <w:rsid w:val="004D1AB5"/>
    <w:rsid w:val="004D2395"/>
    <w:rsid w:val="004D2AAF"/>
    <w:rsid w:val="004D3CE5"/>
    <w:rsid w:val="004D4ACA"/>
    <w:rsid w:val="004D4C1B"/>
    <w:rsid w:val="004D4F41"/>
    <w:rsid w:val="004D5103"/>
    <w:rsid w:val="004D51F5"/>
    <w:rsid w:val="004D54D9"/>
    <w:rsid w:val="004D5AA8"/>
    <w:rsid w:val="004D62EF"/>
    <w:rsid w:val="004D6736"/>
    <w:rsid w:val="004D6A8B"/>
    <w:rsid w:val="004E0207"/>
    <w:rsid w:val="004E15FB"/>
    <w:rsid w:val="004E22FC"/>
    <w:rsid w:val="004E2BDD"/>
    <w:rsid w:val="004E362F"/>
    <w:rsid w:val="004E3AB6"/>
    <w:rsid w:val="004E4E07"/>
    <w:rsid w:val="004E4E80"/>
    <w:rsid w:val="004E57BB"/>
    <w:rsid w:val="004E5F7F"/>
    <w:rsid w:val="004E6D1B"/>
    <w:rsid w:val="004E6D1C"/>
    <w:rsid w:val="004E70CE"/>
    <w:rsid w:val="004F032D"/>
    <w:rsid w:val="004F0708"/>
    <w:rsid w:val="004F1EC6"/>
    <w:rsid w:val="004F2606"/>
    <w:rsid w:val="004F36F3"/>
    <w:rsid w:val="004F3EC6"/>
    <w:rsid w:val="004F4053"/>
    <w:rsid w:val="004F6018"/>
    <w:rsid w:val="004F60D6"/>
    <w:rsid w:val="004F77F0"/>
    <w:rsid w:val="005006ED"/>
    <w:rsid w:val="00500B22"/>
    <w:rsid w:val="0050139B"/>
    <w:rsid w:val="0050203A"/>
    <w:rsid w:val="0050296E"/>
    <w:rsid w:val="0050299E"/>
    <w:rsid w:val="00502E9B"/>
    <w:rsid w:val="005032DA"/>
    <w:rsid w:val="00504C86"/>
    <w:rsid w:val="005056CD"/>
    <w:rsid w:val="005058A7"/>
    <w:rsid w:val="00506E2C"/>
    <w:rsid w:val="0050786C"/>
    <w:rsid w:val="00507A8C"/>
    <w:rsid w:val="00507B0B"/>
    <w:rsid w:val="00510EDF"/>
    <w:rsid w:val="00510FC8"/>
    <w:rsid w:val="00510FFD"/>
    <w:rsid w:val="00511230"/>
    <w:rsid w:val="0051154C"/>
    <w:rsid w:val="0051321A"/>
    <w:rsid w:val="0051416A"/>
    <w:rsid w:val="005141D0"/>
    <w:rsid w:val="00514645"/>
    <w:rsid w:val="005154BB"/>
    <w:rsid w:val="005156E3"/>
    <w:rsid w:val="00516643"/>
    <w:rsid w:val="005169DD"/>
    <w:rsid w:val="00516FF9"/>
    <w:rsid w:val="0051712F"/>
    <w:rsid w:val="00517C9D"/>
    <w:rsid w:val="0052062D"/>
    <w:rsid w:val="00520CB0"/>
    <w:rsid w:val="00523823"/>
    <w:rsid w:val="005241A6"/>
    <w:rsid w:val="005241F4"/>
    <w:rsid w:val="0052431D"/>
    <w:rsid w:val="005248ED"/>
    <w:rsid w:val="00524BB7"/>
    <w:rsid w:val="005265C7"/>
    <w:rsid w:val="005267E5"/>
    <w:rsid w:val="00526BB0"/>
    <w:rsid w:val="005275A8"/>
    <w:rsid w:val="00527A64"/>
    <w:rsid w:val="00527ADD"/>
    <w:rsid w:val="00527C0C"/>
    <w:rsid w:val="00527E5A"/>
    <w:rsid w:val="00530235"/>
    <w:rsid w:val="005302AF"/>
    <w:rsid w:val="0053065E"/>
    <w:rsid w:val="00530CEA"/>
    <w:rsid w:val="0053144E"/>
    <w:rsid w:val="00531FAC"/>
    <w:rsid w:val="005333A7"/>
    <w:rsid w:val="00534B7F"/>
    <w:rsid w:val="00534BA4"/>
    <w:rsid w:val="00537CA0"/>
    <w:rsid w:val="00540317"/>
    <w:rsid w:val="00540399"/>
    <w:rsid w:val="00541439"/>
    <w:rsid w:val="00541A42"/>
    <w:rsid w:val="00542235"/>
    <w:rsid w:val="005425AA"/>
    <w:rsid w:val="005443EA"/>
    <w:rsid w:val="005447B4"/>
    <w:rsid w:val="00544F59"/>
    <w:rsid w:val="00545F70"/>
    <w:rsid w:val="00546E92"/>
    <w:rsid w:val="005478BD"/>
    <w:rsid w:val="00547C94"/>
    <w:rsid w:val="005500A3"/>
    <w:rsid w:val="005503DF"/>
    <w:rsid w:val="0055048A"/>
    <w:rsid w:val="0055086F"/>
    <w:rsid w:val="00551CE6"/>
    <w:rsid w:val="00552BF5"/>
    <w:rsid w:val="00553377"/>
    <w:rsid w:val="005533DB"/>
    <w:rsid w:val="00553B96"/>
    <w:rsid w:val="005546C5"/>
    <w:rsid w:val="00554DA7"/>
    <w:rsid w:val="00555061"/>
    <w:rsid w:val="00555858"/>
    <w:rsid w:val="00555988"/>
    <w:rsid w:val="005561B2"/>
    <w:rsid w:val="00556B73"/>
    <w:rsid w:val="00556D8E"/>
    <w:rsid w:val="00557A37"/>
    <w:rsid w:val="00561F5A"/>
    <w:rsid w:val="0056275F"/>
    <w:rsid w:val="00563C23"/>
    <w:rsid w:val="00564F38"/>
    <w:rsid w:val="00564FEC"/>
    <w:rsid w:val="005653C2"/>
    <w:rsid w:val="00566CA9"/>
    <w:rsid w:val="00566D56"/>
    <w:rsid w:val="00566F6F"/>
    <w:rsid w:val="005675C5"/>
    <w:rsid w:val="00567C6B"/>
    <w:rsid w:val="005700D6"/>
    <w:rsid w:val="00571420"/>
    <w:rsid w:val="00571BF5"/>
    <w:rsid w:val="00572027"/>
    <w:rsid w:val="005728FB"/>
    <w:rsid w:val="00572F2A"/>
    <w:rsid w:val="0057357C"/>
    <w:rsid w:val="00573DA1"/>
    <w:rsid w:val="00573F98"/>
    <w:rsid w:val="00574412"/>
    <w:rsid w:val="00574E63"/>
    <w:rsid w:val="00575502"/>
    <w:rsid w:val="005756D1"/>
    <w:rsid w:val="005757C6"/>
    <w:rsid w:val="005760B1"/>
    <w:rsid w:val="005767D8"/>
    <w:rsid w:val="005806FF"/>
    <w:rsid w:val="00582C25"/>
    <w:rsid w:val="00582D0E"/>
    <w:rsid w:val="00585150"/>
    <w:rsid w:val="00585DAD"/>
    <w:rsid w:val="005862AE"/>
    <w:rsid w:val="00586A26"/>
    <w:rsid w:val="00586B0B"/>
    <w:rsid w:val="00587A99"/>
    <w:rsid w:val="00587BF9"/>
    <w:rsid w:val="005902EC"/>
    <w:rsid w:val="0059045A"/>
    <w:rsid w:val="00590551"/>
    <w:rsid w:val="00591298"/>
    <w:rsid w:val="00591BE3"/>
    <w:rsid w:val="0059296F"/>
    <w:rsid w:val="00592EC1"/>
    <w:rsid w:val="00592FAD"/>
    <w:rsid w:val="0059343D"/>
    <w:rsid w:val="00594C20"/>
    <w:rsid w:val="00594D81"/>
    <w:rsid w:val="00595495"/>
    <w:rsid w:val="00597110"/>
    <w:rsid w:val="00597640"/>
    <w:rsid w:val="00597FDE"/>
    <w:rsid w:val="005A0522"/>
    <w:rsid w:val="005A0820"/>
    <w:rsid w:val="005A1010"/>
    <w:rsid w:val="005A17DB"/>
    <w:rsid w:val="005A1AAD"/>
    <w:rsid w:val="005A1EE3"/>
    <w:rsid w:val="005A1FA9"/>
    <w:rsid w:val="005A20BF"/>
    <w:rsid w:val="005A24B9"/>
    <w:rsid w:val="005A2B59"/>
    <w:rsid w:val="005A30CD"/>
    <w:rsid w:val="005A39E6"/>
    <w:rsid w:val="005A3DA8"/>
    <w:rsid w:val="005A4016"/>
    <w:rsid w:val="005A4794"/>
    <w:rsid w:val="005A4C5B"/>
    <w:rsid w:val="005A558B"/>
    <w:rsid w:val="005A560D"/>
    <w:rsid w:val="005A6BDC"/>
    <w:rsid w:val="005A70E2"/>
    <w:rsid w:val="005A77F6"/>
    <w:rsid w:val="005B18A9"/>
    <w:rsid w:val="005B1FFF"/>
    <w:rsid w:val="005B3603"/>
    <w:rsid w:val="005B4582"/>
    <w:rsid w:val="005B4BCD"/>
    <w:rsid w:val="005B4DF1"/>
    <w:rsid w:val="005B52C7"/>
    <w:rsid w:val="005B7B08"/>
    <w:rsid w:val="005C0895"/>
    <w:rsid w:val="005C0D92"/>
    <w:rsid w:val="005C390C"/>
    <w:rsid w:val="005C43F2"/>
    <w:rsid w:val="005C453B"/>
    <w:rsid w:val="005C471C"/>
    <w:rsid w:val="005C47A1"/>
    <w:rsid w:val="005C49F1"/>
    <w:rsid w:val="005C4FE5"/>
    <w:rsid w:val="005C59E7"/>
    <w:rsid w:val="005C7F73"/>
    <w:rsid w:val="005C7F90"/>
    <w:rsid w:val="005D01F9"/>
    <w:rsid w:val="005D0284"/>
    <w:rsid w:val="005D0471"/>
    <w:rsid w:val="005D12B7"/>
    <w:rsid w:val="005D1E31"/>
    <w:rsid w:val="005D1FFA"/>
    <w:rsid w:val="005D284E"/>
    <w:rsid w:val="005D2A49"/>
    <w:rsid w:val="005D2ABC"/>
    <w:rsid w:val="005D346B"/>
    <w:rsid w:val="005D395B"/>
    <w:rsid w:val="005D3A0E"/>
    <w:rsid w:val="005D42BE"/>
    <w:rsid w:val="005D4B52"/>
    <w:rsid w:val="005D4E8E"/>
    <w:rsid w:val="005D540C"/>
    <w:rsid w:val="005D5715"/>
    <w:rsid w:val="005D58F2"/>
    <w:rsid w:val="005D6C28"/>
    <w:rsid w:val="005D73F0"/>
    <w:rsid w:val="005D7C2D"/>
    <w:rsid w:val="005E0DF9"/>
    <w:rsid w:val="005E1324"/>
    <w:rsid w:val="005E2166"/>
    <w:rsid w:val="005E2EAE"/>
    <w:rsid w:val="005E3244"/>
    <w:rsid w:val="005E336C"/>
    <w:rsid w:val="005E3836"/>
    <w:rsid w:val="005E425F"/>
    <w:rsid w:val="005E53FF"/>
    <w:rsid w:val="005E5691"/>
    <w:rsid w:val="005E5DEB"/>
    <w:rsid w:val="005E6209"/>
    <w:rsid w:val="005E622F"/>
    <w:rsid w:val="005E6D46"/>
    <w:rsid w:val="005E712B"/>
    <w:rsid w:val="005E770B"/>
    <w:rsid w:val="005F080C"/>
    <w:rsid w:val="005F09D3"/>
    <w:rsid w:val="005F0B45"/>
    <w:rsid w:val="005F1478"/>
    <w:rsid w:val="005F1AF3"/>
    <w:rsid w:val="005F2A3E"/>
    <w:rsid w:val="005F2C99"/>
    <w:rsid w:val="005F2E2E"/>
    <w:rsid w:val="005F3661"/>
    <w:rsid w:val="005F3F85"/>
    <w:rsid w:val="005F4E45"/>
    <w:rsid w:val="005F6A51"/>
    <w:rsid w:val="005F743B"/>
    <w:rsid w:val="00600101"/>
    <w:rsid w:val="00600B8D"/>
    <w:rsid w:val="00600BEF"/>
    <w:rsid w:val="0060110B"/>
    <w:rsid w:val="0060212B"/>
    <w:rsid w:val="006025B9"/>
    <w:rsid w:val="00602D8C"/>
    <w:rsid w:val="00604186"/>
    <w:rsid w:val="00604369"/>
    <w:rsid w:val="006055B5"/>
    <w:rsid w:val="00606797"/>
    <w:rsid w:val="006072D6"/>
    <w:rsid w:val="00607AFC"/>
    <w:rsid w:val="00607CEE"/>
    <w:rsid w:val="00610B6E"/>
    <w:rsid w:val="006113F7"/>
    <w:rsid w:val="0061181D"/>
    <w:rsid w:val="0061192B"/>
    <w:rsid w:val="00611D44"/>
    <w:rsid w:val="00612876"/>
    <w:rsid w:val="00613447"/>
    <w:rsid w:val="006138C3"/>
    <w:rsid w:val="00613929"/>
    <w:rsid w:val="00614955"/>
    <w:rsid w:val="00614C07"/>
    <w:rsid w:val="00616BAF"/>
    <w:rsid w:val="00617339"/>
    <w:rsid w:val="00620604"/>
    <w:rsid w:val="00623061"/>
    <w:rsid w:val="00623D51"/>
    <w:rsid w:val="00623F5C"/>
    <w:rsid w:val="00624696"/>
    <w:rsid w:val="0062569F"/>
    <w:rsid w:val="00625B7D"/>
    <w:rsid w:val="00625D8B"/>
    <w:rsid w:val="0062621F"/>
    <w:rsid w:val="00626EAF"/>
    <w:rsid w:val="006304BB"/>
    <w:rsid w:val="006304CD"/>
    <w:rsid w:val="00630F6F"/>
    <w:rsid w:val="0063176E"/>
    <w:rsid w:val="00631BF7"/>
    <w:rsid w:val="00632A6D"/>
    <w:rsid w:val="00632EEB"/>
    <w:rsid w:val="00633D31"/>
    <w:rsid w:val="00635F2E"/>
    <w:rsid w:val="0063682A"/>
    <w:rsid w:val="0063733E"/>
    <w:rsid w:val="006374E9"/>
    <w:rsid w:val="00637E05"/>
    <w:rsid w:val="0064071A"/>
    <w:rsid w:val="00640B6C"/>
    <w:rsid w:val="00640C2D"/>
    <w:rsid w:val="00641066"/>
    <w:rsid w:val="00641130"/>
    <w:rsid w:val="006418B0"/>
    <w:rsid w:val="00641D60"/>
    <w:rsid w:val="006422B3"/>
    <w:rsid w:val="006429A0"/>
    <w:rsid w:val="0064301D"/>
    <w:rsid w:val="006431FC"/>
    <w:rsid w:val="00643242"/>
    <w:rsid w:val="00643574"/>
    <w:rsid w:val="00645564"/>
    <w:rsid w:val="00645C99"/>
    <w:rsid w:val="00645D92"/>
    <w:rsid w:val="00646B19"/>
    <w:rsid w:val="00646C30"/>
    <w:rsid w:val="006500DF"/>
    <w:rsid w:val="006505EB"/>
    <w:rsid w:val="006517DC"/>
    <w:rsid w:val="00651FDC"/>
    <w:rsid w:val="0065257C"/>
    <w:rsid w:val="00652974"/>
    <w:rsid w:val="006536DF"/>
    <w:rsid w:val="00653723"/>
    <w:rsid w:val="00653BDB"/>
    <w:rsid w:val="00653C83"/>
    <w:rsid w:val="006540EA"/>
    <w:rsid w:val="00654EAA"/>
    <w:rsid w:val="00654F22"/>
    <w:rsid w:val="0065547F"/>
    <w:rsid w:val="00655720"/>
    <w:rsid w:val="00655B6D"/>
    <w:rsid w:val="006568F1"/>
    <w:rsid w:val="006601D7"/>
    <w:rsid w:val="006605AB"/>
    <w:rsid w:val="006606C3"/>
    <w:rsid w:val="00660AFA"/>
    <w:rsid w:val="0066218A"/>
    <w:rsid w:val="006628DB"/>
    <w:rsid w:val="00663875"/>
    <w:rsid w:val="0066393B"/>
    <w:rsid w:val="00664BD2"/>
    <w:rsid w:val="00664F43"/>
    <w:rsid w:val="006655BE"/>
    <w:rsid w:val="006655CE"/>
    <w:rsid w:val="006658B3"/>
    <w:rsid w:val="006659F1"/>
    <w:rsid w:val="00665A99"/>
    <w:rsid w:val="00665EAE"/>
    <w:rsid w:val="00665FFF"/>
    <w:rsid w:val="00666734"/>
    <w:rsid w:val="00666EB2"/>
    <w:rsid w:val="006670E8"/>
    <w:rsid w:val="0067062E"/>
    <w:rsid w:val="00671F9C"/>
    <w:rsid w:val="00672CCE"/>
    <w:rsid w:val="00673ECF"/>
    <w:rsid w:val="006742CA"/>
    <w:rsid w:val="00674796"/>
    <w:rsid w:val="006749D2"/>
    <w:rsid w:val="00674C3F"/>
    <w:rsid w:val="006762E7"/>
    <w:rsid w:val="0067675C"/>
    <w:rsid w:val="00676A5D"/>
    <w:rsid w:val="00677519"/>
    <w:rsid w:val="00677C5B"/>
    <w:rsid w:val="0068027D"/>
    <w:rsid w:val="006817EB"/>
    <w:rsid w:val="00682026"/>
    <w:rsid w:val="0068218A"/>
    <w:rsid w:val="00682865"/>
    <w:rsid w:val="00682B90"/>
    <w:rsid w:val="00683CFD"/>
    <w:rsid w:val="00684089"/>
    <w:rsid w:val="00684561"/>
    <w:rsid w:val="00684743"/>
    <w:rsid w:val="006850E8"/>
    <w:rsid w:val="00686D34"/>
    <w:rsid w:val="00686E29"/>
    <w:rsid w:val="006871A1"/>
    <w:rsid w:val="006872BB"/>
    <w:rsid w:val="006877BA"/>
    <w:rsid w:val="00687879"/>
    <w:rsid w:val="00687F15"/>
    <w:rsid w:val="00690615"/>
    <w:rsid w:val="00692420"/>
    <w:rsid w:val="00692B20"/>
    <w:rsid w:val="00692E56"/>
    <w:rsid w:val="0069345E"/>
    <w:rsid w:val="00693467"/>
    <w:rsid w:val="00694A80"/>
    <w:rsid w:val="00694FAE"/>
    <w:rsid w:val="0069572E"/>
    <w:rsid w:val="00695806"/>
    <w:rsid w:val="00695DF9"/>
    <w:rsid w:val="006960A2"/>
    <w:rsid w:val="0069676B"/>
    <w:rsid w:val="00696E00"/>
    <w:rsid w:val="00696ECB"/>
    <w:rsid w:val="0069731A"/>
    <w:rsid w:val="006A1062"/>
    <w:rsid w:val="006A109B"/>
    <w:rsid w:val="006A17EF"/>
    <w:rsid w:val="006A1A41"/>
    <w:rsid w:val="006A31B1"/>
    <w:rsid w:val="006A33B3"/>
    <w:rsid w:val="006A3B36"/>
    <w:rsid w:val="006A3D03"/>
    <w:rsid w:val="006A437D"/>
    <w:rsid w:val="006A4D4A"/>
    <w:rsid w:val="006A5413"/>
    <w:rsid w:val="006A5FF2"/>
    <w:rsid w:val="006A616D"/>
    <w:rsid w:val="006A71E2"/>
    <w:rsid w:val="006A75BE"/>
    <w:rsid w:val="006B04BB"/>
    <w:rsid w:val="006B0DAF"/>
    <w:rsid w:val="006B1726"/>
    <w:rsid w:val="006B1886"/>
    <w:rsid w:val="006B1AB8"/>
    <w:rsid w:val="006B247C"/>
    <w:rsid w:val="006B2855"/>
    <w:rsid w:val="006B2BBF"/>
    <w:rsid w:val="006B2CCF"/>
    <w:rsid w:val="006B3259"/>
    <w:rsid w:val="006B36AC"/>
    <w:rsid w:val="006B3E65"/>
    <w:rsid w:val="006B439F"/>
    <w:rsid w:val="006B5243"/>
    <w:rsid w:val="006B5300"/>
    <w:rsid w:val="006B54DC"/>
    <w:rsid w:val="006B5C94"/>
    <w:rsid w:val="006B5EE3"/>
    <w:rsid w:val="006B6032"/>
    <w:rsid w:val="006B6963"/>
    <w:rsid w:val="006B7F90"/>
    <w:rsid w:val="006C06BB"/>
    <w:rsid w:val="006C115A"/>
    <w:rsid w:val="006C2008"/>
    <w:rsid w:val="006C2215"/>
    <w:rsid w:val="006C2ADA"/>
    <w:rsid w:val="006C3A1F"/>
    <w:rsid w:val="006C3A26"/>
    <w:rsid w:val="006C4B84"/>
    <w:rsid w:val="006C4C93"/>
    <w:rsid w:val="006C56FF"/>
    <w:rsid w:val="006C60A3"/>
    <w:rsid w:val="006C6246"/>
    <w:rsid w:val="006C7C40"/>
    <w:rsid w:val="006C7F27"/>
    <w:rsid w:val="006D0664"/>
    <w:rsid w:val="006D06A9"/>
    <w:rsid w:val="006D0959"/>
    <w:rsid w:val="006D10A8"/>
    <w:rsid w:val="006D15ED"/>
    <w:rsid w:val="006D1657"/>
    <w:rsid w:val="006D3EE6"/>
    <w:rsid w:val="006D54BB"/>
    <w:rsid w:val="006D6384"/>
    <w:rsid w:val="006D6439"/>
    <w:rsid w:val="006D67AF"/>
    <w:rsid w:val="006D6C42"/>
    <w:rsid w:val="006D7C19"/>
    <w:rsid w:val="006E05B8"/>
    <w:rsid w:val="006E0785"/>
    <w:rsid w:val="006E0BE0"/>
    <w:rsid w:val="006E12D9"/>
    <w:rsid w:val="006E29AC"/>
    <w:rsid w:val="006E34FA"/>
    <w:rsid w:val="006E4124"/>
    <w:rsid w:val="006E43F5"/>
    <w:rsid w:val="006E4947"/>
    <w:rsid w:val="006E6B16"/>
    <w:rsid w:val="006E7002"/>
    <w:rsid w:val="006E70FC"/>
    <w:rsid w:val="006E75FC"/>
    <w:rsid w:val="006E7C06"/>
    <w:rsid w:val="006E7E2D"/>
    <w:rsid w:val="006F01AF"/>
    <w:rsid w:val="006F0D57"/>
    <w:rsid w:val="006F1052"/>
    <w:rsid w:val="006F11B7"/>
    <w:rsid w:val="006F1351"/>
    <w:rsid w:val="006F16A8"/>
    <w:rsid w:val="006F18FA"/>
    <w:rsid w:val="006F3443"/>
    <w:rsid w:val="006F35E4"/>
    <w:rsid w:val="006F4315"/>
    <w:rsid w:val="006F49E6"/>
    <w:rsid w:val="006F52AA"/>
    <w:rsid w:val="006F65D7"/>
    <w:rsid w:val="006F747E"/>
    <w:rsid w:val="006F7931"/>
    <w:rsid w:val="006F7C4A"/>
    <w:rsid w:val="0070088E"/>
    <w:rsid w:val="00700988"/>
    <w:rsid w:val="00702D49"/>
    <w:rsid w:val="00702DE5"/>
    <w:rsid w:val="00703AC3"/>
    <w:rsid w:val="00704083"/>
    <w:rsid w:val="00706FAD"/>
    <w:rsid w:val="0070777A"/>
    <w:rsid w:val="007078EA"/>
    <w:rsid w:val="0071009E"/>
    <w:rsid w:val="00710536"/>
    <w:rsid w:val="007129EB"/>
    <w:rsid w:val="00712A50"/>
    <w:rsid w:val="00713F87"/>
    <w:rsid w:val="00714412"/>
    <w:rsid w:val="00714B63"/>
    <w:rsid w:val="00714DF2"/>
    <w:rsid w:val="00715C98"/>
    <w:rsid w:val="00715F5B"/>
    <w:rsid w:val="007163A1"/>
    <w:rsid w:val="00716670"/>
    <w:rsid w:val="007173AC"/>
    <w:rsid w:val="0071749E"/>
    <w:rsid w:val="00717856"/>
    <w:rsid w:val="0072165E"/>
    <w:rsid w:val="00721B28"/>
    <w:rsid w:val="00722A06"/>
    <w:rsid w:val="00723333"/>
    <w:rsid w:val="007239DD"/>
    <w:rsid w:val="00724657"/>
    <w:rsid w:val="00725725"/>
    <w:rsid w:val="00725FD3"/>
    <w:rsid w:val="00726008"/>
    <w:rsid w:val="007260C7"/>
    <w:rsid w:val="00726202"/>
    <w:rsid w:val="007264F6"/>
    <w:rsid w:val="007265A0"/>
    <w:rsid w:val="007266AA"/>
    <w:rsid w:val="007276AA"/>
    <w:rsid w:val="00727A7A"/>
    <w:rsid w:val="00727E4A"/>
    <w:rsid w:val="00730FCF"/>
    <w:rsid w:val="00732620"/>
    <w:rsid w:val="007338C2"/>
    <w:rsid w:val="00733D09"/>
    <w:rsid w:val="00734755"/>
    <w:rsid w:val="00734B3B"/>
    <w:rsid w:val="007368DE"/>
    <w:rsid w:val="00736B57"/>
    <w:rsid w:val="00737290"/>
    <w:rsid w:val="0073742C"/>
    <w:rsid w:val="00737B3B"/>
    <w:rsid w:val="00740370"/>
    <w:rsid w:val="00740E68"/>
    <w:rsid w:val="007417D5"/>
    <w:rsid w:val="00741848"/>
    <w:rsid w:val="00743073"/>
    <w:rsid w:val="0074341D"/>
    <w:rsid w:val="007440AD"/>
    <w:rsid w:val="00744551"/>
    <w:rsid w:val="00746AF1"/>
    <w:rsid w:val="00747099"/>
    <w:rsid w:val="0074759C"/>
    <w:rsid w:val="0074773B"/>
    <w:rsid w:val="007504A4"/>
    <w:rsid w:val="007506C2"/>
    <w:rsid w:val="00751C54"/>
    <w:rsid w:val="00752868"/>
    <w:rsid w:val="00752BE7"/>
    <w:rsid w:val="0075532A"/>
    <w:rsid w:val="007553EF"/>
    <w:rsid w:val="00755BFD"/>
    <w:rsid w:val="0075649F"/>
    <w:rsid w:val="0075717D"/>
    <w:rsid w:val="00757423"/>
    <w:rsid w:val="0075781B"/>
    <w:rsid w:val="0075797C"/>
    <w:rsid w:val="00760EE1"/>
    <w:rsid w:val="00761B8A"/>
    <w:rsid w:val="00761DE1"/>
    <w:rsid w:val="0076201A"/>
    <w:rsid w:val="00762223"/>
    <w:rsid w:val="00763073"/>
    <w:rsid w:val="00763F8B"/>
    <w:rsid w:val="00764ACD"/>
    <w:rsid w:val="00764E5A"/>
    <w:rsid w:val="00765352"/>
    <w:rsid w:val="007662E6"/>
    <w:rsid w:val="007669BF"/>
    <w:rsid w:val="00767712"/>
    <w:rsid w:val="00767FE7"/>
    <w:rsid w:val="00770784"/>
    <w:rsid w:val="007708FE"/>
    <w:rsid w:val="00770AEA"/>
    <w:rsid w:val="00771D7E"/>
    <w:rsid w:val="00771FF6"/>
    <w:rsid w:val="007729C4"/>
    <w:rsid w:val="007735FD"/>
    <w:rsid w:val="00773A7E"/>
    <w:rsid w:val="00774392"/>
    <w:rsid w:val="00774EB1"/>
    <w:rsid w:val="00780779"/>
    <w:rsid w:val="007812BD"/>
    <w:rsid w:val="00781D95"/>
    <w:rsid w:val="0078204A"/>
    <w:rsid w:val="0078256E"/>
    <w:rsid w:val="00784885"/>
    <w:rsid w:val="00784A14"/>
    <w:rsid w:val="00785058"/>
    <w:rsid w:val="00786018"/>
    <w:rsid w:val="00786A50"/>
    <w:rsid w:val="00787108"/>
    <w:rsid w:val="00787840"/>
    <w:rsid w:val="00790A70"/>
    <w:rsid w:val="00790C15"/>
    <w:rsid w:val="007912E1"/>
    <w:rsid w:val="00792966"/>
    <w:rsid w:val="0079299A"/>
    <w:rsid w:val="007934D2"/>
    <w:rsid w:val="00793AB0"/>
    <w:rsid w:val="00793DF4"/>
    <w:rsid w:val="007960CA"/>
    <w:rsid w:val="00796C97"/>
    <w:rsid w:val="00796E2F"/>
    <w:rsid w:val="00797840"/>
    <w:rsid w:val="007A07E3"/>
    <w:rsid w:val="007A1A06"/>
    <w:rsid w:val="007A1D27"/>
    <w:rsid w:val="007A1F19"/>
    <w:rsid w:val="007A2DD1"/>
    <w:rsid w:val="007A306A"/>
    <w:rsid w:val="007A35A3"/>
    <w:rsid w:val="007A395E"/>
    <w:rsid w:val="007A3FB5"/>
    <w:rsid w:val="007A43D6"/>
    <w:rsid w:val="007A467D"/>
    <w:rsid w:val="007A4ADA"/>
    <w:rsid w:val="007A515B"/>
    <w:rsid w:val="007A575C"/>
    <w:rsid w:val="007A5941"/>
    <w:rsid w:val="007A5C16"/>
    <w:rsid w:val="007A5C2C"/>
    <w:rsid w:val="007A660C"/>
    <w:rsid w:val="007A6657"/>
    <w:rsid w:val="007A7ADE"/>
    <w:rsid w:val="007B0C90"/>
    <w:rsid w:val="007B13A7"/>
    <w:rsid w:val="007B16BB"/>
    <w:rsid w:val="007B39D8"/>
    <w:rsid w:val="007B3AE2"/>
    <w:rsid w:val="007B3DDA"/>
    <w:rsid w:val="007B432B"/>
    <w:rsid w:val="007B6170"/>
    <w:rsid w:val="007B639D"/>
    <w:rsid w:val="007B6419"/>
    <w:rsid w:val="007B6958"/>
    <w:rsid w:val="007B6DCD"/>
    <w:rsid w:val="007B6F6C"/>
    <w:rsid w:val="007B76EA"/>
    <w:rsid w:val="007C031B"/>
    <w:rsid w:val="007C0366"/>
    <w:rsid w:val="007C03CF"/>
    <w:rsid w:val="007C0480"/>
    <w:rsid w:val="007C0508"/>
    <w:rsid w:val="007C0D16"/>
    <w:rsid w:val="007C1418"/>
    <w:rsid w:val="007C2182"/>
    <w:rsid w:val="007C230E"/>
    <w:rsid w:val="007C2E3F"/>
    <w:rsid w:val="007C3569"/>
    <w:rsid w:val="007C3A5B"/>
    <w:rsid w:val="007C43F2"/>
    <w:rsid w:val="007C45F1"/>
    <w:rsid w:val="007C4D3E"/>
    <w:rsid w:val="007C5349"/>
    <w:rsid w:val="007C6017"/>
    <w:rsid w:val="007C6150"/>
    <w:rsid w:val="007C6609"/>
    <w:rsid w:val="007C756B"/>
    <w:rsid w:val="007C7E83"/>
    <w:rsid w:val="007D0383"/>
    <w:rsid w:val="007D081E"/>
    <w:rsid w:val="007D0A2C"/>
    <w:rsid w:val="007D1551"/>
    <w:rsid w:val="007D1818"/>
    <w:rsid w:val="007D1CED"/>
    <w:rsid w:val="007D20D3"/>
    <w:rsid w:val="007D20E1"/>
    <w:rsid w:val="007D22AC"/>
    <w:rsid w:val="007D23F0"/>
    <w:rsid w:val="007D3A88"/>
    <w:rsid w:val="007D41CE"/>
    <w:rsid w:val="007D4255"/>
    <w:rsid w:val="007D4367"/>
    <w:rsid w:val="007D452E"/>
    <w:rsid w:val="007D4A5C"/>
    <w:rsid w:val="007D547E"/>
    <w:rsid w:val="007D5678"/>
    <w:rsid w:val="007D6336"/>
    <w:rsid w:val="007D6EEB"/>
    <w:rsid w:val="007D7043"/>
    <w:rsid w:val="007D710F"/>
    <w:rsid w:val="007E0F58"/>
    <w:rsid w:val="007E1181"/>
    <w:rsid w:val="007E15D4"/>
    <w:rsid w:val="007E16A7"/>
    <w:rsid w:val="007E173B"/>
    <w:rsid w:val="007E28F8"/>
    <w:rsid w:val="007E3C5C"/>
    <w:rsid w:val="007E4735"/>
    <w:rsid w:val="007E4821"/>
    <w:rsid w:val="007E520D"/>
    <w:rsid w:val="007E6442"/>
    <w:rsid w:val="007E64A2"/>
    <w:rsid w:val="007E6D4B"/>
    <w:rsid w:val="007E73CA"/>
    <w:rsid w:val="007F018B"/>
    <w:rsid w:val="007F145B"/>
    <w:rsid w:val="007F219B"/>
    <w:rsid w:val="007F352B"/>
    <w:rsid w:val="007F444D"/>
    <w:rsid w:val="007F4883"/>
    <w:rsid w:val="007F5E7A"/>
    <w:rsid w:val="007F6916"/>
    <w:rsid w:val="007F6FB4"/>
    <w:rsid w:val="007F714B"/>
    <w:rsid w:val="007F78C1"/>
    <w:rsid w:val="007F7A1D"/>
    <w:rsid w:val="007F7A6D"/>
    <w:rsid w:val="00800153"/>
    <w:rsid w:val="00801273"/>
    <w:rsid w:val="00802FB6"/>
    <w:rsid w:val="00803B12"/>
    <w:rsid w:val="00803F05"/>
    <w:rsid w:val="008040D0"/>
    <w:rsid w:val="008040E0"/>
    <w:rsid w:val="00804826"/>
    <w:rsid w:val="00804D39"/>
    <w:rsid w:val="008052E7"/>
    <w:rsid w:val="008055ED"/>
    <w:rsid w:val="00805C81"/>
    <w:rsid w:val="0080695A"/>
    <w:rsid w:val="00806ACE"/>
    <w:rsid w:val="00807A95"/>
    <w:rsid w:val="00807BAE"/>
    <w:rsid w:val="00810E58"/>
    <w:rsid w:val="00811C16"/>
    <w:rsid w:val="00811E9B"/>
    <w:rsid w:val="008128C2"/>
    <w:rsid w:val="00812E7A"/>
    <w:rsid w:val="00813630"/>
    <w:rsid w:val="0081377D"/>
    <w:rsid w:val="00813B5D"/>
    <w:rsid w:val="00813BD4"/>
    <w:rsid w:val="00814233"/>
    <w:rsid w:val="00814316"/>
    <w:rsid w:val="00814415"/>
    <w:rsid w:val="008157BE"/>
    <w:rsid w:val="00815BE4"/>
    <w:rsid w:val="00816147"/>
    <w:rsid w:val="008171F0"/>
    <w:rsid w:val="0082019E"/>
    <w:rsid w:val="008203C4"/>
    <w:rsid w:val="00821008"/>
    <w:rsid w:val="0082108B"/>
    <w:rsid w:val="0082146E"/>
    <w:rsid w:val="0082173F"/>
    <w:rsid w:val="00821968"/>
    <w:rsid w:val="008229AE"/>
    <w:rsid w:val="00823E4B"/>
    <w:rsid w:val="00824021"/>
    <w:rsid w:val="00824428"/>
    <w:rsid w:val="00824A12"/>
    <w:rsid w:val="00825465"/>
    <w:rsid w:val="008261CA"/>
    <w:rsid w:val="008278AB"/>
    <w:rsid w:val="00831B9B"/>
    <w:rsid w:val="00833D55"/>
    <w:rsid w:val="00834B13"/>
    <w:rsid w:val="0083646E"/>
    <w:rsid w:val="00840478"/>
    <w:rsid w:val="00840F84"/>
    <w:rsid w:val="0084177A"/>
    <w:rsid w:val="00841926"/>
    <w:rsid w:val="0084221C"/>
    <w:rsid w:val="008428BC"/>
    <w:rsid w:val="00842BD1"/>
    <w:rsid w:val="00843E80"/>
    <w:rsid w:val="00845255"/>
    <w:rsid w:val="00845AB6"/>
    <w:rsid w:val="00846B6C"/>
    <w:rsid w:val="0084760A"/>
    <w:rsid w:val="00847E47"/>
    <w:rsid w:val="00850B92"/>
    <w:rsid w:val="0085209C"/>
    <w:rsid w:val="0085264C"/>
    <w:rsid w:val="008529D5"/>
    <w:rsid w:val="008531C8"/>
    <w:rsid w:val="00853B05"/>
    <w:rsid w:val="00853BCD"/>
    <w:rsid w:val="0085479B"/>
    <w:rsid w:val="00854E45"/>
    <w:rsid w:val="008556C7"/>
    <w:rsid w:val="0085571E"/>
    <w:rsid w:val="008566CE"/>
    <w:rsid w:val="008566E0"/>
    <w:rsid w:val="00857B20"/>
    <w:rsid w:val="00857BF2"/>
    <w:rsid w:val="008603BF"/>
    <w:rsid w:val="008617AF"/>
    <w:rsid w:val="00861FA1"/>
    <w:rsid w:val="00863420"/>
    <w:rsid w:val="00863524"/>
    <w:rsid w:val="00863BB7"/>
    <w:rsid w:val="00863F9C"/>
    <w:rsid w:val="008641B4"/>
    <w:rsid w:val="008645B0"/>
    <w:rsid w:val="0086473F"/>
    <w:rsid w:val="0086484A"/>
    <w:rsid w:val="00864E08"/>
    <w:rsid w:val="00865BEB"/>
    <w:rsid w:val="00865F96"/>
    <w:rsid w:val="00866E36"/>
    <w:rsid w:val="00866E64"/>
    <w:rsid w:val="00866FF7"/>
    <w:rsid w:val="00867009"/>
    <w:rsid w:val="00867722"/>
    <w:rsid w:val="00870031"/>
    <w:rsid w:val="00871468"/>
    <w:rsid w:val="00871D8F"/>
    <w:rsid w:val="0087200B"/>
    <w:rsid w:val="008727CE"/>
    <w:rsid w:val="00872E2A"/>
    <w:rsid w:val="00874481"/>
    <w:rsid w:val="008754EF"/>
    <w:rsid w:val="00875626"/>
    <w:rsid w:val="008759FD"/>
    <w:rsid w:val="008761EF"/>
    <w:rsid w:val="00876F30"/>
    <w:rsid w:val="00877002"/>
    <w:rsid w:val="0087712A"/>
    <w:rsid w:val="0087729D"/>
    <w:rsid w:val="008803B1"/>
    <w:rsid w:val="00880E41"/>
    <w:rsid w:val="00880EBE"/>
    <w:rsid w:val="00880FD4"/>
    <w:rsid w:val="008818D1"/>
    <w:rsid w:val="00882035"/>
    <w:rsid w:val="00882B88"/>
    <w:rsid w:val="0088351F"/>
    <w:rsid w:val="00883920"/>
    <w:rsid w:val="008839E5"/>
    <w:rsid w:val="00884C39"/>
    <w:rsid w:val="00884E38"/>
    <w:rsid w:val="00885339"/>
    <w:rsid w:val="008853D6"/>
    <w:rsid w:val="008868A5"/>
    <w:rsid w:val="008873D3"/>
    <w:rsid w:val="00890DDF"/>
    <w:rsid w:val="00891558"/>
    <w:rsid w:val="00891F9A"/>
    <w:rsid w:val="00893CF8"/>
    <w:rsid w:val="00894401"/>
    <w:rsid w:val="008967AF"/>
    <w:rsid w:val="008969E2"/>
    <w:rsid w:val="00897034"/>
    <w:rsid w:val="00897192"/>
    <w:rsid w:val="008971FD"/>
    <w:rsid w:val="00897236"/>
    <w:rsid w:val="00897477"/>
    <w:rsid w:val="008A0082"/>
    <w:rsid w:val="008A00C5"/>
    <w:rsid w:val="008A0401"/>
    <w:rsid w:val="008A0B8B"/>
    <w:rsid w:val="008A1264"/>
    <w:rsid w:val="008A19A7"/>
    <w:rsid w:val="008A3206"/>
    <w:rsid w:val="008A406F"/>
    <w:rsid w:val="008A411F"/>
    <w:rsid w:val="008A4ADA"/>
    <w:rsid w:val="008A5927"/>
    <w:rsid w:val="008A5A6B"/>
    <w:rsid w:val="008A6018"/>
    <w:rsid w:val="008A6023"/>
    <w:rsid w:val="008A65FC"/>
    <w:rsid w:val="008A6C04"/>
    <w:rsid w:val="008A73CF"/>
    <w:rsid w:val="008A7B20"/>
    <w:rsid w:val="008A7D13"/>
    <w:rsid w:val="008A7D53"/>
    <w:rsid w:val="008B007F"/>
    <w:rsid w:val="008B1033"/>
    <w:rsid w:val="008B1D3E"/>
    <w:rsid w:val="008B299C"/>
    <w:rsid w:val="008B3213"/>
    <w:rsid w:val="008B3FBC"/>
    <w:rsid w:val="008B5643"/>
    <w:rsid w:val="008B77CD"/>
    <w:rsid w:val="008B7C06"/>
    <w:rsid w:val="008C1577"/>
    <w:rsid w:val="008C1C6C"/>
    <w:rsid w:val="008C2802"/>
    <w:rsid w:val="008C2926"/>
    <w:rsid w:val="008C2EF9"/>
    <w:rsid w:val="008C35C1"/>
    <w:rsid w:val="008C3E74"/>
    <w:rsid w:val="008C58C4"/>
    <w:rsid w:val="008C7528"/>
    <w:rsid w:val="008C7A04"/>
    <w:rsid w:val="008D024C"/>
    <w:rsid w:val="008D0606"/>
    <w:rsid w:val="008D0FC9"/>
    <w:rsid w:val="008D18DB"/>
    <w:rsid w:val="008D2778"/>
    <w:rsid w:val="008D29D0"/>
    <w:rsid w:val="008D41FB"/>
    <w:rsid w:val="008D533B"/>
    <w:rsid w:val="008D5457"/>
    <w:rsid w:val="008D549B"/>
    <w:rsid w:val="008D704E"/>
    <w:rsid w:val="008D7E52"/>
    <w:rsid w:val="008E01AC"/>
    <w:rsid w:val="008E01BB"/>
    <w:rsid w:val="008E0405"/>
    <w:rsid w:val="008E19AC"/>
    <w:rsid w:val="008E2100"/>
    <w:rsid w:val="008E322D"/>
    <w:rsid w:val="008E3B9F"/>
    <w:rsid w:val="008E3FC6"/>
    <w:rsid w:val="008E40EE"/>
    <w:rsid w:val="008E4749"/>
    <w:rsid w:val="008E679E"/>
    <w:rsid w:val="008F0C42"/>
    <w:rsid w:val="008F111F"/>
    <w:rsid w:val="008F2AE4"/>
    <w:rsid w:val="008F32C4"/>
    <w:rsid w:val="008F3420"/>
    <w:rsid w:val="008F38A3"/>
    <w:rsid w:val="008F3D3D"/>
    <w:rsid w:val="008F575B"/>
    <w:rsid w:val="008F64E2"/>
    <w:rsid w:val="008F691B"/>
    <w:rsid w:val="008F7400"/>
    <w:rsid w:val="0090080D"/>
    <w:rsid w:val="00900931"/>
    <w:rsid w:val="00900C47"/>
    <w:rsid w:val="009014A2"/>
    <w:rsid w:val="0090176A"/>
    <w:rsid w:val="00901C25"/>
    <w:rsid w:val="009024C5"/>
    <w:rsid w:val="00902D8B"/>
    <w:rsid w:val="00904121"/>
    <w:rsid w:val="00904BD4"/>
    <w:rsid w:val="009057C4"/>
    <w:rsid w:val="00905844"/>
    <w:rsid w:val="00905CA8"/>
    <w:rsid w:val="0090640D"/>
    <w:rsid w:val="00906834"/>
    <w:rsid w:val="00906F46"/>
    <w:rsid w:val="0090788C"/>
    <w:rsid w:val="00910A6D"/>
    <w:rsid w:val="009120F8"/>
    <w:rsid w:val="00912B49"/>
    <w:rsid w:val="00912CDE"/>
    <w:rsid w:val="00913267"/>
    <w:rsid w:val="00913B71"/>
    <w:rsid w:val="009143F4"/>
    <w:rsid w:val="00915886"/>
    <w:rsid w:val="00915C74"/>
    <w:rsid w:val="00916118"/>
    <w:rsid w:val="0091725E"/>
    <w:rsid w:val="00920E9D"/>
    <w:rsid w:val="00921BEC"/>
    <w:rsid w:val="00921F77"/>
    <w:rsid w:val="00922957"/>
    <w:rsid w:val="00923710"/>
    <w:rsid w:val="009238C0"/>
    <w:rsid w:val="0092479C"/>
    <w:rsid w:val="0092518B"/>
    <w:rsid w:val="00925C8A"/>
    <w:rsid w:val="009273C6"/>
    <w:rsid w:val="0092760C"/>
    <w:rsid w:val="00927839"/>
    <w:rsid w:val="00927EE4"/>
    <w:rsid w:val="0093071F"/>
    <w:rsid w:val="009310FB"/>
    <w:rsid w:val="0093122E"/>
    <w:rsid w:val="00932B22"/>
    <w:rsid w:val="009342EB"/>
    <w:rsid w:val="009347DE"/>
    <w:rsid w:val="00934B4B"/>
    <w:rsid w:val="00934F13"/>
    <w:rsid w:val="009356A2"/>
    <w:rsid w:val="00935E84"/>
    <w:rsid w:val="00936311"/>
    <w:rsid w:val="009363E2"/>
    <w:rsid w:val="00936E14"/>
    <w:rsid w:val="00940CCE"/>
    <w:rsid w:val="00941156"/>
    <w:rsid w:val="009418DD"/>
    <w:rsid w:val="00942212"/>
    <w:rsid w:val="00942AB1"/>
    <w:rsid w:val="00943545"/>
    <w:rsid w:val="00943C52"/>
    <w:rsid w:val="00944C55"/>
    <w:rsid w:val="009476B9"/>
    <w:rsid w:val="00950277"/>
    <w:rsid w:val="00950627"/>
    <w:rsid w:val="00950733"/>
    <w:rsid w:val="009508B6"/>
    <w:rsid w:val="00951600"/>
    <w:rsid w:val="009529AA"/>
    <w:rsid w:val="009531C7"/>
    <w:rsid w:val="009532AE"/>
    <w:rsid w:val="00954DBD"/>
    <w:rsid w:val="00954E96"/>
    <w:rsid w:val="0095541C"/>
    <w:rsid w:val="00956294"/>
    <w:rsid w:val="0095707A"/>
    <w:rsid w:val="00960C9F"/>
    <w:rsid w:val="00961230"/>
    <w:rsid w:val="009629D1"/>
    <w:rsid w:val="009639FD"/>
    <w:rsid w:val="00963C3C"/>
    <w:rsid w:val="00963C5E"/>
    <w:rsid w:val="00963FF3"/>
    <w:rsid w:val="009657D9"/>
    <w:rsid w:val="00965EF5"/>
    <w:rsid w:val="00966C57"/>
    <w:rsid w:val="00966D79"/>
    <w:rsid w:val="009674D5"/>
    <w:rsid w:val="009675B4"/>
    <w:rsid w:val="00967D6C"/>
    <w:rsid w:val="00970632"/>
    <w:rsid w:val="00971830"/>
    <w:rsid w:val="0097269B"/>
    <w:rsid w:val="00972A5E"/>
    <w:rsid w:val="009739FC"/>
    <w:rsid w:val="00973A39"/>
    <w:rsid w:val="00973F57"/>
    <w:rsid w:val="009742C6"/>
    <w:rsid w:val="009746F0"/>
    <w:rsid w:val="00974803"/>
    <w:rsid w:val="00975010"/>
    <w:rsid w:val="00975DDC"/>
    <w:rsid w:val="00980240"/>
    <w:rsid w:val="009804BB"/>
    <w:rsid w:val="00980E47"/>
    <w:rsid w:val="00981659"/>
    <w:rsid w:val="009816BB"/>
    <w:rsid w:val="00981F19"/>
    <w:rsid w:val="0098253D"/>
    <w:rsid w:val="00982962"/>
    <w:rsid w:val="00982D56"/>
    <w:rsid w:val="009830B6"/>
    <w:rsid w:val="00984299"/>
    <w:rsid w:val="00984AF3"/>
    <w:rsid w:val="0098737C"/>
    <w:rsid w:val="009873B1"/>
    <w:rsid w:val="00987A43"/>
    <w:rsid w:val="00987AAA"/>
    <w:rsid w:val="00987B83"/>
    <w:rsid w:val="0099045B"/>
    <w:rsid w:val="00990D26"/>
    <w:rsid w:val="00990DDE"/>
    <w:rsid w:val="00991799"/>
    <w:rsid w:val="009932D2"/>
    <w:rsid w:val="00993419"/>
    <w:rsid w:val="009957C8"/>
    <w:rsid w:val="00995E10"/>
    <w:rsid w:val="00995F30"/>
    <w:rsid w:val="0099658E"/>
    <w:rsid w:val="00996968"/>
    <w:rsid w:val="009969C5"/>
    <w:rsid w:val="00996CFE"/>
    <w:rsid w:val="009973C7"/>
    <w:rsid w:val="00997953"/>
    <w:rsid w:val="00997DAA"/>
    <w:rsid w:val="009A04D7"/>
    <w:rsid w:val="009A0A06"/>
    <w:rsid w:val="009A0B59"/>
    <w:rsid w:val="009A0FD3"/>
    <w:rsid w:val="009A1638"/>
    <w:rsid w:val="009A202C"/>
    <w:rsid w:val="009A3FAD"/>
    <w:rsid w:val="009A490A"/>
    <w:rsid w:val="009A4F0B"/>
    <w:rsid w:val="009A6ABD"/>
    <w:rsid w:val="009A6B21"/>
    <w:rsid w:val="009A6C6F"/>
    <w:rsid w:val="009A6EEC"/>
    <w:rsid w:val="009A787D"/>
    <w:rsid w:val="009B0E2C"/>
    <w:rsid w:val="009B1BFA"/>
    <w:rsid w:val="009B2B5F"/>
    <w:rsid w:val="009B3324"/>
    <w:rsid w:val="009B3720"/>
    <w:rsid w:val="009B38B6"/>
    <w:rsid w:val="009B529A"/>
    <w:rsid w:val="009B5365"/>
    <w:rsid w:val="009B57C6"/>
    <w:rsid w:val="009B5F30"/>
    <w:rsid w:val="009B67FD"/>
    <w:rsid w:val="009B6AEC"/>
    <w:rsid w:val="009B6FE8"/>
    <w:rsid w:val="009B7B4F"/>
    <w:rsid w:val="009C11FC"/>
    <w:rsid w:val="009C22A2"/>
    <w:rsid w:val="009C2314"/>
    <w:rsid w:val="009C2BA9"/>
    <w:rsid w:val="009C338D"/>
    <w:rsid w:val="009C3B6D"/>
    <w:rsid w:val="009C51DE"/>
    <w:rsid w:val="009C5ABF"/>
    <w:rsid w:val="009C6A0A"/>
    <w:rsid w:val="009C757C"/>
    <w:rsid w:val="009C7823"/>
    <w:rsid w:val="009C7FE6"/>
    <w:rsid w:val="009D0040"/>
    <w:rsid w:val="009D0CBE"/>
    <w:rsid w:val="009D0E62"/>
    <w:rsid w:val="009D1B01"/>
    <w:rsid w:val="009D1ED1"/>
    <w:rsid w:val="009D1FEA"/>
    <w:rsid w:val="009D2214"/>
    <w:rsid w:val="009D2296"/>
    <w:rsid w:val="009D2714"/>
    <w:rsid w:val="009D2984"/>
    <w:rsid w:val="009D49E0"/>
    <w:rsid w:val="009D4DD4"/>
    <w:rsid w:val="009D5998"/>
    <w:rsid w:val="009D5FEE"/>
    <w:rsid w:val="009D62B4"/>
    <w:rsid w:val="009D634B"/>
    <w:rsid w:val="009D6746"/>
    <w:rsid w:val="009D6B73"/>
    <w:rsid w:val="009D6BF3"/>
    <w:rsid w:val="009D7438"/>
    <w:rsid w:val="009D76DD"/>
    <w:rsid w:val="009E0394"/>
    <w:rsid w:val="009E04CA"/>
    <w:rsid w:val="009E05DE"/>
    <w:rsid w:val="009E0B85"/>
    <w:rsid w:val="009E0BD8"/>
    <w:rsid w:val="009E0F81"/>
    <w:rsid w:val="009E1505"/>
    <w:rsid w:val="009E18FF"/>
    <w:rsid w:val="009E1C86"/>
    <w:rsid w:val="009E1E75"/>
    <w:rsid w:val="009E2D36"/>
    <w:rsid w:val="009E3720"/>
    <w:rsid w:val="009E3B3F"/>
    <w:rsid w:val="009E3F6E"/>
    <w:rsid w:val="009E467E"/>
    <w:rsid w:val="009E4987"/>
    <w:rsid w:val="009E657C"/>
    <w:rsid w:val="009E71C5"/>
    <w:rsid w:val="009F00B8"/>
    <w:rsid w:val="009F0DA0"/>
    <w:rsid w:val="009F1372"/>
    <w:rsid w:val="009F288B"/>
    <w:rsid w:val="009F2ACB"/>
    <w:rsid w:val="009F2D4B"/>
    <w:rsid w:val="009F4E03"/>
    <w:rsid w:val="009F5B9E"/>
    <w:rsid w:val="009F5C7C"/>
    <w:rsid w:val="009F605D"/>
    <w:rsid w:val="009F784A"/>
    <w:rsid w:val="009F7A6F"/>
    <w:rsid w:val="00A002B2"/>
    <w:rsid w:val="00A011D0"/>
    <w:rsid w:val="00A018F5"/>
    <w:rsid w:val="00A0244A"/>
    <w:rsid w:val="00A027DD"/>
    <w:rsid w:val="00A02E02"/>
    <w:rsid w:val="00A03626"/>
    <w:rsid w:val="00A03E31"/>
    <w:rsid w:val="00A04026"/>
    <w:rsid w:val="00A042A4"/>
    <w:rsid w:val="00A0486B"/>
    <w:rsid w:val="00A05498"/>
    <w:rsid w:val="00A05BC3"/>
    <w:rsid w:val="00A05E5D"/>
    <w:rsid w:val="00A06BD2"/>
    <w:rsid w:val="00A07795"/>
    <w:rsid w:val="00A079F0"/>
    <w:rsid w:val="00A07FDF"/>
    <w:rsid w:val="00A113C6"/>
    <w:rsid w:val="00A11505"/>
    <w:rsid w:val="00A1242D"/>
    <w:rsid w:val="00A12578"/>
    <w:rsid w:val="00A127D4"/>
    <w:rsid w:val="00A12C49"/>
    <w:rsid w:val="00A12E77"/>
    <w:rsid w:val="00A13B9E"/>
    <w:rsid w:val="00A13EAF"/>
    <w:rsid w:val="00A14001"/>
    <w:rsid w:val="00A14076"/>
    <w:rsid w:val="00A143A4"/>
    <w:rsid w:val="00A143A9"/>
    <w:rsid w:val="00A144D0"/>
    <w:rsid w:val="00A14DF1"/>
    <w:rsid w:val="00A17614"/>
    <w:rsid w:val="00A21FA8"/>
    <w:rsid w:val="00A2363E"/>
    <w:rsid w:val="00A23C60"/>
    <w:rsid w:val="00A24E09"/>
    <w:rsid w:val="00A24F16"/>
    <w:rsid w:val="00A25328"/>
    <w:rsid w:val="00A255BC"/>
    <w:rsid w:val="00A263D4"/>
    <w:rsid w:val="00A26A98"/>
    <w:rsid w:val="00A26B44"/>
    <w:rsid w:val="00A26EBC"/>
    <w:rsid w:val="00A26ED5"/>
    <w:rsid w:val="00A2707A"/>
    <w:rsid w:val="00A272FB"/>
    <w:rsid w:val="00A273FA"/>
    <w:rsid w:val="00A276E5"/>
    <w:rsid w:val="00A30892"/>
    <w:rsid w:val="00A316B3"/>
    <w:rsid w:val="00A321BF"/>
    <w:rsid w:val="00A3231E"/>
    <w:rsid w:val="00A32860"/>
    <w:rsid w:val="00A338B0"/>
    <w:rsid w:val="00A339F2"/>
    <w:rsid w:val="00A360E7"/>
    <w:rsid w:val="00A36311"/>
    <w:rsid w:val="00A36789"/>
    <w:rsid w:val="00A40238"/>
    <w:rsid w:val="00A409B1"/>
    <w:rsid w:val="00A425A4"/>
    <w:rsid w:val="00A425C6"/>
    <w:rsid w:val="00A42D77"/>
    <w:rsid w:val="00A443F9"/>
    <w:rsid w:val="00A44A2B"/>
    <w:rsid w:val="00A465BF"/>
    <w:rsid w:val="00A47051"/>
    <w:rsid w:val="00A47516"/>
    <w:rsid w:val="00A4758F"/>
    <w:rsid w:val="00A47B9E"/>
    <w:rsid w:val="00A50293"/>
    <w:rsid w:val="00A50294"/>
    <w:rsid w:val="00A5112F"/>
    <w:rsid w:val="00A518D5"/>
    <w:rsid w:val="00A51A51"/>
    <w:rsid w:val="00A52BA1"/>
    <w:rsid w:val="00A53337"/>
    <w:rsid w:val="00A5347D"/>
    <w:rsid w:val="00A547FB"/>
    <w:rsid w:val="00A553EA"/>
    <w:rsid w:val="00A55884"/>
    <w:rsid w:val="00A5596E"/>
    <w:rsid w:val="00A55A98"/>
    <w:rsid w:val="00A601E1"/>
    <w:rsid w:val="00A602F1"/>
    <w:rsid w:val="00A604C8"/>
    <w:rsid w:val="00A60E2D"/>
    <w:rsid w:val="00A60F02"/>
    <w:rsid w:val="00A61A2D"/>
    <w:rsid w:val="00A61C58"/>
    <w:rsid w:val="00A622DD"/>
    <w:rsid w:val="00A63EC1"/>
    <w:rsid w:val="00A63FC5"/>
    <w:rsid w:val="00A652AE"/>
    <w:rsid w:val="00A65925"/>
    <w:rsid w:val="00A6608C"/>
    <w:rsid w:val="00A661F2"/>
    <w:rsid w:val="00A6707C"/>
    <w:rsid w:val="00A671F7"/>
    <w:rsid w:val="00A67A4B"/>
    <w:rsid w:val="00A70485"/>
    <w:rsid w:val="00A70A80"/>
    <w:rsid w:val="00A714EF"/>
    <w:rsid w:val="00A71D01"/>
    <w:rsid w:val="00A720C1"/>
    <w:rsid w:val="00A725C2"/>
    <w:rsid w:val="00A72E3C"/>
    <w:rsid w:val="00A73035"/>
    <w:rsid w:val="00A73349"/>
    <w:rsid w:val="00A73AA6"/>
    <w:rsid w:val="00A75743"/>
    <w:rsid w:val="00A77334"/>
    <w:rsid w:val="00A77524"/>
    <w:rsid w:val="00A77EAC"/>
    <w:rsid w:val="00A81719"/>
    <w:rsid w:val="00A824F8"/>
    <w:rsid w:val="00A83614"/>
    <w:rsid w:val="00A8402F"/>
    <w:rsid w:val="00A84938"/>
    <w:rsid w:val="00A859B9"/>
    <w:rsid w:val="00A85EDE"/>
    <w:rsid w:val="00A860B3"/>
    <w:rsid w:val="00A87016"/>
    <w:rsid w:val="00A875B0"/>
    <w:rsid w:val="00A912E6"/>
    <w:rsid w:val="00A934A8"/>
    <w:rsid w:val="00A93E8F"/>
    <w:rsid w:val="00A94984"/>
    <w:rsid w:val="00A957A0"/>
    <w:rsid w:val="00A96144"/>
    <w:rsid w:val="00A96800"/>
    <w:rsid w:val="00A97269"/>
    <w:rsid w:val="00AA01F1"/>
    <w:rsid w:val="00AA03E8"/>
    <w:rsid w:val="00AA0DAA"/>
    <w:rsid w:val="00AA10AB"/>
    <w:rsid w:val="00AA11B8"/>
    <w:rsid w:val="00AA175C"/>
    <w:rsid w:val="00AA17D7"/>
    <w:rsid w:val="00AA19A0"/>
    <w:rsid w:val="00AA25FD"/>
    <w:rsid w:val="00AA2F6C"/>
    <w:rsid w:val="00AA31A0"/>
    <w:rsid w:val="00AA3372"/>
    <w:rsid w:val="00AA3387"/>
    <w:rsid w:val="00AA3CF4"/>
    <w:rsid w:val="00AA44AE"/>
    <w:rsid w:val="00AA4DF5"/>
    <w:rsid w:val="00AA568F"/>
    <w:rsid w:val="00AA5720"/>
    <w:rsid w:val="00AA5790"/>
    <w:rsid w:val="00AA5B41"/>
    <w:rsid w:val="00AA5CA9"/>
    <w:rsid w:val="00AA63F7"/>
    <w:rsid w:val="00AA75F3"/>
    <w:rsid w:val="00AA7C0F"/>
    <w:rsid w:val="00AA7C37"/>
    <w:rsid w:val="00AB046D"/>
    <w:rsid w:val="00AB07C1"/>
    <w:rsid w:val="00AB0ECB"/>
    <w:rsid w:val="00AB1017"/>
    <w:rsid w:val="00AB12ED"/>
    <w:rsid w:val="00AB1523"/>
    <w:rsid w:val="00AB1A55"/>
    <w:rsid w:val="00AB1B11"/>
    <w:rsid w:val="00AB1C98"/>
    <w:rsid w:val="00AB2C17"/>
    <w:rsid w:val="00AB3B2E"/>
    <w:rsid w:val="00AB4912"/>
    <w:rsid w:val="00AB5D26"/>
    <w:rsid w:val="00AB64C0"/>
    <w:rsid w:val="00AB6536"/>
    <w:rsid w:val="00AB6873"/>
    <w:rsid w:val="00AB7279"/>
    <w:rsid w:val="00AB765A"/>
    <w:rsid w:val="00AB77FA"/>
    <w:rsid w:val="00AB7BE3"/>
    <w:rsid w:val="00AB7D25"/>
    <w:rsid w:val="00AC0007"/>
    <w:rsid w:val="00AC0776"/>
    <w:rsid w:val="00AC09F3"/>
    <w:rsid w:val="00AC271A"/>
    <w:rsid w:val="00AC27CB"/>
    <w:rsid w:val="00AC2881"/>
    <w:rsid w:val="00AC2994"/>
    <w:rsid w:val="00AC3399"/>
    <w:rsid w:val="00AC3DC3"/>
    <w:rsid w:val="00AC4D82"/>
    <w:rsid w:val="00AC4ECE"/>
    <w:rsid w:val="00AC52E9"/>
    <w:rsid w:val="00AC656C"/>
    <w:rsid w:val="00AC6589"/>
    <w:rsid w:val="00AC6945"/>
    <w:rsid w:val="00AC71E5"/>
    <w:rsid w:val="00AC766D"/>
    <w:rsid w:val="00AD11E3"/>
    <w:rsid w:val="00AD2F9C"/>
    <w:rsid w:val="00AD3030"/>
    <w:rsid w:val="00AD4EDD"/>
    <w:rsid w:val="00AD6918"/>
    <w:rsid w:val="00AD705B"/>
    <w:rsid w:val="00AE01D8"/>
    <w:rsid w:val="00AE342D"/>
    <w:rsid w:val="00AE3AA4"/>
    <w:rsid w:val="00AE3F6B"/>
    <w:rsid w:val="00AE42E3"/>
    <w:rsid w:val="00AE5024"/>
    <w:rsid w:val="00AE529B"/>
    <w:rsid w:val="00AE600A"/>
    <w:rsid w:val="00AE610D"/>
    <w:rsid w:val="00AE6384"/>
    <w:rsid w:val="00AE698B"/>
    <w:rsid w:val="00AF031F"/>
    <w:rsid w:val="00AF0468"/>
    <w:rsid w:val="00AF0623"/>
    <w:rsid w:val="00AF0B2A"/>
    <w:rsid w:val="00AF1DFC"/>
    <w:rsid w:val="00AF2A71"/>
    <w:rsid w:val="00AF2AF6"/>
    <w:rsid w:val="00AF2D73"/>
    <w:rsid w:val="00AF2DE6"/>
    <w:rsid w:val="00AF32EF"/>
    <w:rsid w:val="00AF55B8"/>
    <w:rsid w:val="00AF67E9"/>
    <w:rsid w:val="00AF6A45"/>
    <w:rsid w:val="00AF6CCE"/>
    <w:rsid w:val="00B00695"/>
    <w:rsid w:val="00B014D8"/>
    <w:rsid w:val="00B020B7"/>
    <w:rsid w:val="00B024CD"/>
    <w:rsid w:val="00B02A0C"/>
    <w:rsid w:val="00B045F3"/>
    <w:rsid w:val="00B04A98"/>
    <w:rsid w:val="00B06252"/>
    <w:rsid w:val="00B062A2"/>
    <w:rsid w:val="00B06B5F"/>
    <w:rsid w:val="00B06C4F"/>
    <w:rsid w:val="00B06DB1"/>
    <w:rsid w:val="00B122EF"/>
    <w:rsid w:val="00B15813"/>
    <w:rsid w:val="00B15CD0"/>
    <w:rsid w:val="00B15F3F"/>
    <w:rsid w:val="00B15FB1"/>
    <w:rsid w:val="00B1644A"/>
    <w:rsid w:val="00B1651F"/>
    <w:rsid w:val="00B172B7"/>
    <w:rsid w:val="00B20BE8"/>
    <w:rsid w:val="00B20EBA"/>
    <w:rsid w:val="00B21E8D"/>
    <w:rsid w:val="00B222B1"/>
    <w:rsid w:val="00B22320"/>
    <w:rsid w:val="00B22763"/>
    <w:rsid w:val="00B234E1"/>
    <w:rsid w:val="00B237FE"/>
    <w:rsid w:val="00B24831"/>
    <w:rsid w:val="00B25699"/>
    <w:rsid w:val="00B256FF"/>
    <w:rsid w:val="00B258C1"/>
    <w:rsid w:val="00B2614E"/>
    <w:rsid w:val="00B2734C"/>
    <w:rsid w:val="00B27812"/>
    <w:rsid w:val="00B27F50"/>
    <w:rsid w:val="00B3020A"/>
    <w:rsid w:val="00B30245"/>
    <w:rsid w:val="00B316AB"/>
    <w:rsid w:val="00B318AF"/>
    <w:rsid w:val="00B325F1"/>
    <w:rsid w:val="00B32C48"/>
    <w:rsid w:val="00B3350B"/>
    <w:rsid w:val="00B33B52"/>
    <w:rsid w:val="00B34255"/>
    <w:rsid w:val="00B3465B"/>
    <w:rsid w:val="00B3466B"/>
    <w:rsid w:val="00B347D0"/>
    <w:rsid w:val="00B34D01"/>
    <w:rsid w:val="00B3547B"/>
    <w:rsid w:val="00B3574D"/>
    <w:rsid w:val="00B36AF2"/>
    <w:rsid w:val="00B36EB6"/>
    <w:rsid w:val="00B37BEF"/>
    <w:rsid w:val="00B37D27"/>
    <w:rsid w:val="00B37D5E"/>
    <w:rsid w:val="00B403A7"/>
    <w:rsid w:val="00B4064A"/>
    <w:rsid w:val="00B40E24"/>
    <w:rsid w:val="00B40FA5"/>
    <w:rsid w:val="00B4172E"/>
    <w:rsid w:val="00B41DD1"/>
    <w:rsid w:val="00B433B3"/>
    <w:rsid w:val="00B43790"/>
    <w:rsid w:val="00B4556B"/>
    <w:rsid w:val="00B47A5D"/>
    <w:rsid w:val="00B47C99"/>
    <w:rsid w:val="00B47D95"/>
    <w:rsid w:val="00B5044F"/>
    <w:rsid w:val="00B5062B"/>
    <w:rsid w:val="00B50638"/>
    <w:rsid w:val="00B529BC"/>
    <w:rsid w:val="00B558A0"/>
    <w:rsid w:val="00B566F8"/>
    <w:rsid w:val="00B619AA"/>
    <w:rsid w:val="00B62465"/>
    <w:rsid w:val="00B625B5"/>
    <w:rsid w:val="00B62A67"/>
    <w:rsid w:val="00B62B1B"/>
    <w:rsid w:val="00B62DBF"/>
    <w:rsid w:val="00B636AE"/>
    <w:rsid w:val="00B63CE9"/>
    <w:rsid w:val="00B63D9C"/>
    <w:rsid w:val="00B63ED7"/>
    <w:rsid w:val="00B64258"/>
    <w:rsid w:val="00B64DB0"/>
    <w:rsid w:val="00B64F76"/>
    <w:rsid w:val="00B659A4"/>
    <w:rsid w:val="00B659D3"/>
    <w:rsid w:val="00B65C64"/>
    <w:rsid w:val="00B662CC"/>
    <w:rsid w:val="00B662E5"/>
    <w:rsid w:val="00B67427"/>
    <w:rsid w:val="00B6756C"/>
    <w:rsid w:val="00B702BF"/>
    <w:rsid w:val="00B70489"/>
    <w:rsid w:val="00B7094A"/>
    <w:rsid w:val="00B70C2D"/>
    <w:rsid w:val="00B7311A"/>
    <w:rsid w:val="00B73B3F"/>
    <w:rsid w:val="00B763CA"/>
    <w:rsid w:val="00B77A62"/>
    <w:rsid w:val="00B80053"/>
    <w:rsid w:val="00B814A8"/>
    <w:rsid w:val="00B82EA9"/>
    <w:rsid w:val="00B83048"/>
    <w:rsid w:val="00B837F3"/>
    <w:rsid w:val="00B83907"/>
    <w:rsid w:val="00B83E7D"/>
    <w:rsid w:val="00B84050"/>
    <w:rsid w:val="00B847B2"/>
    <w:rsid w:val="00B84CCC"/>
    <w:rsid w:val="00B85165"/>
    <w:rsid w:val="00B85568"/>
    <w:rsid w:val="00B856EE"/>
    <w:rsid w:val="00B85B55"/>
    <w:rsid w:val="00B8616B"/>
    <w:rsid w:val="00B87A7C"/>
    <w:rsid w:val="00B87D83"/>
    <w:rsid w:val="00B87E80"/>
    <w:rsid w:val="00B90003"/>
    <w:rsid w:val="00B902FD"/>
    <w:rsid w:val="00B90D68"/>
    <w:rsid w:val="00B91336"/>
    <w:rsid w:val="00B91EC9"/>
    <w:rsid w:val="00B927F6"/>
    <w:rsid w:val="00B92D14"/>
    <w:rsid w:val="00B9319A"/>
    <w:rsid w:val="00B93304"/>
    <w:rsid w:val="00B93BC3"/>
    <w:rsid w:val="00B95A4A"/>
    <w:rsid w:val="00B96C7A"/>
    <w:rsid w:val="00B96EFF"/>
    <w:rsid w:val="00B96F94"/>
    <w:rsid w:val="00B9726F"/>
    <w:rsid w:val="00BA0693"/>
    <w:rsid w:val="00BA0C46"/>
    <w:rsid w:val="00BA20F6"/>
    <w:rsid w:val="00BA25FA"/>
    <w:rsid w:val="00BA2B38"/>
    <w:rsid w:val="00BA3FDA"/>
    <w:rsid w:val="00BA5548"/>
    <w:rsid w:val="00BA554D"/>
    <w:rsid w:val="00BA571A"/>
    <w:rsid w:val="00BA5CEA"/>
    <w:rsid w:val="00BA6881"/>
    <w:rsid w:val="00BA777D"/>
    <w:rsid w:val="00BB21DE"/>
    <w:rsid w:val="00BB238A"/>
    <w:rsid w:val="00BB29C8"/>
    <w:rsid w:val="00BB41FB"/>
    <w:rsid w:val="00BB67EE"/>
    <w:rsid w:val="00BB6EBA"/>
    <w:rsid w:val="00BB7EB6"/>
    <w:rsid w:val="00BC0029"/>
    <w:rsid w:val="00BC0123"/>
    <w:rsid w:val="00BC19D0"/>
    <w:rsid w:val="00BC280C"/>
    <w:rsid w:val="00BC2A87"/>
    <w:rsid w:val="00BC368B"/>
    <w:rsid w:val="00BC37A9"/>
    <w:rsid w:val="00BC3B62"/>
    <w:rsid w:val="00BC41A1"/>
    <w:rsid w:val="00BC576B"/>
    <w:rsid w:val="00BC5BE8"/>
    <w:rsid w:val="00BC5CB9"/>
    <w:rsid w:val="00BC68A9"/>
    <w:rsid w:val="00BC6B03"/>
    <w:rsid w:val="00BD05BE"/>
    <w:rsid w:val="00BD1521"/>
    <w:rsid w:val="00BD1CBA"/>
    <w:rsid w:val="00BD4598"/>
    <w:rsid w:val="00BD46DB"/>
    <w:rsid w:val="00BD4969"/>
    <w:rsid w:val="00BD5144"/>
    <w:rsid w:val="00BD5DF3"/>
    <w:rsid w:val="00BD69C0"/>
    <w:rsid w:val="00BD6D3B"/>
    <w:rsid w:val="00BE004B"/>
    <w:rsid w:val="00BE0366"/>
    <w:rsid w:val="00BE0529"/>
    <w:rsid w:val="00BE1612"/>
    <w:rsid w:val="00BE16C4"/>
    <w:rsid w:val="00BE1973"/>
    <w:rsid w:val="00BE1C6A"/>
    <w:rsid w:val="00BE23F8"/>
    <w:rsid w:val="00BE32A3"/>
    <w:rsid w:val="00BE35FF"/>
    <w:rsid w:val="00BE3D95"/>
    <w:rsid w:val="00BE40C6"/>
    <w:rsid w:val="00BE5FE7"/>
    <w:rsid w:val="00BE669D"/>
    <w:rsid w:val="00BE698A"/>
    <w:rsid w:val="00BE6AC9"/>
    <w:rsid w:val="00BE7161"/>
    <w:rsid w:val="00BE7872"/>
    <w:rsid w:val="00BF08C9"/>
    <w:rsid w:val="00BF0EE3"/>
    <w:rsid w:val="00BF175C"/>
    <w:rsid w:val="00BF1A7F"/>
    <w:rsid w:val="00BF2027"/>
    <w:rsid w:val="00BF2082"/>
    <w:rsid w:val="00BF55D1"/>
    <w:rsid w:val="00BF5916"/>
    <w:rsid w:val="00BF60F3"/>
    <w:rsid w:val="00BF7520"/>
    <w:rsid w:val="00BF7742"/>
    <w:rsid w:val="00BF7752"/>
    <w:rsid w:val="00C012E1"/>
    <w:rsid w:val="00C01B00"/>
    <w:rsid w:val="00C01D63"/>
    <w:rsid w:val="00C02C60"/>
    <w:rsid w:val="00C031F6"/>
    <w:rsid w:val="00C034A5"/>
    <w:rsid w:val="00C03BE4"/>
    <w:rsid w:val="00C03FD9"/>
    <w:rsid w:val="00C04267"/>
    <w:rsid w:val="00C05414"/>
    <w:rsid w:val="00C0583D"/>
    <w:rsid w:val="00C061DC"/>
    <w:rsid w:val="00C06EBF"/>
    <w:rsid w:val="00C109D3"/>
    <w:rsid w:val="00C109E7"/>
    <w:rsid w:val="00C110D1"/>
    <w:rsid w:val="00C118AC"/>
    <w:rsid w:val="00C12B4A"/>
    <w:rsid w:val="00C157CB"/>
    <w:rsid w:val="00C15832"/>
    <w:rsid w:val="00C15B4B"/>
    <w:rsid w:val="00C15D9B"/>
    <w:rsid w:val="00C15E1F"/>
    <w:rsid w:val="00C15F6E"/>
    <w:rsid w:val="00C1664C"/>
    <w:rsid w:val="00C17576"/>
    <w:rsid w:val="00C17D7C"/>
    <w:rsid w:val="00C20287"/>
    <w:rsid w:val="00C20615"/>
    <w:rsid w:val="00C211DC"/>
    <w:rsid w:val="00C213BA"/>
    <w:rsid w:val="00C214AB"/>
    <w:rsid w:val="00C21C09"/>
    <w:rsid w:val="00C23C89"/>
    <w:rsid w:val="00C24D56"/>
    <w:rsid w:val="00C2528F"/>
    <w:rsid w:val="00C25818"/>
    <w:rsid w:val="00C25866"/>
    <w:rsid w:val="00C25917"/>
    <w:rsid w:val="00C25F3A"/>
    <w:rsid w:val="00C26A3A"/>
    <w:rsid w:val="00C270FA"/>
    <w:rsid w:val="00C27C5C"/>
    <w:rsid w:val="00C27FEB"/>
    <w:rsid w:val="00C304B6"/>
    <w:rsid w:val="00C3075E"/>
    <w:rsid w:val="00C30977"/>
    <w:rsid w:val="00C3121F"/>
    <w:rsid w:val="00C3158F"/>
    <w:rsid w:val="00C31A3F"/>
    <w:rsid w:val="00C321D6"/>
    <w:rsid w:val="00C32355"/>
    <w:rsid w:val="00C32381"/>
    <w:rsid w:val="00C3290F"/>
    <w:rsid w:val="00C33CE9"/>
    <w:rsid w:val="00C33DDE"/>
    <w:rsid w:val="00C3493A"/>
    <w:rsid w:val="00C35724"/>
    <w:rsid w:val="00C36255"/>
    <w:rsid w:val="00C36D8F"/>
    <w:rsid w:val="00C37B26"/>
    <w:rsid w:val="00C40B95"/>
    <w:rsid w:val="00C411ED"/>
    <w:rsid w:val="00C41297"/>
    <w:rsid w:val="00C41822"/>
    <w:rsid w:val="00C42344"/>
    <w:rsid w:val="00C42B4B"/>
    <w:rsid w:val="00C4385A"/>
    <w:rsid w:val="00C43FE4"/>
    <w:rsid w:val="00C442A6"/>
    <w:rsid w:val="00C44449"/>
    <w:rsid w:val="00C45591"/>
    <w:rsid w:val="00C4614F"/>
    <w:rsid w:val="00C474D2"/>
    <w:rsid w:val="00C508D4"/>
    <w:rsid w:val="00C50D9D"/>
    <w:rsid w:val="00C50DE7"/>
    <w:rsid w:val="00C515A1"/>
    <w:rsid w:val="00C5229F"/>
    <w:rsid w:val="00C535B3"/>
    <w:rsid w:val="00C5484E"/>
    <w:rsid w:val="00C54C99"/>
    <w:rsid w:val="00C55981"/>
    <w:rsid w:val="00C570EA"/>
    <w:rsid w:val="00C61F7B"/>
    <w:rsid w:val="00C62343"/>
    <w:rsid w:val="00C63083"/>
    <w:rsid w:val="00C6312F"/>
    <w:rsid w:val="00C63F9C"/>
    <w:rsid w:val="00C642C3"/>
    <w:rsid w:val="00C653BA"/>
    <w:rsid w:val="00C6567F"/>
    <w:rsid w:val="00C65CFE"/>
    <w:rsid w:val="00C662FB"/>
    <w:rsid w:val="00C66535"/>
    <w:rsid w:val="00C66EAB"/>
    <w:rsid w:val="00C70D53"/>
    <w:rsid w:val="00C70EA8"/>
    <w:rsid w:val="00C73D7B"/>
    <w:rsid w:val="00C752A0"/>
    <w:rsid w:val="00C758A6"/>
    <w:rsid w:val="00C758FA"/>
    <w:rsid w:val="00C7607D"/>
    <w:rsid w:val="00C76098"/>
    <w:rsid w:val="00C768BF"/>
    <w:rsid w:val="00C76B26"/>
    <w:rsid w:val="00C77155"/>
    <w:rsid w:val="00C771FC"/>
    <w:rsid w:val="00C774AD"/>
    <w:rsid w:val="00C77722"/>
    <w:rsid w:val="00C77ED5"/>
    <w:rsid w:val="00C81D1F"/>
    <w:rsid w:val="00C81D5A"/>
    <w:rsid w:val="00C82BEB"/>
    <w:rsid w:val="00C832FA"/>
    <w:rsid w:val="00C8471F"/>
    <w:rsid w:val="00C84E3E"/>
    <w:rsid w:val="00C85806"/>
    <w:rsid w:val="00C8609F"/>
    <w:rsid w:val="00C86860"/>
    <w:rsid w:val="00C86F16"/>
    <w:rsid w:val="00C87654"/>
    <w:rsid w:val="00C87895"/>
    <w:rsid w:val="00C87BDE"/>
    <w:rsid w:val="00C87C38"/>
    <w:rsid w:val="00C90457"/>
    <w:rsid w:val="00C90987"/>
    <w:rsid w:val="00C9302D"/>
    <w:rsid w:val="00C93056"/>
    <w:rsid w:val="00C93148"/>
    <w:rsid w:val="00C93C52"/>
    <w:rsid w:val="00C93D04"/>
    <w:rsid w:val="00C93F89"/>
    <w:rsid w:val="00C944E4"/>
    <w:rsid w:val="00C94EDD"/>
    <w:rsid w:val="00C9501C"/>
    <w:rsid w:val="00C95998"/>
    <w:rsid w:val="00C96016"/>
    <w:rsid w:val="00C96377"/>
    <w:rsid w:val="00C963F2"/>
    <w:rsid w:val="00C9641F"/>
    <w:rsid w:val="00C972A2"/>
    <w:rsid w:val="00C9731A"/>
    <w:rsid w:val="00C97327"/>
    <w:rsid w:val="00CA0573"/>
    <w:rsid w:val="00CA0E3F"/>
    <w:rsid w:val="00CA121D"/>
    <w:rsid w:val="00CA121E"/>
    <w:rsid w:val="00CA1F49"/>
    <w:rsid w:val="00CA21E3"/>
    <w:rsid w:val="00CA26E9"/>
    <w:rsid w:val="00CA3135"/>
    <w:rsid w:val="00CA3302"/>
    <w:rsid w:val="00CA35D4"/>
    <w:rsid w:val="00CA3F29"/>
    <w:rsid w:val="00CA56C2"/>
    <w:rsid w:val="00CA611F"/>
    <w:rsid w:val="00CA61B6"/>
    <w:rsid w:val="00CA6513"/>
    <w:rsid w:val="00CA7054"/>
    <w:rsid w:val="00CA75D6"/>
    <w:rsid w:val="00CB09E0"/>
    <w:rsid w:val="00CB0BEB"/>
    <w:rsid w:val="00CB102C"/>
    <w:rsid w:val="00CB106B"/>
    <w:rsid w:val="00CB1307"/>
    <w:rsid w:val="00CB15EC"/>
    <w:rsid w:val="00CB18DB"/>
    <w:rsid w:val="00CB2851"/>
    <w:rsid w:val="00CB2A1A"/>
    <w:rsid w:val="00CB2AD8"/>
    <w:rsid w:val="00CB3FE2"/>
    <w:rsid w:val="00CB413A"/>
    <w:rsid w:val="00CB5372"/>
    <w:rsid w:val="00CB5412"/>
    <w:rsid w:val="00CB5D01"/>
    <w:rsid w:val="00CB67A7"/>
    <w:rsid w:val="00CB7252"/>
    <w:rsid w:val="00CB73A2"/>
    <w:rsid w:val="00CB73BE"/>
    <w:rsid w:val="00CB780C"/>
    <w:rsid w:val="00CB799E"/>
    <w:rsid w:val="00CB7AE2"/>
    <w:rsid w:val="00CC33C7"/>
    <w:rsid w:val="00CC39C7"/>
    <w:rsid w:val="00CC41CF"/>
    <w:rsid w:val="00CC4453"/>
    <w:rsid w:val="00CC4D62"/>
    <w:rsid w:val="00CC6C22"/>
    <w:rsid w:val="00CC719F"/>
    <w:rsid w:val="00CC7CEB"/>
    <w:rsid w:val="00CD0A2F"/>
    <w:rsid w:val="00CD0B9C"/>
    <w:rsid w:val="00CD225A"/>
    <w:rsid w:val="00CD382D"/>
    <w:rsid w:val="00CD4208"/>
    <w:rsid w:val="00CD4588"/>
    <w:rsid w:val="00CD5608"/>
    <w:rsid w:val="00CD5A78"/>
    <w:rsid w:val="00CD635D"/>
    <w:rsid w:val="00CD69CD"/>
    <w:rsid w:val="00CD6BCE"/>
    <w:rsid w:val="00CD7048"/>
    <w:rsid w:val="00CD7C4C"/>
    <w:rsid w:val="00CD7FA7"/>
    <w:rsid w:val="00CE113A"/>
    <w:rsid w:val="00CE35DE"/>
    <w:rsid w:val="00CE366D"/>
    <w:rsid w:val="00CE4586"/>
    <w:rsid w:val="00CE4729"/>
    <w:rsid w:val="00CE4BCD"/>
    <w:rsid w:val="00CE4C71"/>
    <w:rsid w:val="00CE6366"/>
    <w:rsid w:val="00CE749A"/>
    <w:rsid w:val="00CF2565"/>
    <w:rsid w:val="00CF294D"/>
    <w:rsid w:val="00CF3114"/>
    <w:rsid w:val="00CF3DB0"/>
    <w:rsid w:val="00CF42CA"/>
    <w:rsid w:val="00CF52CC"/>
    <w:rsid w:val="00CF55F9"/>
    <w:rsid w:val="00CF561E"/>
    <w:rsid w:val="00CF5CD5"/>
    <w:rsid w:val="00CF5EC7"/>
    <w:rsid w:val="00CF5FD4"/>
    <w:rsid w:val="00CF7C70"/>
    <w:rsid w:val="00D01AD9"/>
    <w:rsid w:val="00D01EEC"/>
    <w:rsid w:val="00D02C28"/>
    <w:rsid w:val="00D0428F"/>
    <w:rsid w:val="00D04B9D"/>
    <w:rsid w:val="00D05CF2"/>
    <w:rsid w:val="00D06004"/>
    <w:rsid w:val="00D067DC"/>
    <w:rsid w:val="00D07321"/>
    <w:rsid w:val="00D07724"/>
    <w:rsid w:val="00D10AA9"/>
    <w:rsid w:val="00D11D4E"/>
    <w:rsid w:val="00D12A14"/>
    <w:rsid w:val="00D12DB4"/>
    <w:rsid w:val="00D130AA"/>
    <w:rsid w:val="00D13A7C"/>
    <w:rsid w:val="00D13ACB"/>
    <w:rsid w:val="00D14EAC"/>
    <w:rsid w:val="00D15005"/>
    <w:rsid w:val="00D15759"/>
    <w:rsid w:val="00D15E41"/>
    <w:rsid w:val="00D15EA2"/>
    <w:rsid w:val="00D160A0"/>
    <w:rsid w:val="00D1617A"/>
    <w:rsid w:val="00D16C22"/>
    <w:rsid w:val="00D16FEE"/>
    <w:rsid w:val="00D17DCC"/>
    <w:rsid w:val="00D17F6E"/>
    <w:rsid w:val="00D20139"/>
    <w:rsid w:val="00D207C3"/>
    <w:rsid w:val="00D21515"/>
    <w:rsid w:val="00D215E5"/>
    <w:rsid w:val="00D217C6"/>
    <w:rsid w:val="00D21A7F"/>
    <w:rsid w:val="00D21E13"/>
    <w:rsid w:val="00D22461"/>
    <w:rsid w:val="00D229CE"/>
    <w:rsid w:val="00D23D07"/>
    <w:rsid w:val="00D24657"/>
    <w:rsid w:val="00D246F6"/>
    <w:rsid w:val="00D24A03"/>
    <w:rsid w:val="00D25298"/>
    <w:rsid w:val="00D25F08"/>
    <w:rsid w:val="00D263D1"/>
    <w:rsid w:val="00D26472"/>
    <w:rsid w:val="00D2667D"/>
    <w:rsid w:val="00D267B9"/>
    <w:rsid w:val="00D26EC4"/>
    <w:rsid w:val="00D273D2"/>
    <w:rsid w:val="00D27DB2"/>
    <w:rsid w:val="00D27ECF"/>
    <w:rsid w:val="00D304C8"/>
    <w:rsid w:val="00D310E6"/>
    <w:rsid w:val="00D33236"/>
    <w:rsid w:val="00D33274"/>
    <w:rsid w:val="00D3380A"/>
    <w:rsid w:val="00D33F13"/>
    <w:rsid w:val="00D34B71"/>
    <w:rsid w:val="00D350BA"/>
    <w:rsid w:val="00D35DBF"/>
    <w:rsid w:val="00D36233"/>
    <w:rsid w:val="00D36B62"/>
    <w:rsid w:val="00D3711B"/>
    <w:rsid w:val="00D376AD"/>
    <w:rsid w:val="00D37A23"/>
    <w:rsid w:val="00D37C9D"/>
    <w:rsid w:val="00D400E0"/>
    <w:rsid w:val="00D41023"/>
    <w:rsid w:val="00D410C3"/>
    <w:rsid w:val="00D423C9"/>
    <w:rsid w:val="00D42D33"/>
    <w:rsid w:val="00D43EF1"/>
    <w:rsid w:val="00D43FDE"/>
    <w:rsid w:val="00D44F99"/>
    <w:rsid w:val="00D450FB"/>
    <w:rsid w:val="00D45165"/>
    <w:rsid w:val="00D453B3"/>
    <w:rsid w:val="00D460F2"/>
    <w:rsid w:val="00D46917"/>
    <w:rsid w:val="00D469E1"/>
    <w:rsid w:val="00D47578"/>
    <w:rsid w:val="00D47A24"/>
    <w:rsid w:val="00D47FF3"/>
    <w:rsid w:val="00D5014E"/>
    <w:rsid w:val="00D50401"/>
    <w:rsid w:val="00D50F73"/>
    <w:rsid w:val="00D51086"/>
    <w:rsid w:val="00D51388"/>
    <w:rsid w:val="00D51838"/>
    <w:rsid w:val="00D51C10"/>
    <w:rsid w:val="00D52D07"/>
    <w:rsid w:val="00D53004"/>
    <w:rsid w:val="00D5311B"/>
    <w:rsid w:val="00D54070"/>
    <w:rsid w:val="00D549B4"/>
    <w:rsid w:val="00D54AA4"/>
    <w:rsid w:val="00D54C3C"/>
    <w:rsid w:val="00D555B1"/>
    <w:rsid w:val="00D55C67"/>
    <w:rsid w:val="00D56332"/>
    <w:rsid w:val="00D565CA"/>
    <w:rsid w:val="00D5693D"/>
    <w:rsid w:val="00D56C34"/>
    <w:rsid w:val="00D57876"/>
    <w:rsid w:val="00D6066A"/>
    <w:rsid w:val="00D611D0"/>
    <w:rsid w:val="00D61310"/>
    <w:rsid w:val="00D61524"/>
    <w:rsid w:val="00D61FCC"/>
    <w:rsid w:val="00D6201B"/>
    <w:rsid w:val="00D624BA"/>
    <w:rsid w:val="00D631F7"/>
    <w:rsid w:val="00D6360D"/>
    <w:rsid w:val="00D647AC"/>
    <w:rsid w:val="00D64E7A"/>
    <w:rsid w:val="00D65930"/>
    <w:rsid w:val="00D662B4"/>
    <w:rsid w:val="00D66560"/>
    <w:rsid w:val="00D66900"/>
    <w:rsid w:val="00D66D7C"/>
    <w:rsid w:val="00D66F0A"/>
    <w:rsid w:val="00D67BC3"/>
    <w:rsid w:val="00D67DCE"/>
    <w:rsid w:val="00D701A6"/>
    <w:rsid w:val="00D72226"/>
    <w:rsid w:val="00D73465"/>
    <w:rsid w:val="00D7364C"/>
    <w:rsid w:val="00D738B0"/>
    <w:rsid w:val="00D7399B"/>
    <w:rsid w:val="00D74407"/>
    <w:rsid w:val="00D74A12"/>
    <w:rsid w:val="00D75703"/>
    <w:rsid w:val="00D75F84"/>
    <w:rsid w:val="00D764D1"/>
    <w:rsid w:val="00D7666D"/>
    <w:rsid w:val="00D76DF4"/>
    <w:rsid w:val="00D77060"/>
    <w:rsid w:val="00D770A0"/>
    <w:rsid w:val="00D77794"/>
    <w:rsid w:val="00D800E9"/>
    <w:rsid w:val="00D80668"/>
    <w:rsid w:val="00D80F6B"/>
    <w:rsid w:val="00D818B0"/>
    <w:rsid w:val="00D819A8"/>
    <w:rsid w:val="00D82D9C"/>
    <w:rsid w:val="00D83489"/>
    <w:rsid w:val="00D83699"/>
    <w:rsid w:val="00D83880"/>
    <w:rsid w:val="00D83F8E"/>
    <w:rsid w:val="00D84B62"/>
    <w:rsid w:val="00D84BA5"/>
    <w:rsid w:val="00D858CF"/>
    <w:rsid w:val="00D86A88"/>
    <w:rsid w:val="00D86F32"/>
    <w:rsid w:val="00D87B8C"/>
    <w:rsid w:val="00D87BA4"/>
    <w:rsid w:val="00D90672"/>
    <w:rsid w:val="00D91546"/>
    <w:rsid w:val="00D91BAA"/>
    <w:rsid w:val="00D922DD"/>
    <w:rsid w:val="00D9278B"/>
    <w:rsid w:val="00D92E66"/>
    <w:rsid w:val="00D93634"/>
    <w:rsid w:val="00D93AB1"/>
    <w:rsid w:val="00D93D08"/>
    <w:rsid w:val="00D9549D"/>
    <w:rsid w:val="00D9682A"/>
    <w:rsid w:val="00D97B08"/>
    <w:rsid w:val="00D97F6F"/>
    <w:rsid w:val="00DA02FC"/>
    <w:rsid w:val="00DA056E"/>
    <w:rsid w:val="00DA0E25"/>
    <w:rsid w:val="00DA1C4E"/>
    <w:rsid w:val="00DA23CF"/>
    <w:rsid w:val="00DA31CC"/>
    <w:rsid w:val="00DA32AA"/>
    <w:rsid w:val="00DA39E5"/>
    <w:rsid w:val="00DA39FA"/>
    <w:rsid w:val="00DA40E7"/>
    <w:rsid w:val="00DA51DB"/>
    <w:rsid w:val="00DA600D"/>
    <w:rsid w:val="00DA617D"/>
    <w:rsid w:val="00DA61F5"/>
    <w:rsid w:val="00DA672C"/>
    <w:rsid w:val="00DA6D7E"/>
    <w:rsid w:val="00DA724D"/>
    <w:rsid w:val="00DB0404"/>
    <w:rsid w:val="00DB22EC"/>
    <w:rsid w:val="00DB36A5"/>
    <w:rsid w:val="00DB5366"/>
    <w:rsid w:val="00DB6226"/>
    <w:rsid w:val="00DB7413"/>
    <w:rsid w:val="00DC11A9"/>
    <w:rsid w:val="00DC132B"/>
    <w:rsid w:val="00DC18FC"/>
    <w:rsid w:val="00DC1AB6"/>
    <w:rsid w:val="00DC1CB1"/>
    <w:rsid w:val="00DC20C9"/>
    <w:rsid w:val="00DC2CFA"/>
    <w:rsid w:val="00DC304E"/>
    <w:rsid w:val="00DC3F2A"/>
    <w:rsid w:val="00DC4A38"/>
    <w:rsid w:val="00DC5E6D"/>
    <w:rsid w:val="00DC6DCA"/>
    <w:rsid w:val="00DC760D"/>
    <w:rsid w:val="00DD0307"/>
    <w:rsid w:val="00DD0760"/>
    <w:rsid w:val="00DD07B1"/>
    <w:rsid w:val="00DD0CF8"/>
    <w:rsid w:val="00DD1162"/>
    <w:rsid w:val="00DD1185"/>
    <w:rsid w:val="00DD13EB"/>
    <w:rsid w:val="00DD1681"/>
    <w:rsid w:val="00DD1AC0"/>
    <w:rsid w:val="00DD24AD"/>
    <w:rsid w:val="00DD27D5"/>
    <w:rsid w:val="00DD28D0"/>
    <w:rsid w:val="00DD4605"/>
    <w:rsid w:val="00DD4EC1"/>
    <w:rsid w:val="00DD4FE6"/>
    <w:rsid w:val="00DD5DB3"/>
    <w:rsid w:val="00DD5F0C"/>
    <w:rsid w:val="00DD60BE"/>
    <w:rsid w:val="00DD63B8"/>
    <w:rsid w:val="00DD6F65"/>
    <w:rsid w:val="00DD797C"/>
    <w:rsid w:val="00DE08A5"/>
    <w:rsid w:val="00DE0944"/>
    <w:rsid w:val="00DE0DA8"/>
    <w:rsid w:val="00DE11A9"/>
    <w:rsid w:val="00DE12ED"/>
    <w:rsid w:val="00DE18C6"/>
    <w:rsid w:val="00DE18DC"/>
    <w:rsid w:val="00DE211C"/>
    <w:rsid w:val="00DE2BF3"/>
    <w:rsid w:val="00DE32A6"/>
    <w:rsid w:val="00DE4948"/>
    <w:rsid w:val="00DE5989"/>
    <w:rsid w:val="00DE5F2B"/>
    <w:rsid w:val="00DE66F5"/>
    <w:rsid w:val="00DE6863"/>
    <w:rsid w:val="00DE6AD3"/>
    <w:rsid w:val="00DE759A"/>
    <w:rsid w:val="00DE79E1"/>
    <w:rsid w:val="00DF0698"/>
    <w:rsid w:val="00DF1845"/>
    <w:rsid w:val="00DF26C9"/>
    <w:rsid w:val="00DF2FCE"/>
    <w:rsid w:val="00DF3C82"/>
    <w:rsid w:val="00DF4C0F"/>
    <w:rsid w:val="00DF52E3"/>
    <w:rsid w:val="00DF6C04"/>
    <w:rsid w:val="00DF6C99"/>
    <w:rsid w:val="00DF74EE"/>
    <w:rsid w:val="00DF79E2"/>
    <w:rsid w:val="00E0293A"/>
    <w:rsid w:val="00E02BA4"/>
    <w:rsid w:val="00E02D82"/>
    <w:rsid w:val="00E0399D"/>
    <w:rsid w:val="00E03D90"/>
    <w:rsid w:val="00E0442E"/>
    <w:rsid w:val="00E0496B"/>
    <w:rsid w:val="00E053F2"/>
    <w:rsid w:val="00E05544"/>
    <w:rsid w:val="00E05794"/>
    <w:rsid w:val="00E05C94"/>
    <w:rsid w:val="00E06BE6"/>
    <w:rsid w:val="00E07125"/>
    <w:rsid w:val="00E074E8"/>
    <w:rsid w:val="00E1100E"/>
    <w:rsid w:val="00E11EF3"/>
    <w:rsid w:val="00E12F0D"/>
    <w:rsid w:val="00E1380B"/>
    <w:rsid w:val="00E14258"/>
    <w:rsid w:val="00E14DEE"/>
    <w:rsid w:val="00E16118"/>
    <w:rsid w:val="00E167C6"/>
    <w:rsid w:val="00E170B6"/>
    <w:rsid w:val="00E211D4"/>
    <w:rsid w:val="00E21963"/>
    <w:rsid w:val="00E21C02"/>
    <w:rsid w:val="00E22359"/>
    <w:rsid w:val="00E22A98"/>
    <w:rsid w:val="00E233A3"/>
    <w:rsid w:val="00E23423"/>
    <w:rsid w:val="00E23779"/>
    <w:rsid w:val="00E24090"/>
    <w:rsid w:val="00E24EED"/>
    <w:rsid w:val="00E24F21"/>
    <w:rsid w:val="00E24F5F"/>
    <w:rsid w:val="00E25E3B"/>
    <w:rsid w:val="00E265CD"/>
    <w:rsid w:val="00E274EA"/>
    <w:rsid w:val="00E27C14"/>
    <w:rsid w:val="00E31D13"/>
    <w:rsid w:val="00E31E51"/>
    <w:rsid w:val="00E338B4"/>
    <w:rsid w:val="00E34C44"/>
    <w:rsid w:val="00E350B3"/>
    <w:rsid w:val="00E358FD"/>
    <w:rsid w:val="00E35DCA"/>
    <w:rsid w:val="00E36CDD"/>
    <w:rsid w:val="00E374C9"/>
    <w:rsid w:val="00E37FE5"/>
    <w:rsid w:val="00E40376"/>
    <w:rsid w:val="00E403BF"/>
    <w:rsid w:val="00E404C8"/>
    <w:rsid w:val="00E40CBB"/>
    <w:rsid w:val="00E41758"/>
    <w:rsid w:val="00E41A71"/>
    <w:rsid w:val="00E42AB2"/>
    <w:rsid w:val="00E434A4"/>
    <w:rsid w:val="00E44D87"/>
    <w:rsid w:val="00E45E50"/>
    <w:rsid w:val="00E46EDA"/>
    <w:rsid w:val="00E470DB"/>
    <w:rsid w:val="00E476B1"/>
    <w:rsid w:val="00E47AD0"/>
    <w:rsid w:val="00E5016E"/>
    <w:rsid w:val="00E50E18"/>
    <w:rsid w:val="00E51E6B"/>
    <w:rsid w:val="00E5223A"/>
    <w:rsid w:val="00E535F7"/>
    <w:rsid w:val="00E54E24"/>
    <w:rsid w:val="00E56D8F"/>
    <w:rsid w:val="00E574A2"/>
    <w:rsid w:val="00E57713"/>
    <w:rsid w:val="00E57C21"/>
    <w:rsid w:val="00E60156"/>
    <w:rsid w:val="00E607A4"/>
    <w:rsid w:val="00E60E40"/>
    <w:rsid w:val="00E6305F"/>
    <w:rsid w:val="00E631A7"/>
    <w:rsid w:val="00E632A0"/>
    <w:rsid w:val="00E633F9"/>
    <w:rsid w:val="00E6477F"/>
    <w:rsid w:val="00E64AB7"/>
    <w:rsid w:val="00E65185"/>
    <w:rsid w:val="00E66840"/>
    <w:rsid w:val="00E6695A"/>
    <w:rsid w:val="00E66C55"/>
    <w:rsid w:val="00E71291"/>
    <w:rsid w:val="00E71382"/>
    <w:rsid w:val="00E718F1"/>
    <w:rsid w:val="00E735AF"/>
    <w:rsid w:val="00E746A7"/>
    <w:rsid w:val="00E75328"/>
    <w:rsid w:val="00E7532D"/>
    <w:rsid w:val="00E75862"/>
    <w:rsid w:val="00E76061"/>
    <w:rsid w:val="00E76AD1"/>
    <w:rsid w:val="00E76C2C"/>
    <w:rsid w:val="00E76D5D"/>
    <w:rsid w:val="00E7718C"/>
    <w:rsid w:val="00E77737"/>
    <w:rsid w:val="00E811C4"/>
    <w:rsid w:val="00E81B86"/>
    <w:rsid w:val="00E81CB6"/>
    <w:rsid w:val="00E82603"/>
    <w:rsid w:val="00E82655"/>
    <w:rsid w:val="00E8348B"/>
    <w:rsid w:val="00E84398"/>
    <w:rsid w:val="00E84C56"/>
    <w:rsid w:val="00E85048"/>
    <w:rsid w:val="00E85363"/>
    <w:rsid w:val="00E8589A"/>
    <w:rsid w:val="00E85A1A"/>
    <w:rsid w:val="00E85E7D"/>
    <w:rsid w:val="00E86055"/>
    <w:rsid w:val="00E86632"/>
    <w:rsid w:val="00E86905"/>
    <w:rsid w:val="00E86CE6"/>
    <w:rsid w:val="00E873E5"/>
    <w:rsid w:val="00E873F4"/>
    <w:rsid w:val="00E922ED"/>
    <w:rsid w:val="00E926FF"/>
    <w:rsid w:val="00E93125"/>
    <w:rsid w:val="00E937A1"/>
    <w:rsid w:val="00E94436"/>
    <w:rsid w:val="00E95314"/>
    <w:rsid w:val="00E958C9"/>
    <w:rsid w:val="00E95E0C"/>
    <w:rsid w:val="00E95F55"/>
    <w:rsid w:val="00E97427"/>
    <w:rsid w:val="00EA0623"/>
    <w:rsid w:val="00EA0689"/>
    <w:rsid w:val="00EA087B"/>
    <w:rsid w:val="00EA17A7"/>
    <w:rsid w:val="00EA17EF"/>
    <w:rsid w:val="00EA22EB"/>
    <w:rsid w:val="00EA33C6"/>
    <w:rsid w:val="00EA572B"/>
    <w:rsid w:val="00EA5FEF"/>
    <w:rsid w:val="00EA60A2"/>
    <w:rsid w:val="00EA61B3"/>
    <w:rsid w:val="00EA7CE1"/>
    <w:rsid w:val="00EB0591"/>
    <w:rsid w:val="00EB0BBF"/>
    <w:rsid w:val="00EB0E73"/>
    <w:rsid w:val="00EB1015"/>
    <w:rsid w:val="00EB12F4"/>
    <w:rsid w:val="00EB19CE"/>
    <w:rsid w:val="00EB2126"/>
    <w:rsid w:val="00EB2902"/>
    <w:rsid w:val="00EB3000"/>
    <w:rsid w:val="00EB32CC"/>
    <w:rsid w:val="00EB330E"/>
    <w:rsid w:val="00EB35EC"/>
    <w:rsid w:val="00EB39B5"/>
    <w:rsid w:val="00EB3EB9"/>
    <w:rsid w:val="00EB52CC"/>
    <w:rsid w:val="00EB678E"/>
    <w:rsid w:val="00EB69D0"/>
    <w:rsid w:val="00EB6DC4"/>
    <w:rsid w:val="00EC06CA"/>
    <w:rsid w:val="00EC074D"/>
    <w:rsid w:val="00EC20B6"/>
    <w:rsid w:val="00EC255D"/>
    <w:rsid w:val="00EC2899"/>
    <w:rsid w:val="00EC2C5A"/>
    <w:rsid w:val="00EC2D9C"/>
    <w:rsid w:val="00EC342C"/>
    <w:rsid w:val="00EC36AA"/>
    <w:rsid w:val="00EC482D"/>
    <w:rsid w:val="00EC4D37"/>
    <w:rsid w:val="00EC5621"/>
    <w:rsid w:val="00EC589E"/>
    <w:rsid w:val="00EC5D65"/>
    <w:rsid w:val="00EC5FA7"/>
    <w:rsid w:val="00EC615C"/>
    <w:rsid w:val="00EC651E"/>
    <w:rsid w:val="00EC68F8"/>
    <w:rsid w:val="00EC7438"/>
    <w:rsid w:val="00ED00B7"/>
    <w:rsid w:val="00ED1C68"/>
    <w:rsid w:val="00ED21F9"/>
    <w:rsid w:val="00ED3B1A"/>
    <w:rsid w:val="00ED4BCF"/>
    <w:rsid w:val="00ED4CAF"/>
    <w:rsid w:val="00ED4FD2"/>
    <w:rsid w:val="00ED5288"/>
    <w:rsid w:val="00ED5BB9"/>
    <w:rsid w:val="00ED6A7B"/>
    <w:rsid w:val="00ED6FF5"/>
    <w:rsid w:val="00ED7D19"/>
    <w:rsid w:val="00EE1209"/>
    <w:rsid w:val="00EE1F9F"/>
    <w:rsid w:val="00EE2BF8"/>
    <w:rsid w:val="00EE30C8"/>
    <w:rsid w:val="00EE3AF4"/>
    <w:rsid w:val="00EE3C76"/>
    <w:rsid w:val="00EE5755"/>
    <w:rsid w:val="00EE6138"/>
    <w:rsid w:val="00EE61D3"/>
    <w:rsid w:val="00EE74BB"/>
    <w:rsid w:val="00EE7B57"/>
    <w:rsid w:val="00EF2331"/>
    <w:rsid w:val="00EF39C3"/>
    <w:rsid w:val="00EF3B71"/>
    <w:rsid w:val="00EF4D59"/>
    <w:rsid w:val="00EF517D"/>
    <w:rsid w:val="00EF5A93"/>
    <w:rsid w:val="00EF5D02"/>
    <w:rsid w:val="00EF6BAE"/>
    <w:rsid w:val="00EF6C7C"/>
    <w:rsid w:val="00EF7E52"/>
    <w:rsid w:val="00EF7EEB"/>
    <w:rsid w:val="00F00620"/>
    <w:rsid w:val="00F00E74"/>
    <w:rsid w:val="00F01153"/>
    <w:rsid w:val="00F01648"/>
    <w:rsid w:val="00F01CEA"/>
    <w:rsid w:val="00F04129"/>
    <w:rsid w:val="00F04D67"/>
    <w:rsid w:val="00F054A2"/>
    <w:rsid w:val="00F05A5D"/>
    <w:rsid w:val="00F06942"/>
    <w:rsid w:val="00F0796A"/>
    <w:rsid w:val="00F10B59"/>
    <w:rsid w:val="00F10D67"/>
    <w:rsid w:val="00F11375"/>
    <w:rsid w:val="00F118D0"/>
    <w:rsid w:val="00F120F8"/>
    <w:rsid w:val="00F13EDC"/>
    <w:rsid w:val="00F14255"/>
    <w:rsid w:val="00F1434A"/>
    <w:rsid w:val="00F14692"/>
    <w:rsid w:val="00F15685"/>
    <w:rsid w:val="00F16203"/>
    <w:rsid w:val="00F162E5"/>
    <w:rsid w:val="00F168E7"/>
    <w:rsid w:val="00F16D3E"/>
    <w:rsid w:val="00F172E7"/>
    <w:rsid w:val="00F1770A"/>
    <w:rsid w:val="00F17AC6"/>
    <w:rsid w:val="00F17E43"/>
    <w:rsid w:val="00F2010F"/>
    <w:rsid w:val="00F20C32"/>
    <w:rsid w:val="00F21713"/>
    <w:rsid w:val="00F21959"/>
    <w:rsid w:val="00F23395"/>
    <w:rsid w:val="00F2368C"/>
    <w:rsid w:val="00F240CA"/>
    <w:rsid w:val="00F24F47"/>
    <w:rsid w:val="00F255B0"/>
    <w:rsid w:val="00F25909"/>
    <w:rsid w:val="00F25986"/>
    <w:rsid w:val="00F261E9"/>
    <w:rsid w:val="00F269CE"/>
    <w:rsid w:val="00F26AA4"/>
    <w:rsid w:val="00F278D9"/>
    <w:rsid w:val="00F315A8"/>
    <w:rsid w:val="00F315C1"/>
    <w:rsid w:val="00F329AE"/>
    <w:rsid w:val="00F334F0"/>
    <w:rsid w:val="00F33A7A"/>
    <w:rsid w:val="00F35633"/>
    <w:rsid w:val="00F37D63"/>
    <w:rsid w:val="00F410E5"/>
    <w:rsid w:val="00F4156E"/>
    <w:rsid w:val="00F41655"/>
    <w:rsid w:val="00F41B23"/>
    <w:rsid w:val="00F41B48"/>
    <w:rsid w:val="00F41E07"/>
    <w:rsid w:val="00F41FF0"/>
    <w:rsid w:val="00F424B1"/>
    <w:rsid w:val="00F4252F"/>
    <w:rsid w:val="00F43749"/>
    <w:rsid w:val="00F4392A"/>
    <w:rsid w:val="00F43C1B"/>
    <w:rsid w:val="00F44172"/>
    <w:rsid w:val="00F4470E"/>
    <w:rsid w:val="00F44FDB"/>
    <w:rsid w:val="00F461B3"/>
    <w:rsid w:val="00F463D1"/>
    <w:rsid w:val="00F46876"/>
    <w:rsid w:val="00F50119"/>
    <w:rsid w:val="00F50F73"/>
    <w:rsid w:val="00F51563"/>
    <w:rsid w:val="00F516DD"/>
    <w:rsid w:val="00F52D7C"/>
    <w:rsid w:val="00F536EC"/>
    <w:rsid w:val="00F54FF1"/>
    <w:rsid w:val="00F55215"/>
    <w:rsid w:val="00F5533C"/>
    <w:rsid w:val="00F5540D"/>
    <w:rsid w:val="00F55949"/>
    <w:rsid w:val="00F5752F"/>
    <w:rsid w:val="00F606AB"/>
    <w:rsid w:val="00F61118"/>
    <w:rsid w:val="00F61479"/>
    <w:rsid w:val="00F615FD"/>
    <w:rsid w:val="00F61C07"/>
    <w:rsid w:val="00F61D8D"/>
    <w:rsid w:val="00F6247E"/>
    <w:rsid w:val="00F632F2"/>
    <w:rsid w:val="00F6393C"/>
    <w:rsid w:val="00F63C33"/>
    <w:rsid w:val="00F645A8"/>
    <w:rsid w:val="00F65403"/>
    <w:rsid w:val="00F65A59"/>
    <w:rsid w:val="00F67BD6"/>
    <w:rsid w:val="00F70149"/>
    <w:rsid w:val="00F710AA"/>
    <w:rsid w:val="00F720D0"/>
    <w:rsid w:val="00F72F3D"/>
    <w:rsid w:val="00F73303"/>
    <w:rsid w:val="00F737C3"/>
    <w:rsid w:val="00F73862"/>
    <w:rsid w:val="00F759B9"/>
    <w:rsid w:val="00F75EBB"/>
    <w:rsid w:val="00F76BC6"/>
    <w:rsid w:val="00F80230"/>
    <w:rsid w:val="00F81579"/>
    <w:rsid w:val="00F82130"/>
    <w:rsid w:val="00F826F6"/>
    <w:rsid w:val="00F827B5"/>
    <w:rsid w:val="00F83BBD"/>
    <w:rsid w:val="00F83F3C"/>
    <w:rsid w:val="00F84991"/>
    <w:rsid w:val="00F84E52"/>
    <w:rsid w:val="00F864A4"/>
    <w:rsid w:val="00F86ED2"/>
    <w:rsid w:val="00F8787C"/>
    <w:rsid w:val="00F87FAD"/>
    <w:rsid w:val="00F9006C"/>
    <w:rsid w:val="00F901BB"/>
    <w:rsid w:val="00F903D1"/>
    <w:rsid w:val="00F91004"/>
    <w:rsid w:val="00F91163"/>
    <w:rsid w:val="00F911E7"/>
    <w:rsid w:val="00F91282"/>
    <w:rsid w:val="00F91294"/>
    <w:rsid w:val="00F91AA5"/>
    <w:rsid w:val="00F9278A"/>
    <w:rsid w:val="00F929B5"/>
    <w:rsid w:val="00F92EAD"/>
    <w:rsid w:val="00F93D5B"/>
    <w:rsid w:val="00F94B6C"/>
    <w:rsid w:val="00F9773C"/>
    <w:rsid w:val="00F97A00"/>
    <w:rsid w:val="00FA07EA"/>
    <w:rsid w:val="00FA0F64"/>
    <w:rsid w:val="00FA2115"/>
    <w:rsid w:val="00FA244B"/>
    <w:rsid w:val="00FA2BD8"/>
    <w:rsid w:val="00FA552C"/>
    <w:rsid w:val="00FA7F55"/>
    <w:rsid w:val="00FB1AA9"/>
    <w:rsid w:val="00FB2324"/>
    <w:rsid w:val="00FB280B"/>
    <w:rsid w:val="00FB2833"/>
    <w:rsid w:val="00FB28D0"/>
    <w:rsid w:val="00FB2E87"/>
    <w:rsid w:val="00FB3A3C"/>
    <w:rsid w:val="00FB41C3"/>
    <w:rsid w:val="00FB437C"/>
    <w:rsid w:val="00FB4D9D"/>
    <w:rsid w:val="00FB564B"/>
    <w:rsid w:val="00FB60B3"/>
    <w:rsid w:val="00FC140F"/>
    <w:rsid w:val="00FC3D77"/>
    <w:rsid w:val="00FC65B8"/>
    <w:rsid w:val="00FC6EDE"/>
    <w:rsid w:val="00FC7779"/>
    <w:rsid w:val="00FD03D5"/>
    <w:rsid w:val="00FD0B60"/>
    <w:rsid w:val="00FD1403"/>
    <w:rsid w:val="00FD2042"/>
    <w:rsid w:val="00FD30E5"/>
    <w:rsid w:val="00FD4631"/>
    <w:rsid w:val="00FD478D"/>
    <w:rsid w:val="00FD54FA"/>
    <w:rsid w:val="00FD6A22"/>
    <w:rsid w:val="00FD6B63"/>
    <w:rsid w:val="00FD6DB1"/>
    <w:rsid w:val="00FD78D9"/>
    <w:rsid w:val="00FE144B"/>
    <w:rsid w:val="00FE2252"/>
    <w:rsid w:val="00FE261E"/>
    <w:rsid w:val="00FE32A7"/>
    <w:rsid w:val="00FE426C"/>
    <w:rsid w:val="00FE4EAD"/>
    <w:rsid w:val="00FE5A89"/>
    <w:rsid w:val="00FE5D62"/>
    <w:rsid w:val="00FE7543"/>
    <w:rsid w:val="00FE7611"/>
    <w:rsid w:val="00FE761B"/>
    <w:rsid w:val="00FF0857"/>
    <w:rsid w:val="00FF09BF"/>
    <w:rsid w:val="00FF0E67"/>
    <w:rsid w:val="00FF22AA"/>
    <w:rsid w:val="00FF251A"/>
    <w:rsid w:val="00FF4057"/>
    <w:rsid w:val="00FF41BA"/>
    <w:rsid w:val="00FF44B3"/>
    <w:rsid w:val="00FF5195"/>
    <w:rsid w:val="00FF546E"/>
    <w:rsid w:val="00FF6755"/>
    <w:rsid w:val="00FF6FA1"/>
    <w:rsid w:val="00FF7F7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AB5DF"/>
  <w15:docId w15:val="{E4C4EF61-328B-43A9-896B-E3266AD7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D70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F2C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5D12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F7A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7A6D"/>
  </w:style>
  <w:style w:type="paragraph" w:styleId="Piedepgina">
    <w:name w:val="footer"/>
    <w:basedOn w:val="Normal"/>
    <w:link w:val="PiedepginaCar"/>
    <w:uiPriority w:val="99"/>
    <w:unhideWhenUsed/>
    <w:rsid w:val="007F7A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7A6D"/>
  </w:style>
  <w:style w:type="table" w:styleId="Tablaconcuadrcula">
    <w:name w:val="Table Grid"/>
    <w:basedOn w:val="Tablanormal"/>
    <w:uiPriority w:val="59"/>
    <w:rsid w:val="007F7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F7A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A6D"/>
    <w:rPr>
      <w:rFonts w:ascii="Tahoma" w:hAnsi="Tahoma" w:cs="Tahoma"/>
      <w:sz w:val="16"/>
      <w:szCs w:val="16"/>
    </w:rPr>
  </w:style>
  <w:style w:type="paragraph" w:styleId="Prrafodelista">
    <w:name w:val="List Paragraph"/>
    <w:basedOn w:val="Normal"/>
    <w:uiPriority w:val="34"/>
    <w:qFormat/>
    <w:rsid w:val="00AA4DF5"/>
    <w:pPr>
      <w:spacing w:after="160" w:line="259" w:lineRule="auto"/>
      <w:ind w:left="720"/>
      <w:contextualSpacing/>
    </w:pPr>
  </w:style>
  <w:style w:type="character" w:styleId="Hipervnculo">
    <w:name w:val="Hyperlink"/>
    <w:basedOn w:val="Fuentedeprrafopredeter"/>
    <w:uiPriority w:val="99"/>
    <w:unhideWhenUsed/>
    <w:rsid w:val="0022047E"/>
    <w:rPr>
      <w:color w:val="0000FF" w:themeColor="hyperlink"/>
      <w:u w:val="single"/>
    </w:rPr>
  </w:style>
  <w:style w:type="character" w:customStyle="1" w:styleId="Ttulo1Car">
    <w:name w:val="Título 1 Car"/>
    <w:basedOn w:val="Fuentedeprrafopredeter"/>
    <w:link w:val="Ttulo1"/>
    <w:uiPriority w:val="9"/>
    <w:rsid w:val="002D70F0"/>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2D70F0"/>
    <w:pPr>
      <w:spacing w:line="259" w:lineRule="auto"/>
      <w:outlineLvl w:val="9"/>
    </w:pPr>
    <w:rPr>
      <w:lang w:eastAsia="es-CL"/>
    </w:rPr>
  </w:style>
  <w:style w:type="paragraph" w:styleId="TDC1">
    <w:name w:val="toc 1"/>
    <w:basedOn w:val="Normal"/>
    <w:next w:val="Normal"/>
    <w:autoRedefine/>
    <w:uiPriority w:val="39"/>
    <w:unhideWhenUsed/>
    <w:rsid w:val="002D70F0"/>
    <w:pPr>
      <w:spacing w:after="100"/>
    </w:pPr>
  </w:style>
  <w:style w:type="paragraph" w:styleId="Sinespaciado">
    <w:name w:val="No Spacing"/>
    <w:uiPriority w:val="1"/>
    <w:qFormat/>
    <w:rsid w:val="001640C7"/>
    <w:pPr>
      <w:spacing w:after="0" w:line="240" w:lineRule="auto"/>
    </w:pPr>
  </w:style>
  <w:style w:type="character" w:customStyle="1" w:styleId="Ttulo2Car">
    <w:name w:val="Título 2 Car"/>
    <w:basedOn w:val="Fuentedeprrafopredeter"/>
    <w:link w:val="Ttulo2"/>
    <w:uiPriority w:val="9"/>
    <w:rsid w:val="005F2C99"/>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CA7054"/>
    <w:pPr>
      <w:spacing w:after="100"/>
      <w:ind w:left="220"/>
    </w:pPr>
  </w:style>
  <w:style w:type="character" w:customStyle="1" w:styleId="Ttulo3Car">
    <w:name w:val="Título 3 Car"/>
    <w:basedOn w:val="Fuentedeprrafopredeter"/>
    <w:link w:val="Ttulo3"/>
    <w:uiPriority w:val="9"/>
    <w:rsid w:val="005D12B7"/>
    <w:rPr>
      <w:rFonts w:asciiTheme="majorHAnsi" w:eastAsiaTheme="majorEastAsia" w:hAnsiTheme="majorHAnsi" w:cstheme="majorBidi"/>
      <w:color w:val="243F60" w:themeColor="accent1" w:themeShade="7F"/>
      <w:sz w:val="24"/>
      <w:szCs w:val="24"/>
    </w:rPr>
  </w:style>
  <w:style w:type="table" w:styleId="Tablanormal1">
    <w:name w:val="Plain Table 1"/>
    <w:basedOn w:val="Tablanormal"/>
    <w:uiPriority w:val="41"/>
    <w:rsid w:val="00291C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5oscura-nfasis1">
    <w:name w:val="Grid Table 5 Dark Accent 1"/>
    <w:basedOn w:val="Tablanormal"/>
    <w:uiPriority w:val="50"/>
    <w:rsid w:val="003004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lesly\tutores\DOCU-FORM-02-Formato%20ficha%20programaci&#243;n%20tutor&#237;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F8DF3-EC29-4F8B-A561-EE0D4663D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DOCU-FORM-02-Formato ficha programación tutorías</Template>
  <TotalTime>1555</TotalTime>
  <Pages>27</Pages>
  <Words>5365</Words>
  <Characters>29508</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dc:creator>
  <cp:lastModifiedBy>Nico Adasme</cp:lastModifiedBy>
  <cp:revision>40</cp:revision>
  <cp:lastPrinted>2015-06-10T16:05:00Z</cp:lastPrinted>
  <dcterms:created xsi:type="dcterms:W3CDTF">2019-10-08T21:05:00Z</dcterms:created>
  <dcterms:modified xsi:type="dcterms:W3CDTF">2019-10-14T16:26:00Z</dcterms:modified>
</cp:coreProperties>
</file>