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32" w:rsidRDefault="006B6032" w:rsidP="006B6032">
      <w:pPr>
        <w:jc w:val="center"/>
      </w:pPr>
    </w:p>
    <w:p w:rsidR="006B6032" w:rsidRPr="00250C20" w:rsidRDefault="00EA5D04" w:rsidP="00365C86">
      <w:pPr>
        <w:rPr>
          <w:rFonts w:ascii="Arial" w:hAnsi="Arial" w:cs="Arial"/>
        </w:rPr>
      </w:pPr>
      <w:r>
        <w:rPr>
          <w:rFonts w:ascii="Arial" w:hAnsi="Arial" w:cs="Arial"/>
        </w:rPr>
        <w:t>Facultad de Ciencias Empresariales</w:t>
      </w:r>
    </w:p>
    <w:p w:rsidR="006B6032" w:rsidRPr="00250C20" w:rsidRDefault="00EA5D04" w:rsidP="00365C86">
      <w:pPr>
        <w:rPr>
          <w:rFonts w:ascii="Arial" w:hAnsi="Arial" w:cs="Arial"/>
        </w:rPr>
      </w:pPr>
      <w:r>
        <w:rPr>
          <w:rFonts w:ascii="Arial" w:hAnsi="Arial" w:cs="Arial"/>
        </w:rPr>
        <w:t>Ingeniería en ejecución de computación informática</w:t>
      </w: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592286" w:rsidRDefault="006B6032" w:rsidP="006B6032">
      <w:pPr>
        <w:jc w:val="center"/>
        <w:rPr>
          <w:rFonts w:ascii="Arial" w:hAnsi="Arial" w:cs="Arial"/>
          <w:sz w:val="48"/>
          <w:szCs w:val="48"/>
        </w:rPr>
      </w:pPr>
    </w:p>
    <w:p w:rsidR="00041590" w:rsidRPr="00592286" w:rsidRDefault="00041590" w:rsidP="006B6032">
      <w:pPr>
        <w:jc w:val="center"/>
        <w:rPr>
          <w:rFonts w:ascii="Arial" w:hAnsi="Arial" w:cs="Arial"/>
          <w:b/>
          <w:sz w:val="48"/>
          <w:szCs w:val="48"/>
        </w:rPr>
      </w:pPr>
      <w:r w:rsidRPr="00592286">
        <w:rPr>
          <w:rFonts w:ascii="Arial" w:hAnsi="Arial" w:cs="Arial"/>
          <w:b/>
          <w:sz w:val="48"/>
          <w:szCs w:val="48"/>
        </w:rPr>
        <w:t>SISTEMA DE GESTION DE PROYECTO</w:t>
      </w:r>
    </w:p>
    <w:p w:rsidR="006B6032" w:rsidRPr="00592286" w:rsidRDefault="00041590" w:rsidP="006B6032">
      <w:pPr>
        <w:jc w:val="center"/>
        <w:rPr>
          <w:rFonts w:ascii="Arial" w:hAnsi="Arial" w:cs="Arial"/>
          <w:b/>
          <w:sz w:val="48"/>
          <w:szCs w:val="48"/>
        </w:rPr>
      </w:pPr>
      <w:r w:rsidRPr="00592286">
        <w:rPr>
          <w:rFonts w:ascii="Arial" w:hAnsi="Arial" w:cs="Arial"/>
          <w:b/>
          <w:sz w:val="48"/>
          <w:szCs w:val="48"/>
        </w:rPr>
        <w:t>PRIMER INCREMENTO</w:t>
      </w:r>
      <w:r w:rsidR="006B6032" w:rsidRPr="00592286">
        <w:rPr>
          <w:rFonts w:ascii="Arial" w:hAnsi="Arial" w:cs="Arial"/>
          <w:b/>
          <w:sz w:val="48"/>
          <w:szCs w:val="48"/>
        </w:rPr>
        <w:t>.</w:t>
      </w: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EA5D04" w:rsidRDefault="006B6032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Nombre estudiante</w:t>
      </w:r>
      <w:r w:rsidR="00EA5D04" w:rsidRPr="00EA5D04">
        <w:rPr>
          <w:rFonts w:ascii="Arial" w:hAnsi="Arial" w:cs="Arial"/>
          <w:b/>
          <w:bCs/>
        </w:rPr>
        <w:t>s</w:t>
      </w:r>
      <w:r w:rsidRPr="00EA5D04">
        <w:rPr>
          <w:rFonts w:ascii="Arial" w:hAnsi="Arial" w:cs="Arial"/>
          <w:b/>
          <w:bCs/>
        </w:rPr>
        <w:t>:</w:t>
      </w:r>
      <w:r w:rsidR="00EA5D04" w:rsidRPr="00EA5D04">
        <w:rPr>
          <w:rFonts w:ascii="Arial" w:hAnsi="Arial" w:cs="Arial"/>
        </w:rPr>
        <w:t xml:space="preserve"> </w:t>
      </w:r>
      <w:r w:rsidR="00EA5D04">
        <w:rPr>
          <w:rFonts w:ascii="Arial" w:hAnsi="Arial" w:cs="Arial"/>
        </w:rPr>
        <w:t>Nicolás Adasme - Diego Muñoz - Matías Moreno - Martina Rojas</w:t>
      </w:r>
    </w:p>
    <w:p w:rsidR="006B6032" w:rsidRPr="00250C20" w:rsidRDefault="00EA5D04" w:rsidP="00EA5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Matías Castro - Nicolás Vásquez - Halan Briones - Gastón Toledo</w:t>
      </w:r>
    </w:p>
    <w:p w:rsidR="006B6032" w:rsidRPr="00250C20" w:rsidRDefault="006B6032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Asignatura:</w:t>
      </w:r>
      <w:r w:rsidR="00EA5D04">
        <w:rPr>
          <w:rFonts w:ascii="Arial" w:hAnsi="Arial" w:cs="Arial"/>
        </w:rPr>
        <w:t xml:space="preserve"> Ingeniería de Software</w:t>
      </w:r>
      <w:r w:rsidRPr="00250C20">
        <w:rPr>
          <w:rFonts w:ascii="Arial" w:hAnsi="Arial" w:cs="Arial"/>
        </w:rPr>
        <w:t xml:space="preserve"> </w:t>
      </w:r>
    </w:p>
    <w:p w:rsidR="006B6032" w:rsidRPr="00250C20" w:rsidRDefault="00EA5D04" w:rsidP="00EA5D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Profesor</w:t>
      </w:r>
      <w:r w:rsidR="006B6032" w:rsidRPr="00EA5D0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Pedro Gerónimo Campos Soto</w:t>
      </w:r>
    </w:p>
    <w:p w:rsidR="006B6032" w:rsidRPr="00250C20" w:rsidRDefault="00EA5D04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Profesora Ayudante</w:t>
      </w:r>
      <w:r w:rsidR="006B6032" w:rsidRPr="00EA5D0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Paola Legue G.</w:t>
      </w:r>
    </w:p>
    <w:p w:rsidR="006B6032" w:rsidRPr="00250C20" w:rsidRDefault="006B6032" w:rsidP="006B6032">
      <w:pPr>
        <w:jc w:val="right"/>
        <w:rPr>
          <w:rFonts w:ascii="Arial" w:hAnsi="Arial" w:cs="Arial"/>
        </w:rPr>
      </w:pPr>
    </w:p>
    <w:p w:rsidR="006B6032" w:rsidRPr="00250C20" w:rsidRDefault="006B6032" w:rsidP="006B6032">
      <w:pPr>
        <w:jc w:val="right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  <w:r w:rsidRPr="00250C20">
        <w:rPr>
          <w:rFonts w:ascii="Arial" w:hAnsi="Arial" w:cs="Arial"/>
        </w:rPr>
        <w:t>Concepción,</w:t>
      </w:r>
      <w:r w:rsidR="00EA5D04">
        <w:rPr>
          <w:rFonts w:ascii="Arial" w:hAnsi="Arial" w:cs="Arial"/>
        </w:rPr>
        <w:t xml:space="preserve"> 19</w:t>
      </w:r>
      <w:r w:rsidRPr="00250C20">
        <w:rPr>
          <w:rFonts w:ascii="Arial" w:hAnsi="Arial" w:cs="Arial"/>
        </w:rPr>
        <w:t xml:space="preserve"> de</w:t>
      </w:r>
      <w:r w:rsidR="00EA5D04">
        <w:rPr>
          <w:rFonts w:ascii="Arial" w:hAnsi="Arial" w:cs="Arial"/>
        </w:rPr>
        <w:t xml:space="preserve"> Marzo</w:t>
      </w:r>
      <w:r w:rsidRPr="00250C20">
        <w:rPr>
          <w:rFonts w:ascii="Arial" w:hAnsi="Arial" w:cs="Arial"/>
        </w:rPr>
        <w:t xml:space="preserve"> de 20</w:t>
      </w:r>
      <w:r w:rsidR="00EA5D04">
        <w:rPr>
          <w:rFonts w:ascii="Arial" w:hAnsi="Arial" w:cs="Arial"/>
        </w:rPr>
        <w:t>20</w:t>
      </w:r>
      <w:r w:rsidRPr="00250C20">
        <w:rPr>
          <w:rFonts w:ascii="Arial" w:hAnsi="Arial" w:cs="Arial"/>
        </w:rPr>
        <w:t>.</w:t>
      </w:r>
    </w:p>
    <w:p w:rsidR="00365C86" w:rsidRPr="00250C20" w:rsidRDefault="00365C86" w:rsidP="006B6032">
      <w:pPr>
        <w:jc w:val="right"/>
        <w:rPr>
          <w:rFonts w:ascii="Arial" w:hAnsi="Arial" w:cs="Arial"/>
        </w:rPr>
      </w:pPr>
    </w:p>
    <w:p w:rsidR="00EA5D04" w:rsidRDefault="00365C86" w:rsidP="00EA5D04">
      <w:pPr>
        <w:tabs>
          <w:tab w:val="left" w:pos="7230"/>
        </w:tabs>
        <w:rPr>
          <w:rFonts w:ascii="Arial" w:hAnsi="Arial" w:cs="Arial"/>
        </w:rPr>
      </w:pPr>
      <w:r w:rsidRPr="00250C20">
        <w:rPr>
          <w:rFonts w:ascii="Arial" w:hAnsi="Arial" w:cs="Arial"/>
        </w:rPr>
        <w:tab/>
      </w:r>
    </w:p>
    <w:p w:rsidR="00EA5D04" w:rsidRDefault="00EA5D04" w:rsidP="00EA5D04">
      <w:pPr>
        <w:tabs>
          <w:tab w:val="left" w:pos="7230"/>
        </w:tabs>
        <w:rPr>
          <w:rFonts w:ascii="Arial" w:hAnsi="Arial" w:cs="Arial"/>
        </w:rPr>
      </w:pPr>
    </w:p>
    <w:p w:rsidR="00EA5D04" w:rsidRPr="00EA5D04" w:rsidRDefault="00EA5D04" w:rsidP="00EA5D04">
      <w:pPr>
        <w:tabs>
          <w:tab w:val="left" w:pos="7230"/>
        </w:tabs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73693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D04" w:rsidRDefault="00EA5D04" w:rsidP="00EA5D04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:rsidR="009B65ED" w:rsidRDefault="00EA5D04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4582" w:history="1">
            <w:r w:rsidR="009B65ED" w:rsidRPr="000808D8">
              <w:rPr>
                <w:rStyle w:val="Hipervnculo"/>
                <w:noProof/>
              </w:rPr>
              <w:t>Objetivo General</w:t>
            </w:r>
            <w:r w:rsidR="009B65ED">
              <w:rPr>
                <w:noProof/>
                <w:webHidden/>
              </w:rPr>
              <w:tab/>
            </w:r>
            <w:r w:rsidR="009B65ED">
              <w:rPr>
                <w:noProof/>
                <w:webHidden/>
              </w:rPr>
              <w:fldChar w:fldCharType="begin"/>
            </w:r>
            <w:r w:rsidR="009B65ED">
              <w:rPr>
                <w:noProof/>
                <w:webHidden/>
              </w:rPr>
              <w:instrText xml:space="preserve"> PAGEREF _Toc35534582 \h </w:instrText>
            </w:r>
            <w:r w:rsidR="009B65ED">
              <w:rPr>
                <w:noProof/>
                <w:webHidden/>
              </w:rPr>
            </w:r>
            <w:r w:rsidR="009B65ED">
              <w:rPr>
                <w:noProof/>
                <w:webHidden/>
              </w:rPr>
              <w:fldChar w:fldCharType="separate"/>
            </w:r>
            <w:r w:rsidR="009B65ED">
              <w:rPr>
                <w:noProof/>
                <w:webHidden/>
              </w:rPr>
              <w:t>3</w:t>
            </w:r>
            <w:r w:rsidR="009B65ED">
              <w:rPr>
                <w:noProof/>
                <w:webHidden/>
              </w:rPr>
              <w:fldChar w:fldCharType="end"/>
            </w:r>
          </w:hyperlink>
        </w:p>
        <w:p w:rsidR="009B65ED" w:rsidRDefault="00410E6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3" w:history="1">
            <w:r w:rsidR="009B65ED" w:rsidRPr="000808D8">
              <w:rPr>
                <w:rStyle w:val="Hipervnculo"/>
                <w:noProof/>
              </w:rPr>
              <w:t>Objetivos Específicos</w:t>
            </w:r>
            <w:r w:rsidR="009B65ED">
              <w:rPr>
                <w:noProof/>
                <w:webHidden/>
              </w:rPr>
              <w:tab/>
            </w:r>
            <w:r w:rsidR="009B65ED">
              <w:rPr>
                <w:noProof/>
                <w:webHidden/>
              </w:rPr>
              <w:fldChar w:fldCharType="begin"/>
            </w:r>
            <w:r w:rsidR="009B65ED">
              <w:rPr>
                <w:noProof/>
                <w:webHidden/>
              </w:rPr>
              <w:instrText xml:space="preserve"> PAGEREF _Toc35534583 \h </w:instrText>
            </w:r>
            <w:r w:rsidR="009B65ED">
              <w:rPr>
                <w:noProof/>
                <w:webHidden/>
              </w:rPr>
            </w:r>
            <w:r w:rsidR="009B65ED">
              <w:rPr>
                <w:noProof/>
                <w:webHidden/>
              </w:rPr>
              <w:fldChar w:fldCharType="separate"/>
            </w:r>
            <w:r w:rsidR="009B65ED">
              <w:rPr>
                <w:noProof/>
                <w:webHidden/>
              </w:rPr>
              <w:t>3</w:t>
            </w:r>
            <w:r w:rsidR="009B65ED">
              <w:rPr>
                <w:noProof/>
                <w:webHidden/>
              </w:rPr>
              <w:fldChar w:fldCharType="end"/>
            </w:r>
          </w:hyperlink>
        </w:p>
        <w:p w:rsidR="009B65ED" w:rsidRDefault="00410E6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4" w:history="1">
            <w:r w:rsidR="009B65ED" w:rsidRPr="000808D8">
              <w:rPr>
                <w:rStyle w:val="Hipervnculo"/>
                <w:noProof/>
              </w:rPr>
              <w:t>Requisitos</w:t>
            </w:r>
            <w:r w:rsidR="009B65ED">
              <w:rPr>
                <w:noProof/>
                <w:webHidden/>
              </w:rPr>
              <w:tab/>
            </w:r>
            <w:r w:rsidR="009B65ED">
              <w:rPr>
                <w:noProof/>
                <w:webHidden/>
              </w:rPr>
              <w:fldChar w:fldCharType="begin"/>
            </w:r>
            <w:r w:rsidR="009B65ED">
              <w:rPr>
                <w:noProof/>
                <w:webHidden/>
              </w:rPr>
              <w:instrText xml:space="preserve"> PAGEREF _Toc35534584 \h </w:instrText>
            </w:r>
            <w:r w:rsidR="009B65ED">
              <w:rPr>
                <w:noProof/>
                <w:webHidden/>
              </w:rPr>
            </w:r>
            <w:r w:rsidR="009B65ED">
              <w:rPr>
                <w:noProof/>
                <w:webHidden/>
              </w:rPr>
              <w:fldChar w:fldCharType="separate"/>
            </w:r>
            <w:r w:rsidR="009B65ED">
              <w:rPr>
                <w:noProof/>
                <w:webHidden/>
              </w:rPr>
              <w:t>4</w:t>
            </w:r>
            <w:r w:rsidR="009B65ED">
              <w:rPr>
                <w:noProof/>
                <w:webHidden/>
              </w:rPr>
              <w:fldChar w:fldCharType="end"/>
            </w:r>
          </w:hyperlink>
        </w:p>
        <w:p w:rsidR="009B65ED" w:rsidRDefault="00410E6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5" w:history="1">
            <w:r w:rsidR="009B65ED" w:rsidRPr="000808D8">
              <w:rPr>
                <w:rStyle w:val="Hipervnculo"/>
                <w:noProof/>
              </w:rPr>
              <w:t>Análisis Casos de Uso</w:t>
            </w:r>
            <w:r w:rsidR="009B65ED">
              <w:rPr>
                <w:noProof/>
                <w:webHidden/>
              </w:rPr>
              <w:tab/>
            </w:r>
            <w:r w:rsidR="009B65ED">
              <w:rPr>
                <w:noProof/>
                <w:webHidden/>
              </w:rPr>
              <w:fldChar w:fldCharType="begin"/>
            </w:r>
            <w:r w:rsidR="009B65ED">
              <w:rPr>
                <w:noProof/>
                <w:webHidden/>
              </w:rPr>
              <w:instrText xml:space="preserve"> PAGEREF _Toc35534585 \h </w:instrText>
            </w:r>
            <w:r w:rsidR="009B65ED">
              <w:rPr>
                <w:noProof/>
                <w:webHidden/>
              </w:rPr>
            </w:r>
            <w:r w:rsidR="009B65ED">
              <w:rPr>
                <w:noProof/>
                <w:webHidden/>
              </w:rPr>
              <w:fldChar w:fldCharType="separate"/>
            </w:r>
            <w:r w:rsidR="009B65ED">
              <w:rPr>
                <w:noProof/>
                <w:webHidden/>
              </w:rPr>
              <w:t>5</w:t>
            </w:r>
            <w:r w:rsidR="009B65ED">
              <w:rPr>
                <w:noProof/>
                <w:webHidden/>
              </w:rPr>
              <w:fldChar w:fldCharType="end"/>
            </w:r>
          </w:hyperlink>
        </w:p>
        <w:p w:rsidR="009B65ED" w:rsidRDefault="00410E6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6" w:history="1">
            <w:r w:rsidR="009B65ED" w:rsidRPr="000808D8">
              <w:rPr>
                <w:rStyle w:val="Hipervnculo"/>
                <w:noProof/>
              </w:rPr>
              <w:t>Análisis Modelamiento de Datos</w:t>
            </w:r>
            <w:r w:rsidR="009B65ED">
              <w:rPr>
                <w:noProof/>
                <w:webHidden/>
              </w:rPr>
              <w:tab/>
            </w:r>
            <w:r w:rsidR="009B65ED">
              <w:rPr>
                <w:noProof/>
                <w:webHidden/>
              </w:rPr>
              <w:fldChar w:fldCharType="begin"/>
            </w:r>
            <w:r w:rsidR="009B65ED">
              <w:rPr>
                <w:noProof/>
                <w:webHidden/>
              </w:rPr>
              <w:instrText xml:space="preserve"> PAGEREF _Toc35534586 \h </w:instrText>
            </w:r>
            <w:r w:rsidR="009B65ED">
              <w:rPr>
                <w:noProof/>
                <w:webHidden/>
              </w:rPr>
            </w:r>
            <w:r w:rsidR="009B65ED">
              <w:rPr>
                <w:noProof/>
                <w:webHidden/>
              </w:rPr>
              <w:fldChar w:fldCharType="separate"/>
            </w:r>
            <w:r w:rsidR="009B65ED">
              <w:rPr>
                <w:noProof/>
                <w:webHidden/>
              </w:rPr>
              <w:t>31</w:t>
            </w:r>
            <w:r w:rsidR="009B65ED">
              <w:rPr>
                <w:noProof/>
                <w:webHidden/>
              </w:rPr>
              <w:fldChar w:fldCharType="end"/>
            </w:r>
          </w:hyperlink>
        </w:p>
        <w:p w:rsidR="009B65ED" w:rsidRDefault="00410E6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n-US"/>
            </w:rPr>
          </w:pPr>
          <w:hyperlink w:anchor="_Toc35534587" w:history="1">
            <w:r w:rsidR="009B65ED" w:rsidRPr="000808D8">
              <w:rPr>
                <w:rStyle w:val="Hipervnculo"/>
                <w:noProof/>
              </w:rPr>
              <w:t>Análisis Modelo Físico de Datos</w:t>
            </w:r>
            <w:r w:rsidR="009B65ED">
              <w:rPr>
                <w:noProof/>
                <w:webHidden/>
              </w:rPr>
              <w:tab/>
            </w:r>
            <w:r w:rsidR="009B65ED">
              <w:rPr>
                <w:noProof/>
                <w:webHidden/>
              </w:rPr>
              <w:fldChar w:fldCharType="begin"/>
            </w:r>
            <w:r w:rsidR="009B65ED">
              <w:rPr>
                <w:noProof/>
                <w:webHidden/>
              </w:rPr>
              <w:instrText xml:space="preserve"> PAGEREF _Toc35534587 \h </w:instrText>
            </w:r>
            <w:r w:rsidR="009B65ED">
              <w:rPr>
                <w:noProof/>
                <w:webHidden/>
              </w:rPr>
            </w:r>
            <w:r w:rsidR="009B65ED">
              <w:rPr>
                <w:noProof/>
                <w:webHidden/>
              </w:rPr>
              <w:fldChar w:fldCharType="separate"/>
            </w:r>
            <w:r w:rsidR="009B65ED">
              <w:rPr>
                <w:noProof/>
                <w:webHidden/>
              </w:rPr>
              <w:t>33</w:t>
            </w:r>
            <w:r w:rsidR="009B65ED">
              <w:rPr>
                <w:noProof/>
                <w:webHidden/>
              </w:rPr>
              <w:fldChar w:fldCharType="end"/>
            </w:r>
          </w:hyperlink>
        </w:p>
        <w:p w:rsidR="00EA5D04" w:rsidRDefault="00EA5D04">
          <w:r>
            <w:rPr>
              <w:b/>
              <w:bCs/>
              <w:lang w:val="es-ES"/>
            </w:rPr>
            <w:fldChar w:fldCharType="end"/>
          </w:r>
        </w:p>
      </w:sdtContent>
    </w:sdt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>
      <w:pPr>
        <w:pStyle w:val="Ttulo1"/>
        <w:jc w:val="center"/>
      </w:pPr>
      <w:bookmarkStart w:id="0" w:name="_Toc35534582"/>
      <w:r>
        <w:t>Objetivo General</w:t>
      </w:r>
      <w:bookmarkEnd w:id="0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>
      <w:pPr>
        <w:pStyle w:val="Ttulo1"/>
        <w:jc w:val="center"/>
      </w:pPr>
      <w:bookmarkStart w:id="1" w:name="_Toc35534583"/>
      <w:r>
        <w:t>Objetivos Específicos</w:t>
      </w:r>
      <w:bookmarkEnd w:id="1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EA5D04" w:rsidRDefault="00EA5D04" w:rsidP="00EA5D04">
      <w:pPr>
        <w:pStyle w:val="Ttulo1"/>
        <w:jc w:val="center"/>
      </w:pPr>
      <w:bookmarkStart w:id="2" w:name="_Toc35534584"/>
      <w:r>
        <w:t>Requisitos</w:t>
      </w:r>
      <w:bookmarkEnd w:id="2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9B65ED">
      <w:pPr>
        <w:pStyle w:val="Ttulo1"/>
        <w:jc w:val="center"/>
      </w:pPr>
      <w:bookmarkStart w:id="3" w:name="_Toc35534585"/>
      <w:r>
        <w:lastRenderedPageBreak/>
        <w:t>Análisis Casos de Uso</w:t>
      </w:r>
      <w:bookmarkEnd w:id="3"/>
    </w:p>
    <w:p w:rsidR="009B65ED" w:rsidRDefault="009B65ED" w:rsidP="009B65ED"/>
    <w:p w:rsidR="009B65ED" w:rsidRPr="00F17F71" w:rsidRDefault="009B65ED" w:rsidP="009B65ED">
      <w:pPr>
        <w:rPr>
          <w:b/>
          <w:sz w:val="24"/>
          <w:szCs w:val="24"/>
        </w:rPr>
      </w:pPr>
      <w:r w:rsidRPr="009B65ED">
        <w:rPr>
          <w:b/>
          <w:sz w:val="24"/>
          <w:szCs w:val="24"/>
        </w:rPr>
        <w:t xml:space="preserve">Actores </w:t>
      </w:r>
    </w:p>
    <w:p w:rsidR="006502DC" w:rsidRPr="00F17F71" w:rsidRDefault="006502DC" w:rsidP="00F17F71">
      <w:pPr>
        <w:pStyle w:val="Prrafodelista"/>
        <w:numPr>
          <w:ilvl w:val="0"/>
          <w:numId w:val="38"/>
        </w:numPr>
        <w:rPr>
          <w:b/>
          <w:sz w:val="24"/>
          <w:szCs w:val="24"/>
        </w:rPr>
      </w:pPr>
      <w:r w:rsidRPr="00F17F71">
        <w:rPr>
          <w:b/>
          <w:sz w:val="24"/>
          <w:szCs w:val="24"/>
        </w:rPr>
        <w:t>Alumno/a:</w:t>
      </w:r>
    </w:p>
    <w:p w:rsidR="006502DC" w:rsidRPr="00F17F71" w:rsidRDefault="006502DC" w:rsidP="006502DC">
      <w:pPr>
        <w:ind w:left="705"/>
        <w:rPr>
          <w:sz w:val="24"/>
          <w:szCs w:val="24"/>
        </w:rPr>
      </w:pPr>
      <w:r w:rsidRPr="00F17F71">
        <w:rPr>
          <w:b/>
          <w:sz w:val="24"/>
          <w:szCs w:val="24"/>
        </w:rPr>
        <w:t>Rol:</w:t>
      </w:r>
      <w:r w:rsidRPr="00F17F71">
        <w:rPr>
          <w:sz w:val="24"/>
          <w:szCs w:val="24"/>
        </w:rPr>
        <w:t xml:space="preserve"> </w:t>
      </w:r>
      <w:r w:rsidR="00F17F71" w:rsidRPr="00F17F71">
        <w:rPr>
          <w:sz w:val="24"/>
          <w:szCs w:val="24"/>
        </w:rPr>
        <w:t xml:space="preserve"> El</w:t>
      </w:r>
      <w:r w:rsidRPr="00F17F71">
        <w:rPr>
          <w:sz w:val="24"/>
          <w:szCs w:val="24"/>
        </w:rPr>
        <w:t xml:space="preserve"> alumno</w:t>
      </w:r>
      <w:r w:rsidR="00F17F71" w:rsidRPr="00F17F71">
        <w:rPr>
          <w:sz w:val="24"/>
          <w:szCs w:val="24"/>
        </w:rPr>
        <w:t xml:space="preserve"> estudiante de la Universidad del Biobío, debe cumplir con los proyectos especificados por el profesor de la asignatura mediante el sistema.</w:t>
      </w:r>
    </w:p>
    <w:p w:rsidR="006502DC" w:rsidRPr="00C466D3" w:rsidRDefault="006502DC" w:rsidP="00C466D3">
      <w:pPr>
        <w:pStyle w:val="Prrafodelista"/>
        <w:rPr>
          <w:b/>
          <w:sz w:val="24"/>
          <w:szCs w:val="24"/>
        </w:rPr>
      </w:pPr>
      <w:r w:rsidRPr="00F17F71">
        <w:rPr>
          <w:b/>
          <w:sz w:val="24"/>
          <w:szCs w:val="24"/>
        </w:rPr>
        <w:t xml:space="preserve">Nivel de </w:t>
      </w:r>
      <w:r w:rsidR="00F17F71" w:rsidRPr="00F17F71">
        <w:rPr>
          <w:b/>
          <w:sz w:val="24"/>
          <w:szCs w:val="24"/>
        </w:rPr>
        <w:t>privilegios</w:t>
      </w:r>
      <w:r w:rsidRPr="00F17F71">
        <w:rPr>
          <w:b/>
          <w:sz w:val="24"/>
          <w:szCs w:val="24"/>
        </w:rPr>
        <w:t xml:space="preserve"> dentro del sistema:</w:t>
      </w:r>
      <w:r w:rsidR="00F17F71" w:rsidRPr="00F17F71">
        <w:rPr>
          <w:b/>
          <w:sz w:val="24"/>
          <w:szCs w:val="24"/>
        </w:rPr>
        <w:t xml:space="preserve"> </w:t>
      </w:r>
      <w:r w:rsidR="00F17F71" w:rsidRPr="00F17F71">
        <w:rPr>
          <w:sz w:val="24"/>
          <w:szCs w:val="24"/>
        </w:rPr>
        <w:t>El alumno pose</w:t>
      </w:r>
      <w:r w:rsidR="0023016F">
        <w:rPr>
          <w:sz w:val="24"/>
          <w:szCs w:val="24"/>
        </w:rPr>
        <w:t>e</w:t>
      </w:r>
      <w:r w:rsidR="00F17F71" w:rsidRPr="00F17F71">
        <w:rPr>
          <w:sz w:val="24"/>
          <w:szCs w:val="24"/>
        </w:rPr>
        <w:t xml:space="preserve"> un nivel de privilegios medio, puede hacer uso de las funcionalidades que se encuentren su perfil de usurario, tal como crear grupos y entregar proyecto.</w:t>
      </w:r>
    </w:p>
    <w:p w:rsidR="00C466D3" w:rsidRDefault="00C466D3" w:rsidP="00C466D3">
      <w:pPr>
        <w:pStyle w:val="Prrafodelista"/>
        <w:rPr>
          <w:b/>
          <w:sz w:val="24"/>
          <w:szCs w:val="24"/>
        </w:rPr>
      </w:pPr>
    </w:p>
    <w:p w:rsidR="00C466D3" w:rsidRDefault="00C466D3" w:rsidP="00C466D3">
      <w:pPr>
        <w:pStyle w:val="Prrafodelista"/>
        <w:numPr>
          <w:ilvl w:val="0"/>
          <w:numId w:val="38"/>
        </w:numPr>
        <w:rPr>
          <w:b/>
          <w:sz w:val="24"/>
          <w:szCs w:val="24"/>
        </w:rPr>
      </w:pPr>
      <w:r w:rsidRPr="00C466D3">
        <w:rPr>
          <w:b/>
          <w:sz w:val="24"/>
          <w:szCs w:val="24"/>
        </w:rPr>
        <w:t>Profesor/a:</w:t>
      </w:r>
    </w:p>
    <w:p w:rsidR="00C466D3" w:rsidRPr="00C466D3" w:rsidRDefault="00C466D3" w:rsidP="00C466D3">
      <w:pPr>
        <w:pStyle w:val="Prrafodelista"/>
        <w:rPr>
          <w:b/>
          <w:sz w:val="24"/>
          <w:szCs w:val="24"/>
        </w:rPr>
      </w:pPr>
    </w:p>
    <w:p w:rsidR="00C466D3" w:rsidRDefault="00C466D3" w:rsidP="00C466D3">
      <w:pPr>
        <w:pStyle w:val="Prrafodelista"/>
        <w:rPr>
          <w:sz w:val="24"/>
          <w:szCs w:val="24"/>
        </w:rPr>
      </w:pPr>
      <w:r>
        <w:rPr>
          <w:b/>
          <w:sz w:val="24"/>
          <w:szCs w:val="24"/>
        </w:rPr>
        <w:t xml:space="preserve">Rol: </w:t>
      </w:r>
      <w:r w:rsidRPr="00C466D3">
        <w:rPr>
          <w:sz w:val="24"/>
          <w:szCs w:val="24"/>
        </w:rPr>
        <w:t>El profesor de la universidad del Biobío</w:t>
      </w:r>
      <w:r>
        <w:rPr>
          <w:sz w:val="24"/>
          <w:szCs w:val="24"/>
        </w:rPr>
        <w:t>, gestiona proyectos a través del sistema para aplicar a los alumnos de la asignatura.</w:t>
      </w:r>
    </w:p>
    <w:p w:rsidR="00C466D3" w:rsidRDefault="00C466D3" w:rsidP="00C466D3">
      <w:pPr>
        <w:pStyle w:val="Prrafodelista"/>
        <w:rPr>
          <w:sz w:val="24"/>
          <w:szCs w:val="24"/>
        </w:rPr>
      </w:pPr>
    </w:p>
    <w:p w:rsidR="0023016F" w:rsidRDefault="00C466D3" w:rsidP="00C466D3">
      <w:pPr>
        <w:pStyle w:val="Prrafodelista"/>
        <w:rPr>
          <w:sz w:val="24"/>
          <w:szCs w:val="24"/>
        </w:rPr>
      </w:pPr>
      <w:r w:rsidRPr="00C466D3">
        <w:rPr>
          <w:b/>
          <w:sz w:val="24"/>
          <w:szCs w:val="24"/>
        </w:rPr>
        <w:t xml:space="preserve">Nivel de privilegios dentro del sistema: </w:t>
      </w:r>
      <w:r w:rsidR="0023016F" w:rsidRPr="0023016F">
        <w:rPr>
          <w:sz w:val="24"/>
          <w:szCs w:val="24"/>
        </w:rPr>
        <w:t>El profesor posee un nivel de privilegios alto,</w:t>
      </w:r>
      <w:r w:rsidR="0023016F">
        <w:rPr>
          <w:sz w:val="24"/>
          <w:szCs w:val="24"/>
        </w:rPr>
        <w:t xml:space="preserve"> si bien solo </w:t>
      </w:r>
      <w:r w:rsidR="0023016F" w:rsidRPr="0023016F">
        <w:rPr>
          <w:sz w:val="24"/>
          <w:szCs w:val="24"/>
        </w:rPr>
        <w:t>cuenta con los privilegios del perfil p</w:t>
      </w:r>
      <w:r w:rsidR="0023016F">
        <w:rPr>
          <w:sz w:val="24"/>
          <w:szCs w:val="24"/>
        </w:rPr>
        <w:t xml:space="preserve">rofesor, </w:t>
      </w:r>
      <w:r w:rsidR="0023016F" w:rsidRPr="0023016F">
        <w:rPr>
          <w:sz w:val="24"/>
          <w:szCs w:val="24"/>
        </w:rPr>
        <w:t>dentro de este existen variadas funcionalidades</w:t>
      </w:r>
      <w:r w:rsidR="0023016F">
        <w:rPr>
          <w:sz w:val="24"/>
          <w:szCs w:val="24"/>
        </w:rPr>
        <w:t>.</w:t>
      </w:r>
    </w:p>
    <w:p w:rsidR="0023016F" w:rsidRPr="002640CA" w:rsidRDefault="0023016F" w:rsidP="00C466D3">
      <w:pPr>
        <w:pStyle w:val="Prrafodelista"/>
        <w:rPr>
          <w:b/>
          <w:sz w:val="24"/>
          <w:szCs w:val="24"/>
        </w:rPr>
      </w:pPr>
    </w:p>
    <w:p w:rsidR="00573348" w:rsidRPr="002640CA" w:rsidRDefault="0023016F" w:rsidP="0023016F">
      <w:pPr>
        <w:pStyle w:val="Prrafodelista"/>
        <w:numPr>
          <w:ilvl w:val="0"/>
          <w:numId w:val="38"/>
        </w:numPr>
        <w:rPr>
          <w:b/>
          <w:sz w:val="24"/>
          <w:szCs w:val="24"/>
        </w:rPr>
      </w:pPr>
      <w:r w:rsidRPr="002640CA">
        <w:rPr>
          <w:b/>
          <w:sz w:val="24"/>
          <w:szCs w:val="24"/>
        </w:rPr>
        <w:t>Administrador/a</w:t>
      </w:r>
    </w:p>
    <w:p w:rsidR="00573348" w:rsidRDefault="00573348" w:rsidP="00573348">
      <w:pPr>
        <w:pStyle w:val="Prrafodelista"/>
        <w:rPr>
          <w:sz w:val="24"/>
          <w:szCs w:val="24"/>
        </w:rPr>
      </w:pPr>
    </w:p>
    <w:p w:rsidR="00C466D3" w:rsidRDefault="00573348" w:rsidP="00573348">
      <w:pPr>
        <w:pStyle w:val="Prrafodelista"/>
        <w:rPr>
          <w:sz w:val="24"/>
          <w:szCs w:val="24"/>
        </w:rPr>
      </w:pPr>
      <w:r w:rsidRPr="00573348">
        <w:rPr>
          <w:b/>
          <w:sz w:val="24"/>
          <w:szCs w:val="24"/>
        </w:rPr>
        <w:t>Rol:</w:t>
      </w:r>
      <w:r>
        <w:rPr>
          <w:sz w:val="24"/>
          <w:szCs w:val="24"/>
        </w:rPr>
        <w:t xml:space="preserve"> </w:t>
      </w:r>
      <w:r w:rsidR="0023016F" w:rsidRPr="00573348">
        <w:rPr>
          <w:sz w:val="24"/>
          <w:szCs w:val="24"/>
        </w:rPr>
        <w:t xml:space="preserve">Dentro del sistema de gestión de proyectos, </w:t>
      </w:r>
      <w:r w:rsidRPr="00573348">
        <w:rPr>
          <w:sz w:val="24"/>
          <w:szCs w:val="24"/>
        </w:rPr>
        <w:t xml:space="preserve">el administrador tiene la misión de organizar y gestionar el ambiente. </w:t>
      </w:r>
    </w:p>
    <w:p w:rsidR="00573348" w:rsidRDefault="00573348" w:rsidP="00573348">
      <w:pPr>
        <w:pStyle w:val="Prrafodelista"/>
        <w:rPr>
          <w:sz w:val="24"/>
          <w:szCs w:val="24"/>
        </w:rPr>
      </w:pPr>
    </w:p>
    <w:p w:rsidR="00573348" w:rsidRPr="00573348" w:rsidRDefault="00573348" w:rsidP="00573348">
      <w:pPr>
        <w:pStyle w:val="Prrafodelista"/>
        <w:rPr>
          <w:sz w:val="24"/>
          <w:szCs w:val="24"/>
        </w:rPr>
      </w:pPr>
      <w:r w:rsidRPr="00C466D3">
        <w:rPr>
          <w:b/>
          <w:sz w:val="24"/>
          <w:szCs w:val="24"/>
        </w:rPr>
        <w:t>Nivel de privilegios dentro del sistema:</w:t>
      </w:r>
      <w:r>
        <w:rPr>
          <w:b/>
          <w:sz w:val="24"/>
          <w:szCs w:val="24"/>
        </w:rPr>
        <w:t xml:space="preserve"> </w:t>
      </w:r>
      <w:r w:rsidRPr="00573348">
        <w:rPr>
          <w:sz w:val="24"/>
          <w:szCs w:val="24"/>
        </w:rPr>
        <w:t>Posee niveles de privilegio altos, ya que cuenta con permiso a gran parte de las funcionalidades, entre ella a las de profesor y alumno.</w:t>
      </w:r>
    </w:p>
    <w:p w:rsidR="006502DC" w:rsidRPr="00C466D3" w:rsidRDefault="006502DC" w:rsidP="009B65ED">
      <w:pPr>
        <w:rPr>
          <w:b/>
          <w:sz w:val="24"/>
          <w:szCs w:val="24"/>
        </w:rPr>
      </w:pPr>
    </w:p>
    <w:p w:rsidR="009B65ED" w:rsidRDefault="00002741" w:rsidP="009B65ED">
      <w:r>
        <w:rPr>
          <w:b/>
          <w:sz w:val="24"/>
          <w:szCs w:val="24"/>
        </w:rPr>
        <w:t xml:space="preserve"> </w:t>
      </w:r>
      <w:bookmarkStart w:id="4" w:name="_GoBack"/>
      <w:bookmarkEnd w:id="4"/>
    </w:p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Default="009B65ED" w:rsidP="009B65ED"/>
    <w:p w:rsidR="009B65ED" w:rsidRPr="009B65ED" w:rsidRDefault="009B65ED" w:rsidP="009B65ED"/>
    <w:p w:rsidR="00C27A11" w:rsidRDefault="00C27A11" w:rsidP="00C27A11">
      <w:pPr>
        <w:rPr>
          <w:b/>
        </w:rPr>
      </w:pPr>
      <w:r>
        <w:rPr>
          <w:b/>
        </w:rPr>
        <w:t xml:space="preserve">Caso de Uso: </w:t>
      </w:r>
      <w:r>
        <w:t xml:space="preserve">Registro de alumno/a. </w:t>
      </w:r>
      <w:r>
        <w:rPr>
          <w:b/>
        </w:rPr>
        <w:t>(Alumno)</w:t>
      </w:r>
    </w:p>
    <w:p w:rsidR="00C27A11" w:rsidRDefault="00C27A11" w:rsidP="00C27A11">
      <w:pPr>
        <w:numPr>
          <w:ilvl w:val="0"/>
          <w:numId w:val="9"/>
        </w:numPr>
        <w:spacing w:after="0"/>
      </w:pPr>
      <w:r>
        <w:rPr>
          <w:b/>
        </w:rPr>
        <w:t>Descripción:</w:t>
      </w:r>
      <w:r>
        <w:t xml:space="preserve"> Permite el registro de alumnos.</w:t>
      </w:r>
    </w:p>
    <w:p w:rsidR="00C27A11" w:rsidRDefault="00C27A11" w:rsidP="00C27A11">
      <w:pPr>
        <w:numPr>
          <w:ilvl w:val="0"/>
          <w:numId w:val="9"/>
        </w:numPr>
        <w:spacing w:after="0"/>
      </w:pPr>
      <w:r>
        <w:rPr>
          <w:b/>
        </w:rPr>
        <w:t>Pre-condiciones:</w:t>
      </w:r>
      <w:r>
        <w:t xml:space="preserve"> Tener un correo </w:t>
      </w:r>
      <w:r w:rsidR="00267EC2">
        <w:t>electrónico</w:t>
      </w:r>
      <w:r>
        <w:t xml:space="preserve"> valido.</w:t>
      </w:r>
    </w:p>
    <w:p w:rsidR="00C27A11" w:rsidRDefault="00C27A11" w:rsidP="00C27A11">
      <w:pPr>
        <w:numPr>
          <w:ilvl w:val="0"/>
          <w:numId w:val="9"/>
        </w:numPr>
        <w:spacing w:after="0"/>
        <w:rPr>
          <w:b/>
        </w:rPr>
      </w:pPr>
      <w:r>
        <w:rPr>
          <w:b/>
        </w:rPr>
        <w:t>Flujo de eventos básicos:</w:t>
      </w:r>
    </w:p>
    <w:p w:rsidR="00C27A11" w:rsidRDefault="00C27A11" w:rsidP="00C27A11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7A11" w:rsidTr="00524E82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27A11" w:rsidTr="00524E82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5El alumno/a ingresa a la pantalla de inicio y selecciona “registrarse”.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C27A11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 xml:space="preserve">El alumno/a completa con los campos requeridos en el formulario de registro </w:t>
            </w:r>
            <w:r>
              <w:lastRenderedPageBreak/>
              <w:t>de alumnos.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lastRenderedPageBreak/>
              <w:t>Valida los datos ingresados por el alumno/a.</w:t>
            </w:r>
          </w:p>
          <w:p w:rsidR="00C27A11" w:rsidRDefault="00C27A11" w:rsidP="00524E82">
            <w:pPr>
              <w:widowControl w:val="0"/>
              <w:spacing w:line="240" w:lineRule="auto"/>
            </w:pPr>
          </w:p>
        </w:tc>
      </w:tr>
      <w:tr w:rsidR="00C27A11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lastRenderedPageBreak/>
              <w:t>El alumno queda en espera a que el/la profesor(a) acepte su solicitud a la asignatura.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</w:pPr>
            <w:r>
              <w:t xml:space="preserve">     5. Se le notifica al profesor en su perfil que un alumno/a quiere ingresar a la asignatura y el/ella decide si lo acepta o no.</w:t>
            </w:r>
          </w:p>
        </w:tc>
      </w:tr>
      <w:tr w:rsidR="00C27A11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  <w:ind w:left="720"/>
            </w:pPr>
          </w:p>
        </w:tc>
      </w:tr>
    </w:tbl>
    <w:p w:rsidR="00C27A11" w:rsidRDefault="00C27A11" w:rsidP="00C27A11">
      <w:pPr>
        <w:rPr>
          <w:b/>
        </w:rPr>
      </w:pPr>
    </w:p>
    <w:p w:rsidR="00C27A11" w:rsidRDefault="00C27A11" w:rsidP="00C27A11">
      <w:pPr>
        <w:numPr>
          <w:ilvl w:val="0"/>
          <w:numId w:val="8"/>
        </w:numPr>
        <w:spacing w:after="0"/>
        <w:rPr>
          <w:b/>
        </w:rPr>
      </w:pPr>
      <w:r>
        <w:rPr>
          <w:b/>
        </w:rPr>
        <w:t>Flujo de eventos alternativos:</w:t>
      </w:r>
    </w:p>
    <w:p w:rsidR="00C27A11" w:rsidRDefault="00C27A11" w:rsidP="00C27A1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7A11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C27A11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5"/>
            </w:pPr>
            <w:r>
              <w:t>3(a).  Si los datos son incorrectos se le                  pide al alumno agregarlos de nuevo.</w:t>
            </w:r>
          </w:p>
        </w:tc>
      </w:tr>
      <w:tr w:rsidR="00C27A11" w:rsidTr="00524E82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3(b). El/la alumno/a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7A11" w:rsidRDefault="00C27A11" w:rsidP="00C27A11">
      <w:pPr>
        <w:ind w:left="720"/>
      </w:pPr>
    </w:p>
    <w:p w:rsidR="00C27A11" w:rsidRDefault="00C27A11" w:rsidP="00C27A11">
      <w:pPr>
        <w:numPr>
          <w:ilvl w:val="0"/>
          <w:numId w:val="10"/>
        </w:numPr>
        <w:spacing w:after="0"/>
      </w:pPr>
      <w:r>
        <w:rPr>
          <w:b/>
        </w:rPr>
        <w:t>Post-Condiciones:</w:t>
      </w:r>
      <w:r>
        <w:t xml:space="preserve"> El/la alumno/a puede acceder a su perfil.</w:t>
      </w:r>
    </w:p>
    <w:p w:rsidR="00C27A11" w:rsidRPr="00267EC2" w:rsidRDefault="00267EC2" w:rsidP="00267EC2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 w:rsidRPr="00267EC2">
        <w:rPr>
          <w:b/>
          <w:bCs/>
          <w:sz w:val="24"/>
          <w:szCs w:val="24"/>
        </w:rPr>
        <w:t>Registro de alumno/a.</w:t>
      </w:r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EA5D04" w:rsidRDefault="00EA5D04" w:rsidP="00EA5D04"/>
    <w:p w:rsidR="00EA5D04" w:rsidRDefault="00EA5D04" w:rsidP="00EA5D04"/>
    <w:p w:rsidR="00EA5D04" w:rsidRDefault="00EA5D04" w:rsidP="00EA5D04"/>
    <w:p w:rsidR="00267EC2" w:rsidRDefault="00267EC2" w:rsidP="00267EC2">
      <w:pPr>
        <w:rPr>
          <w:b/>
        </w:rPr>
      </w:pPr>
      <w:r>
        <w:rPr>
          <w:b/>
        </w:rPr>
        <w:t xml:space="preserve">Caso de Uso: </w:t>
      </w:r>
      <w:r>
        <w:t>Registro de profesor/a.</w:t>
      </w:r>
      <w:r>
        <w:rPr>
          <w:b/>
        </w:rPr>
        <w:t>(Profesor)</w:t>
      </w:r>
    </w:p>
    <w:p w:rsidR="00267EC2" w:rsidRDefault="00267EC2" w:rsidP="00267EC2">
      <w:pPr>
        <w:numPr>
          <w:ilvl w:val="0"/>
          <w:numId w:val="9"/>
        </w:numPr>
        <w:spacing w:after="0"/>
      </w:pPr>
      <w:r>
        <w:rPr>
          <w:b/>
        </w:rPr>
        <w:t>Descripción:</w:t>
      </w:r>
      <w:r>
        <w:t xml:space="preserve"> Permite el registro de cuenta profesor.</w:t>
      </w:r>
    </w:p>
    <w:p w:rsidR="00267EC2" w:rsidRDefault="00267EC2" w:rsidP="00267EC2">
      <w:pPr>
        <w:numPr>
          <w:ilvl w:val="0"/>
          <w:numId w:val="9"/>
        </w:numPr>
        <w:spacing w:after="0"/>
      </w:pPr>
      <w:r>
        <w:rPr>
          <w:b/>
        </w:rPr>
        <w:t>Pre-condiciones:</w:t>
      </w:r>
      <w:r>
        <w:t xml:space="preserve"> El/la administrador/a debe enviar un correo con el enlace para el registro.</w:t>
      </w:r>
    </w:p>
    <w:p w:rsidR="00267EC2" w:rsidRDefault="00267EC2" w:rsidP="00267EC2">
      <w:pPr>
        <w:numPr>
          <w:ilvl w:val="0"/>
          <w:numId w:val="9"/>
        </w:numPr>
        <w:spacing w:after="0"/>
        <w:rPr>
          <w:b/>
        </w:rPr>
      </w:pPr>
      <w:r>
        <w:rPr>
          <w:b/>
        </w:rPr>
        <w:t>Flujo de eventos básicos:</w:t>
      </w:r>
    </w:p>
    <w:p w:rsidR="00267EC2" w:rsidRDefault="00267EC2" w:rsidP="00267EC2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7EC2" w:rsidTr="00524E82">
        <w:trPr>
          <w:trHeight w:val="5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67EC2" w:rsidTr="00524E82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El profesor ingresa a su correo, y abre el correo con el enlace de registro.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ind w:left="720"/>
            </w:pPr>
          </w:p>
        </w:tc>
      </w:tr>
      <w:tr w:rsidR="00267EC2" w:rsidTr="00524E82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El profesor completa con los campos requeridos en el formulario de registro de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Valida los datos ingresados por el profesor.</w:t>
            </w:r>
          </w:p>
          <w:p w:rsidR="00267EC2" w:rsidRDefault="00267EC2" w:rsidP="00524E82">
            <w:pPr>
              <w:widowControl w:val="0"/>
              <w:spacing w:line="240" w:lineRule="auto"/>
            </w:pPr>
          </w:p>
        </w:tc>
      </w:tr>
    </w:tbl>
    <w:p w:rsidR="00267EC2" w:rsidRDefault="00267EC2" w:rsidP="00267EC2"/>
    <w:p w:rsidR="00267EC2" w:rsidRDefault="00267EC2" w:rsidP="00267EC2">
      <w:pPr>
        <w:ind w:left="720"/>
      </w:pPr>
    </w:p>
    <w:p w:rsidR="00267EC2" w:rsidRDefault="00267EC2" w:rsidP="00267EC2">
      <w:pPr>
        <w:numPr>
          <w:ilvl w:val="0"/>
          <w:numId w:val="8"/>
        </w:numPr>
        <w:spacing w:after="0"/>
        <w:rPr>
          <w:b/>
        </w:rPr>
      </w:pPr>
      <w:r>
        <w:rPr>
          <w:b/>
        </w:rPr>
        <w:t>Flujo de eventos alternativos:</w:t>
      </w:r>
    </w:p>
    <w:p w:rsidR="00267EC2" w:rsidRDefault="00267EC2" w:rsidP="00267EC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7EC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267EC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ind w:firstLine="425"/>
            </w:pPr>
            <w:r>
              <w:t>3(a).  Si los datos son incorrectos se le                  pide al/la profesor/a agregarlos de nuevo.</w:t>
            </w:r>
          </w:p>
        </w:tc>
      </w:tr>
      <w:tr w:rsidR="00267EC2" w:rsidTr="00524E82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  <w:ind w:left="425"/>
            </w:pPr>
            <w:r>
              <w:t>4. El/la profesor/a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524E82">
            <w:pPr>
              <w:widowControl w:val="0"/>
              <w:spacing w:line="240" w:lineRule="auto"/>
            </w:pPr>
          </w:p>
        </w:tc>
      </w:tr>
    </w:tbl>
    <w:p w:rsidR="00267EC2" w:rsidRDefault="00267EC2" w:rsidP="00267EC2"/>
    <w:p w:rsidR="00267EC2" w:rsidRDefault="00267EC2" w:rsidP="00267EC2">
      <w:pPr>
        <w:numPr>
          <w:ilvl w:val="0"/>
          <w:numId w:val="11"/>
        </w:numPr>
        <w:spacing w:after="0"/>
      </w:pPr>
      <w:r>
        <w:rPr>
          <w:b/>
        </w:rPr>
        <w:t>Post-Condiciones:</w:t>
      </w:r>
      <w:r>
        <w:t xml:space="preserve"> El/la profesor/a puede acceder a su perfil.</w:t>
      </w:r>
    </w:p>
    <w:p w:rsidR="00267EC2" w:rsidRDefault="00267EC2" w:rsidP="00EA5D04"/>
    <w:p w:rsidR="00EA5D04" w:rsidRDefault="00EA5D04" w:rsidP="00EA5D04"/>
    <w:p w:rsidR="00EA5D04" w:rsidRDefault="00EA5D04" w:rsidP="00EA5D04"/>
    <w:p w:rsidR="00002A12" w:rsidRDefault="00002A12" w:rsidP="00EA5D04"/>
    <w:p w:rsidR="001E6C46" w:rsidRDefault="001E6C46" w:rsidP="00EA5D04"/>
    <w:p w:rsidR="00267EC2" w:rsidRPr="00267EC2" w:rsidRDefault="00267EC2" w:rsidP="00267EC2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 w:rsidRPr="00267EC2">
        <w:rPr>
          <w:b/>
          <w:bCs/>
        </w:rPr>
        <w:t>Registro de profesor/a.</w:t>
      </w:r>
    </w:p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267EC2" w:rsidRDefault="00267EC2" w:rsidP="00EA5D04"/>
    <w:p w:rsidR="00267EC2" w:rsidRDefault="00267EC2" w:rsidP="00EA5D04"/>
    <w:p w:rsidR="00267EC2" w:rsidRDefault="00267EC2" w:rsidP="00EA5D04"/>
    <w:p w:rsidR="00267EC2" w:rsidRDefault="00267EC2" w:rsidP="00EA5D04"/>
    <w:p w:rsidR="00267EC2" w:rsidRDefault="00267EC2" w:rsidP="00EA5D04"/>
    <w:p w:rsidR="00592286" w:rsidRPr="00190CFA" w:rsidRDefault="00592286" w:rsidP="00592286">
      <w:pPr>
        <w:rPr>
          <w:b/>
        </w:rPr>
      </w:pPr>
      <w:r w:rsidRPr="00190CFA">
        <w:rPr>
          <w:b/>
        </w:rPr>
        <w:t xml:space="preserve">Caso de Uso: </w:t>
      </w:r>
      <w:r w:rsidRPr="00190CFA">
        <w:t xml:space="preserve">Inicio de sesión de usuario </w:t>
      </w:r>
      <w:r w:rsidRPr="00190CFA">
        <w:rPr>
          <w:b/>
        </w:rPr>
        <w:t>(administrador/profesor/alumno).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t>Descripción:</w:t>
      </w:r>
      <w:r w:rsidRPr="00190CFA">
        <w:t xml:space="preserve"> Permite el ingreso de el/la usuario/a al sistema.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t>Pre-condiciones:</w:t>
      </w:r>
      <w:r w:rsidRPr="00190CFA">
        <w:t xml:space="preserve"> El usuario debe estar registrado en el sistema.</w:t>
      </w:r>
    </w:p>
    <w:p w:rsidR="00592286" w:rsidRDefault="00592286" w:rsidP="00592286">
      <w:pPr>
        <w:numPr>
          <w:ilvl w:val="0"/>
          <w:numId w:val="16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>
      <w:pPr>
        <w:ind w:left="720"/>
      </w:pPr>
    </w:p>
    <w:tbl>
      <w:tblPr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00"/>
      </w:tblGrid>
      <w:tr w:rsidR="00592286" w:rsidTr="00524E82">
        <w:trPr>
          <w:trHeight w:val="49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Tr="00524E82">
        <w:trPr>
          <w:trHeight w:val="82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 w:rsidRPr="00190CFA">
              <w:t>El/la usuario/a ingresa a la pantalla de inicio.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ind w:left="720"/>
            </w:pPr>
            <w:r>
              <w:t>.</w:t>
            </w:r>
          </w:p>
        </w:tc>
      </w:tr>
      <w:tr w:rsidR="00592286" w:rsidTr="00524E82">
        <w:trPr>
          <w:trHeight w:val="43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 w:rsidRPr="00190CFA">
              <w:lastRenderedPageBreak/>
              <w:t xml:space="preserve">El/la usuario ingresa al apartado iniciar </w:t>
            </w:r>
            <w:proofErr w:type="spellStart"/>
            <w:r w:rsidRPr="00190CFA">
              <w:t>sesion</w:t>
            </w:r>
            <w:proofErr w:type="spellEnd"/>
            <w:r w:rsidRPr="00190CFA">
              <w:t xml:space="preserve"> y completa el formulario con sus datos de inicio de sesión.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>
              <w:t>Valida los datos ingresados.</w:t>
            </w:r>
          </w:p>
        </w:tc>
      </w:tr>
      <w:tr w:rsidR="00592286" w:rsidRPr="00190CFA" w:rsidTr="00524E82">
        <w:trPr>
          <w:trHeight w:val="435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7"/>
              </w:numPr>
              <w:spacing w:after="0" w:line="240" w:lineRule="auto"/>
            </w:pPr>
            <w:r w:rsidRPr="00190CFA">
              <w:t>El sistema permite el acceso del usuario a la página principal acorde a su rol..</w:t>
            </w:r>
          </w:p>
        </w:tc>
      </w:tr>
    </w:tbl>
    <w:p w:rsidR="00592286" w:rsidRPr="00190CFA" w:rsidRDefault="00592286" w:rsidP="00592286">
      <w:pPr>
        <w:ind w:left="720"/>
      </w:pPr>
    </w:p>
    <w:p w:rsidR="00592286" w:rsidRPr="00190CFA" w:rsidRDefault="00592286" w:rsidP="00592286">
      <w:pPr>
        <w:ind w:left="720"/>
      </w:pPr>
    </w:p>
    <w:p w:rsidR="00592286" w:rsidRDefault="00592286" w:rsidP="00592286">
      <w:pPr>
        <w:numPr>
          <w:ilvl w:val="0"/>
          <w:numId w:val="15"/>
        </w:numPr>
        <w:spacing w:after="0"/>
        <w:rPr>
          <w:b/>
        </w:rPr>
      </w:pPr>
      <w:r>
        <w:rPr>
          <w:b/>
        </w:rPr>
        <w:t>Flujo de eventos alternativos: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firstLine="425"/>
            </w:pPr>
            <w:r w:rsidRPr="00190CFA">
              <w:t>2(a).   Si los datos son incorrectos se le                  pide al/la usuario/a agregarlos de nuevo.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 xml:space="preserve">    2(b). El usuario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</w:p>
        </w:tc>
      </w:tr>
    </w:tbl>
    <w:p w:rsidR="00592286" w:rsidRPr="00190CFA" w:rsidRDefault="00592286" w:rsidP="00592286">
      <w:pPr>
        <w:ind w:left="720"/>
      </w:pPr>
    </w:p>
    <w:p w:rsidR="00592286" w:rsidRDefault="00592286" w:rsidP="00592286">
      <w:pPr>
        <w:numPr>
          <w:ilvl w:val="0"/>
          <w:numId w:val="18"/>
        </w:numPr>
        <w:spacing w:after="0"/>
      </w:pPr>
      <w:r w:rsidRPr="00190CFA">
        <w:rPr>
          <w:b/>
        </w:rPr>
        <w:t>Post-Condiciones:</w:t>
      </w:r>
      <w:r w:rsidRPr="00190CFA">
        <w:t xml:space="preserve"> El/la usuario/a puede acceder a su perfil acorde a su rol.</w:t>
      </w:r>
    </w:p>
    <w:p w:rsidR="00592286" w:rsidRDefault="00592286" w:rsidP="00592286">
      <w:pPr>
        <w:spacing w:after="0"/>
      </w:pPr>
    </w:p>
    <w:p w:rsidR="00592286" w:rsidRDefault="00592286" w:rsidP="00592286">
      <w:pPr>
        <w:spacing w:after="0"/>
      </w:pPr>
    </w:p>
    <w:p w:rsidR="00592286" w:rsidRDefault="00592286" w:rsidP="00592286">
      <w:pPr>
        <w:spacing w:after="0"/>
      </w:pPr>
    </w:p>
    <w:p w:rsidR="00592286" w:rsidRDefault="00592286" w:rsidP="00592286">
      <w:pPr>
        <w:spacing w:after="0"/>
      </w:pPr>
    </w:p>
    <w:p w:rsidR="00592286" w:rsidRPr="00267EC2" w:rsidRDefault="00592286" w:rsidP="00592286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 w:rsidRPr="00190CFA">
        <w:t xml:space="preserve">Inicio de sesión de usuario </w:t>
      </w:r>
      <w:r w:rsidRPr="00190CFA">
        <w:rPr>
          <w:b/>
        </w:rPr>
        <w:t>(administrador/profesor/alumno).</w:t>
      </w:r>
    </w:p>
    <w:p w:rsidR="00592286" w:rsidRPr="00190CFA" w:rsidRDefault="00592286" w:rsidP="00592286">
      <w:pPr>
        <w:spacing w:after="0"/>
      </w:pPr>
    </w:p>
    <w:p w:rsidR="00592286" w:rsidRPr="00190CFA" w:rsidRDefault="00592286" w:rsidP="00592286">
      <w:r w:rsidRPr="00190CFA">
        <w:br w:type="page"/>
      </w:r>
    </w:p>
    <w:p w:rsidR="00267EC2" w:rsidRDefault="00267EC2" w:rsidP="00EA5D04"/>
    <w:p w:rsidR="00592286" w:rsidRDefault="00592286" w:rsidP="00EA5D04"/>
    <w:p w:rsidR="00592286" w:rsidRPr="00190CFA" w:rsidRDefault="00592286" w:rsidP="00592286">
      <w:r w:rsidRPr="00190CFA">
        <w:rPr>
          <w:b/>
        </w:rPr>
        <w:t xml:space="preserve">Caso de Uso: </w:t>
      </w:r>
      <w:r w:rsidRPr="00190CFA">
        <w:t>Subir archivos de parte de los alumnos.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t>Descripción:</w:t>
      </w:r>
      <w:r w:rsidRPr="00190CFA">
        <w:t xml:space="preserve"> Permite a los alumnos subir archivos que serán visibles para los alumnos, profesores y administradores.</w:t>
      </w:r>
    </w:p>
    <w:p w:rsidR="00592286" w:rsidRPr="00190CFA" w:rsidRDefault="00592286" w:rsidP="00592286">
      <w:pPr>
        <w:numPr>
          <w:ilvl w:val="0"/>
          <w:numId w:val="16"/>
        </w:numPr>
        <w:spacing w:after="0"/>
      </w:pPr>
      <w:r w:rsidRPr="00190CFA">
        <w:rPr>
          <w:b/>
        </w:rPr>
        <w:t>Pre-condiciones:</w:t>
      </w:r>
      <w:r w:rsidRPr="00190CFA">
        <w:t xml:space="preserve"> El alumno debe estar registrado en el sistema y debe estar autenticado en el sistema, además debe estar en un grupo con un proyecto en curso.</w:t>
      </w:r>
    </w:p>
    <w:p w:rsidR="00592286" w:rsidRDefault="00592286" w:rsidP="00592286">
      <w:pPr>
        <w:numPr>
          <w:ilvl w:val="0"/>
          <w:numId w:val="16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9"/>
              </w:numPr>
              <w:spacing w:after="0" w:line="240" w:lineRule="auto"/>
            </w:pPr>
            <w:r w:rsidRPr="00190CFA">
              <w:t>El usuario ingresa a la pantalla de “proyecto” y elige la opción “subir 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19"/>
              </w:numPr>
              <w:spacing w:after="0" w:line="240" w:lineRule="auto"/>
            </w:pPr>
            <w:r w:rsidRPr="00190CFA">
              <w:t>El sistema valida el archivo según tamaño máximo de subida.</w:t>
            </w:r>
          </w:p>
        </w:tc>
      </w:tr>
    </w:tbl>
    <w:p w:rsidR="00592286" w:rsidRPr="00190CFA" w:rsidRDefault="00592286" w:rsidP="00592286">
      <w:pPr>
        <w:ind w:left="720"/>
      </w:pPr>
    </w:p>
    <w:p w:rsidR="00592286" w:rsidRPr="00190CFA" w:rsidRDefault="00592286" w:rsidP="00592286">
      <w:pPr>
        <w:ind w:left="720"/>
      </w:pPr>
    </w:p>
    <w:p w:rsidR="00592286" w:rsidRDefault="00592286" w:rsidP="00592286">
      <w:pPr>
        <w:numPr>
          <w:ilvl w:val="0"/>
          <w:numId w:val="15"/>
        </w:numPr>
        <w:spacing w:after="0"/>
        <w:rPr>
          <w:b/>
        </w:rPr>
      </w:pPr>
      <w:r>
        <w:rPr>
          <w:b/>
        </w:rPr>
        <w:t>Flujo de eventos alternativos: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425"/>
            </w:pPr>
            <w:r w:rsidRPr="00190CFA">
              <w:t>2(a). Si el archivo supera el límite de subida enviará mensaje de error.</w:t>
            </w:r>
          </w:p>
        </w:tc>
      </w:tr>
    </w:tbl>
    <w:p w:rsidR="00592286" w:rsidRPr="00190CFA" w:rsidRDefault="00592286" w:rsidP="00592286">
      <w:pPr>
        <w:ind w:left="720"/>
      </w:pPr>
    </w:p>
    <w:p w:rsidR="00592286" w:rsidRPr="00190CFA" w:rsidRDefault="00592286" w:rsidP="00592286">
      <w:pPr>
        <w:numPr>
          <w:ilvl w:val="0"/>
          <w:numId w:val="18"/>
        </w:numPr>
        <w:spacing w:after="0"/>
      </w:pPr>
      <w:r w:rsidRPr="00190CFA">
        <w:rPr>
          <w:b/>
        </w:rPr>
        <w:t>Post-Condiciones:</w:t>
      </w:r>
      <w:r w:rsidRPr="00190CFA">
        <w:t xml:space="preserve"> Los archivos quedan visibles para los miembros del proyecto del grupo y para profesor/as y administrador/as.</w:t>
      </w:r>
    </w:p>
    <w:p w:rsidR="00592286" w:rsidRPr="00190CFA" w:rsidRDefault="00592286" w:rsidP="00592286"/>
    <w:p w:rsidR="00592286" w:rsidRDefault="00592286" w:rsidP="00EA5D04"/>
    <w:p w:rsidR="00592286" w:rsidRDefault="00592286" w:rsidP="00EA5D04"/>
    <w:p w:rsidR="00592286" w:rsidRDefault="00592286" w:rsidP="00EA5D04"/>
    <w:p w:rsidR="00592286" w:rsidRDefault="00592286" w:rsidP="00EA5D04"/>
    <w:p w:rsidR="00592286" w:rsidRDefault="00592286" w:rsidP="00EA5D04"/>
    <w:p w:rsidR="00592286" w:rsidRPr="00592286" w:rsidRDefault="00592286" w:rsidP="00592286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 w:rsidRPr="00592286">
        <w:rPr>
          <w:b/>
        </w:rPr>
        <w:t xml:space="preserve"> archivos de parte de los alumnos.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Pr="00190CFA" w:rsidRDefault="00592286" w:rsidP="00592286">
      <w:r w:rsidRPr="00190CFA">
        <w:rPr>
          <w:b/>
        </w:rPr>
        <w:lastRenderedPageBreak/>
        <w:t>Casos de Uso:</w:t>
      </w:r>
      <w:r w:rsidRPr="00190CFA">
        <w:t xml:space="preserve"> Crea grupo de trabajo (Alumno)</w:t>
      </w:r>
    </w:p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3"/>
        </w:numPr>
        <w:spacing w:after="0"/>
      </w:pPr>
      <w:r w:rsidRPr="00190CFA">
        <w:rPr>
          <w:b/>
        </w:rPr>
        <w:t>Descripción:</w:t>
      </w:r>
      <w:r w:rsidRPr="00190CFA">
        <w:t xml:space="preserve"> Permitir Crear un grupo de trabajo con alumnos que se encuentren registrados en el sistema.</w:t>
      </w:r>
    </w:p>
    <w:p w:rsidR="00592286" w:rsidRPr="00190CFA" w:rsidRDefault="00592286" w:rsidP="00592286">
      <w:pPr>
        <w:numPr>
          <w:ilvl w:val="0"/>
          <w:numId w:val="23"/>
        </w:numPr>
        <w:spacing w:after="0"/>
      </w:pPr>
      <w:r w:rsidRPr="00190CFA">
        <w:rPr>
          <w:b/>
        </w:rPr>
        <w:t>Pre-condiciones:</w:t>
      </w:r>
      <w:r w:rsidRPr="00190CFA">
        <w:t xml:space="preserve"> Iniciar sesión como alumno, los alumnos de ese grupo ya deben estar registrados en el sistema y no deben estar en ningún otro grupo </w:t>
      </w:r>
      <w:r>
        <w:t>existente</w:t>
      </w:r>
      <w:r w:rsidRPr="00190CFA">
        <w:t>.</w:t>
      </w:r>
    </w:p>
    <w:p w:rsidR="00592286" w:rsidRDefault="00592286" w:rsidP="00592286">
      <w:pPr>
        <w:numPr>
          <w:ilvl w:val="0"/>
          <w:numId w:val="23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/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Seleccionar la opción ”Crear grupo de trabajo” la cual se encuentra en la barra lateral Izquierda de la pantalla de inicio.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Muestra el formulario para el registro del nuevo grupo.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alumno completa todos los datos solicitados en el formulario.</w:t>
            </w:r>
            <w:r w:rsidRPr="00190CFA">
              <w:tab/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sistema verifica las validaciones correspondientes.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sistema envía notificación al profesor para validación del el grupo de trabajo.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Si el profesor valida el grupo, los datos son registrados en el sistema</w:t>
            </w:r>
          </w:p>
        </w:tc>
      </w:tr>
    </w:tbl>
    <w:p w:rsidR="00592286" w:rsidRPr="00190CFA" w:rsidRDefault="00592286" w:rsidP="00592286"/>
    <w:p w:rsidR="00592286" w:rsidRDefault="00592286" w:rsidP="00592286">
      <w:pPr>
        <w:numPr>
          <w:ilvl w:val="0"/>
          <w:numId w:val="21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>6(a) El profesor no valida el grupo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190CFA">
              <w:t>6(b) Los datos no serán registrados en el sistema.</w:t>
            </w:r>
          </w:p>
        </w:tc>
      </w:tr>
    </w:tbl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2"/>
        </w:numPr>
        <w:spacing w:after="0"/>
      </w:pPr>
      <w:proofErr w:type="spellStart"/>
      <w:r w:rsidRPr="00190CFA">
        <w:rPr>
          <w:b/>
        </w:rPr>
        <w:t>Post-</w:t>
      </w:r>
      <w:proofErr w:type="gramStart"/>
      <w:r w:rsidRPr="00190CFA">
        <w:rPr>
          <w:b/>
        </w:rPr>
        <w:t>Condiciones:</w:t>
      </w:r>
      <w:r w:rsidRPr="00190CFA">
        <w:t>El</w:t>
      </w:r>
      <w:proofErr w:type="spellEnd"/>
      <w:proofErr w:type="gramEnd"/>
      <w:r w:rsidRPr="00190CFA">
        <w:t xml:space="preserve"> alumno puede crear correctamente un grupo de trabajo.</w:t>
      </w:r>
    </w:p>
    <w:p w:rsidR="00592286" w:rsidRDefault="00592286" w:rsidP="00592286"/>
    <w:p w:rsidR="00592286" w:rsidRDefault="00592286" w:rsidP="00592286"/>
    <w:p w:rsidR="00592286" w:rsidRDefault="00592286" w:rsidP="00592286"/>
    <w:p w:rsidR="00592286" w:rsidRDefault="00592286" w:rsidP="00592286"/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crear grupo de trabajo</w:t>
      </w:r>
      <w:r w:rsidRPr="00592286">
        <w:rPr>
          <w:b/>
        </w:rPr>
        <w:t>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Pr="00190CFA" w:rsidRDefault="00592286" w:rsidP="00592286">
      <w:r w:rsidRPr="00190CFA">
        <w:rPr>
          <w:b/>
        </w:rPr>
        <w:lastRenderedPageBreak/>
        <w:t xml:space="preserve">Casos de Uso: </w:t>
      </w:r>
      <w:r w:rsidRPr="00190CFA">
        <w:t>Crear Proyecto (Alumno)</w:t>
      </w:r>
    </w:p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Descripción:</w:t>
      </w:r>
      <w:r w:rsidRPr="00190CFA">
        <w:t xml:space="preserve"> Permite Crear un proyecto que estará compuesto por un grupo de trabajo conformado con alumnos de la asignatura</w:t>
      </w:r>
    </w:p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Precondiciones:</w:t>
      </w:r>
      <w:r w:rsidRPr="00190CFA">
        <w:t xml:space="preserve"> El alumno debe iniciar sesión, y debe estar conformado por un grupo de trabajo que ya esté registrado en el sistema.</w:t>
      </w:r>
    </w:p>
    <w:p w:rsidR="00592286" w:rsidRDefault="00592286" w:rsidP="00592286">
      <w:pPr>
        <w:numPr>
          <w:ilvl w:val="0"/>
          <w:numId w:val="24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/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Seleccionar la opción “Crear Proyecto” La cual se encuentra en la barra lateral Izquierda del usuario correspondiente.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Muestra el formulario de creación de grupo.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190CFA">
              <w:t xml:space="preserve"> Alumno completa con los datos solicitados.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sistema verifica las validaciones correspondientes.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Si los datos son válidos, son registrados en el sistema.</w:t>
            </w:r>
          </w:p>
        </w:tc>
      </w:tr>
    </w:tbl>
    <w:p w:rsidR="00592286" w:rsidRPr="00190CFA" w:rsidRDefault="00592286" w:rsidP="00592286"/>
    <w:p w:rsidR="00592286" w:rsidRDefault="00592286" w:rsidP="00592286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</w:pPr>
          </w:p>
        </w:tc>
      </w:tr>
    </w:tbl>
    <w:p w:rsidR="00592286" w:rsidRDefault="00592286" w:rsidP="00592286"/>
    <w:p w:rsidR="00592286" w:rsidRPr="00190CFA" w:rsidRDefault="00592286" w:rsidP="00592286">
      <w:pPr>
        <w:numPr>
          <w:ilvl w:val="0"/>
          <w:numId w:val="25"/>
        </w:numPr>
        <w:spacing w:after="0"/>
      </w:pPr>
      <w:proofErr w:type="spellStart"/>
      <w:r w:rsidRPr="00190CFA">
        <w:rPr>
          <w:b/>
        </w:rPr>
        <w:t>Post-</w:t>
      </w:r>
      <w:proofErr w:type="gramStart"/>
      <w:r w:rsidRPr="00190CFA">
        <w:rPr>
          <w:b/>
        </w:rPr>
        <w:t>Condiciones:</w:t>
      </w:r>
      <w:r w:rsidRPr="00190CFA">
        <w:t>El</w:t>
      </w:r>
      <w:proofErr w:type="spellEnd"/>
      <w:proofErr w:type="gramEnd"/>
      <w:r w:rsidRPr="00190CFA">
        <w:t xml:space="preserve"> Profesor o Administrador puede crear correctamente un proyecto con su grupo de trabajo correspondiente.</w:t>
      </w:r>
    </w:p>
    <w:p w:rsidR="00592286" w:rsidRPr="00190CFA" w:rsidRDefault="00592286" w:rsidP="00592286"/>
    <w:p w:rsidR="00592286" w:rsidRPr="00190CFA" w:rsidRDefault="00592286" w:rsidP="00592286">
      <w:r w:rsidRPr="00190CFA">
        <w:br w:type="page"/>
      </w:r>
    </w:p>
    <w:p w:rsidR="00592286" w:rsidRPr="00592286" w:rsidRDefault="00592286" w:rsidP="00592286">
      <w:pPr>
        <w:jc w:val="center"/>
        <w:rPr>
          <w:sz w:val="24"/>
          <w:szCs w:val="24"/>
        </w:rPr>
      </w:pPr>
    </w:p>
    <w:p w:rsidR="00592286" w:rsidRDefault="00592286" w:rsidP="00592286"/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crear proyecto</w:t>
      </w:r>
      <w:r w:rsidRPr="00592286">
        <w:rPr>
          <w:b/>
        </w:rPr>
        <w:t>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rPr>
          <w:b/>
        </w:rPr>
      </w:pPr>
      <w:r w:rsidRPr="00190CFA">
        <w:rPr>
          <w:b/>
        </w:rPr>
        <w:t xml:space="preserve">Casos de Uso: </w:t>
      </w:r>
      <w:r w:rsidRPr="00190CFA">
        <w:t xml:space="preserve">Eliminar cuenta alumno. </w:t>
      </w:r>
      <w:r>
        <w:rPr>
          <w:b/>
        </w:rPr>
        <w:t>(Profesor)</w:t>
      </w:r>
    </w:p>
    <w:p w:rsidR="00592286" w:rsidRDefault="00592286" w:rsidP="00592286"/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Descripción:</w:t>
      </w:r>
      <w:r w:rsidRPr="00190CFA">
        <w:t xml:space="preserve"> Permite dar de baja una cuenta alumno.</w:t>
      </w:r>
    </w:p>
    <w:p w:rsidR="00592286" w:rsidRPr="00190CFA" w:rsidRDefault="00592286" w:rsidP="00592286">
      <w:pPr>
        <w:numPr>
          <w:ilvl w:val="0"/>
          <w:numId w:val="24"/>
        </w:numPr>
        <w:spacing w:after="0"/>
      </w:pPr>
      <w:r w:rsidRPr="00190CFA">
        <w:rPr>
          <w:b/>
        </w:rPr>
        <w:t>Precondiciones:</w:t>
      </w:r>
      <w:r w:rsidRPr="00190CFA">
        <w:t xml:space="preserve"> El profesor debe haber iniciado sesión y que al alumno que se quiere eliminar, debe estar registrado en el sistema</w:t>
      </w:r>
    </w:p>
    <w:p w:rsidR="00592286" w:rsidRDefault="00592286" w:rsidP="00592286">
      <w:pPr>
        <w:numPr>
          <w:ilvl w:val="0"/>
          <w:numId w:val="24"/>
        </w:numPr>
        <w:spacing w:after="0"/>
        <w:rPr>
          <w:b/>
        </w:rPr>
      </w:pPr>
      <w:r>
        <w:rPr>
          <w:b/>
        </w:rPr>
        <w:t>Flujo de eventos Básicos:</w:t>
      </w:r>
    </w:p>
    <w:p w:rsidR="00592286" w:rsidRDefault="00592286" w:rsidP="00592286"/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El profesor ingresa a la pantalla del listado de alumnos, luego debe seleccionar el alumno al cual desea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/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Debe seleccionar la opción eliminar alumno.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/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Debe mostrar una notificación de confirmación.</w:t>
            </w:r>
            <w:r w:rsidRPr="00190CFA">
              <w:tab/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Profesor confirma la eliminación del alumno.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sistema elimina la cuenta alumno.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RPr="00190CFA">
              <w:t>Se despliega mensaje de borrado exitoso.</w:t>
            </w:r>
          </w:p>
        </w:tc>
      </w:tr>
    </w:tbl>
    <w:p w:rsidR="00592286" w:rsidRPr="00190CFA" w:rsidRDefault="00592286" w:rsidP="00592286"/>
    <w:p w:rsidR="00592286" w:rsidRDefault="00592286" w:rsidP="00592286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>3(a) Profesor cancela la eliminación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spacing w:line="240" w:lineRule="auto"/>
            </w:pPr>
            <w:r w:rsidRPr="00190CFA">
              <w:t xml:space="preserve"> 3(b) Vuelve a la pantalla de listado alumno.</w:t>
            </w:r>
          </w:p>
        </w:tc>
      </w:tr>
    </w:tbl>
    <w:p w:rsidR="00592286" w:rsidRPr="00190CFA" w:rsidRDefault="00592286" w:rsidP="00592286"/>
    <w:p w:rsidR="00592286" w:rsidRPr="00190CFA" w:rsidRDefault="00592286" w:rsidP="00592286">
      <w:pPr>
        <w:numPr>
          <w:ilvl w:val="0"/>
          <w:numId w:val="25"/>
        </w:numPr>
        <w:spacing w:after="0"/>
      </w:pPr>
      <w:proofErr w:type="spellStart"/>
      <w:r w:rsidRPr="00190CFA">
        <w:rPr>
          <w:b/>
        </w:rPr>
        <w:t>PostCondiciones</w:t>
      </w:r>
      <w:proofErr w:type="spellEnd"/>
      <w:r w:rsidRPr="00190CFA">
        <w:rPr>
          <w:b/>
        </w:rPr>
        <w:t>:</w:t>
      </w:r>
      <w:r w:rsidRPr="00190CFA">
        <w:t xml:space="preserve"> El profesor elimina exitosamente al alumno.</w:t>
      </w:r>
    </w:p>
    <w:p w:rsidR="00592286" w:rsidRPr="00190CFA" w:rsidRDefault="00592286" w:rsidP="00592286">
      <w:pPr>
        <w:ind w:left="720"/>
      </w:pPr>
    </w:p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eliminar cuenta alumno</w:t>
      </w:r>
      <w:r w:rsidRPr="00592286">
        <w:rPr>
          <w:b/>
        </w:rPr>
        <w:t>.</w:t>
      </w:r>
    </w:p>
    <w:p w:rsidR="00592286" w:rsidRPr="00190CFA" w:rsidRDefault="00592286" w:rsidP="00592286">
      <w:pPr>
        <w:ind w:left="720"/>
      </w:pPr>
    </w:p>
    <w:p w:rsidR="00592286" w:rsidRDefault="00592286" w:rsidP="00592286">
      <w:pPr>
        <w:jc w:val="center"/>
        <w:rPr>
          <w:b/>
        </w:rPr>
      </w:pPr>
    </w:p>
    <w:p w:rsidR="00592286" w:rsidRPr="00190CFA" w:rsidRDefault="00592286" w:rsidP="00592286"/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92286" w:rsidRPr="00190CFA" w:rsidRDefault="00592286" w:rsidP="00592286">
      <w:pPr>
        <w:ind w:left="720"/>
      </w:pPr>
      <w:r w:rsidRPr="00190CFA">
        <w:rPr>
          <w:b/>
        </w:rPr>
        <w:lastRenderedPageBreak/>
        <w:t xml:space="preserve">Casos de Uso: </w:t>
      </w:r>
      <w:r w:rsidRPr="00190CFA">
        <w:t>Eliminar Profesor (</w:t>
      </w:r>
      <w:r w:rsidRPr="00190CFA">
        <w:rPr>
          <w:b/>
        </w:rPr>
        <w:t>Administrador</w:t>
      </w:r>
      <w:r w:rsidRPr="00190CFA">
        <w:t>)</w:t>
      </w:r>
    </w:p>
    <w:p w:rsidR="00592286" w:rsidRPr="00190CFA" w:rsidRDefault="00592286" w:rsidP="00592286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eliminar a un profesor en el sistema.</w:t>
      </w:r>
    </w:p>
    <w:p w:rsidR="00592286" w:rsidRPr="00190CFA" w:rsidRDefault="00592286" w:rsidP="00592286">
      <w:pPr>
        <w:numPr>
          <w:ilvl w:val="0"/>
          <w:numId w:val="31"/>
        </w:numPr>
        <w:spacing w:after="0"/>
      </w:pPr>
      <w:proofErr w:type="spellStart"/>
      <w:proofErr w:type="gramStart"/>
      <w:r w:rsidRPr="00190CFA">
        <w:rPr>
          <w:b/>
        </w:rPr>
        <w:t>Precondiciones:</w:t>
      </w:r>
      <w:r w:rsidRPr="00190CFA">
        <w:t>El</w:t>
      </w:r>
      <w:proofErr w:type="spellEnd"/>
      <w:proofErr w:type="gramEnd"/>
      <w:r w:rsidRPr="00190CFA">
        <w:t xml:space="preserve"> administrador debe haber iniciado sesión en el sistema, el profesor debe estar registrado en el sistema.</w:t>
      </w:r>
    </w:p>
    <w:p w:rsidR="00592286" w:rsidRPr="00592286" w:rsidRDefault="00592286" w:rsidP="00592286">
      <w:pPr>
        <w:numPr>
          <w:ilvl w:val="0"/>
          <w:numId w:val="31"/>
        </w:numPr>
        <w:spacing w:after="0"/>
        <w:rPr>
          <w:b/>
        </w:rPr>
      </w:pPr>
      <w:r>
        <w:rPr>
          <w:b/>
        </w:rPr>
        <w:t>Flujo de eventos Básicos: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El administrador ve la lista de profesores y selecciona a cuál quiere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Debe seleccionar la opción eliminar profesor que se encuentra al extremo derecho de la pantalla del nombre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Mostrará una notificación de confirmación de la eliminación del profesor.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Confirmar la eliminación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Se elimina al profesor del 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9228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190CFA">
              <w:t>Mostrar mensaje de eliminación exitosa.</w:t>
            </w:r>
          </w:p>
        </w:tc>
      </w:tr>
    </w:tbl>
    <w:p w:rsidR="00592286" w:rsidRPr="00190CFA" w:rsidRDefault="00592286" w:rsidP="00592286">
      <w:pPr>
        <w:rPr>
          <w:b/>
        </w:rPr>
      </w:pPr>
    </w:p>
    <w:p w:rsidR="00592286" w:rsidRDefault="00592286" w:rsidP="00592286">
      <w:pPr>
        <w:numPr>
          <w:ilvl w:val="0"/>
          <w:numId w:val="30"/>
        </w:numPr>
        <w:spacing w:after="0"/>
        <w:rPr>
          <w:b/>
        </w:rPr>
      </w:pPr>
      <w:r>
        <w:rPr>
          <w:b/>
        </w:rPr>
        <w:t>Flujo de eventos alternativos</w:t>
      </w:r>
    </w:p>
    <w:p w:rsidR="00592286" w:rsidRDefault="00592286" w:rsidP="00592286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92286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0CFA">
              <w:t>3(a)El administrador cancela la eliminación del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0CFA">
              <w:t>3(b) vuelve a la pantalla de listado de profesores.</w:t>
            </w:r>
          </w:p>
        </w:tc>
      </w:tr>
      <w:tr w:rsidR="00592286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286" w:rsidRPr="00190CFA" w:rsidRDefault="00592286" w:rsidP="00524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592286" w:rsidRPr="00190CFA" w:rsidRDefault="00592286" w:rsidP="00592286">
      <w:pPr>
        <w:rPr>
          <w:b/>
        </w:rPr>
      </w:pPr>
    </w:p>
    <w:p w:rsidR="00592286" w:rsidRPr="00190CFA" w:rsidRDefault="00592286" w:rsidP="00592286">
      <w:r w:rsidRPr="00190CFA">
        <w:rPr>
          <w:b/>
        </w:rPr>
        <w:t xml:space="preserve">Post-Condiciones: </w:t>
      </w:r>
      <w:r w:rsidRPr="00190CFA">
        <w:t>El administrador elimina al profesor del sistema exitosamente.</w:t>
      </w:r>
    </w:p>
    <w:p w:rsidR="00592286" w:rsidRPr="00190CFA" w:rsidRDefault="00592286" w:rsidP="00592286">
      <w:pPr>
        <w:rPr>
          <w:b/>
        </w:rPr>
      </w:pPr>
    </w:p>
    <w:p w:rsidR="00592286" w:rsidRPr="00190CFA" w:rsidRDefault="00592286" w:rsidP="00592286">
      <w:pPr>
        <w:rPr>
          <w:b/>
        </w:rPr>
      </w:pPr>
    </w:p>
    <w:p w:rsidR="00592286" w:rsidRDefault="00592286" w:rsidP="00592286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eliminar cuenta profesor</w:t>
      </w:r>
      <w:r w:rsidRPr="00592286">
        <w:rPr>
          <w:b/>
        </w:rPr>
        <w:t>.</w:t>
      </w: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Default="00592286" w:rsidP="00592286">
      <w:pPr>
        <w:jc w:val="center"/>
        <w:rPr>
          <w:b/>
        </w:rPr>
      </w:pPr>
    </w:p>
    <w:p w:rsidR="00592286" w:rsidRPr="00190CFA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rPr>
          <w:b/>
        </w:rPr>
      </w:pPr>
    </w:p>
    <w:p w:rsidR="00592286" w:rsidRDefault="00592286" w:rsidP="00592286">
      <w:pPr>
        <w:jc w:val="center"/>
      </w:pPr>
    </w:p>
    <w:p w:rsidR="00592286" w:rsidRDefault="00592286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Pr="00524E82" w:rsidRDefault="00524E82" w:rsidP="00524E82">
      <w:pPr>
        <w:rPr>
          <w:b/>
        </w:rPr>
      </w:pPr>
      <w:r w:rsidRPr="00190CFA">
        <w:rPr>
          <w:b/>
        </w:rPr>
        <w:t xml:space="preserve">Casos de Uso: </w:t>
      </w:r>
      <w:r w:rsidRPr="00190CFA">
        <w:t xml:space="preserve">Eliminar </w:t>
      </w:r>
      <w:proofErr w:type="gramStart"/>
      <w:r w:rsidRPr="00190CFA">
        <w:t>cuenta administrador</w:t>
      </w:r>
      <w:proofErr w:type="gramEnd"/>
      <w:r w:rsidRPr="00190CFA">
        <w:t xml:space="preserve">. </w:t>
      </w:r>
      <w:r w:rsidRPr="00190CFA">
        <w:rPr>
          <w:b/>
        </w:rPr>
        <w:t>(Administrador)</w:t>
      </w:r>
    </w:p>
    <w:p w:rsidR="00524E82" w:rsidRPr="00190CFA" w:rsidRDefault="00524E82" w:rsidP="00524E82">
      <w:pPr>
        <w:numPr>
          <w:ilvl w:val="0"/>
          <w:numId w:val="24"/>
        </w:numPr>
        <w:spacing w:after="0"/>
      </w:pPr>
      <w:r w:rsidRPr="00190CFA">
        <w:rPr>
          <w:b/>
        </w:rPr>
        <w:t>Descripción:</w:t>
      </w:r>
      <w:r w:rsidRPr="00190CFA">
        <w:t xml:space="preserve"> Permite dar de baja una </w:t>
      </w:r>
      <w:proofErr w:type="gramStart"/>
      <w:r w:rsidRPr="00190CFA">
        <w:t>cuenta administrador</w:t>
      </w:r>
      <w:proofErr w:type="gramEnd"/>
      <w:r w:rsidRPr="00190CFA">
        <w:t>.</w:t>
      </w:r>
    </w:p>
    <w:p w:rsidR="00524E82" w:rsidRPr="00190CFA" w:rsidRDefault="00524E82" w:rsidP="00524E82">
      <w:pPr>
        <w:numPr>
          <w:ilvl w:val="0"/>
          <w:numId w:val="24"/>
        </w:numPr>
        <w:spacing w:after="0"/>
      </w:pPr>
      <w:r w:rsidRPr="00190CFA">
        <w:rPr>
          <w:b/>
        </w:rPr>
        <w:t>Precondiciones:</w:t>
      </w:r>
      <w:r w:rsidRPr="00190CFA">
        <w:t xml:space="preserve"> El administrador debe haber iniciado sesión y que al administrador que se quiere eliminar, debe estar registrado en el sistema.</w:t>
      </w:r>
    </w:p>
    <w:p w:rsidR="00524E82" w:rsidRPr="00524E82" w:rsidRDefault="00524E82" w:rsidP="00524E82">
      <w:pPr>
        <w:numPr>
          <w:ilvl w:val="0"/>
          <w:numId w:val="24"/>
        </w:numPr>
        <w:spacing w:after="0"/>
        <w:rPr>
          <w:b/>
        </w:rPr>
      </w:pPr>
      <w:r>
        <w:rPr>
          <w:b/>
        </w:rPr>
        <w:t>Flujo de eventos Básicos: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El administrador accede a la pantalla del listado de administradores, luego debe seleccionar el alumno al cual desea eliminar.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Debe seleccionar la opción eliminar administrador.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Debe mostrar una notificación de confirmación.</w:t>
            </w:r>
            <w:r w:rsidRPr="00190CFA">
              <w:tab/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Administrador confirma la eliminación de administrador.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Sistema elimina la cuenta administrador.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2"/>
              </w:numPr>
              <w:spacing w:after="0" w:line="240" w:lineRule="auto"/>
            </w:pPr>
            <w:r w:rsidRPr="00190CFA">
              <w:t>Se despliega mensaje de borrado exitoso.</w:t>
            </w:r>
          </w:p>
        </w:tc>
      </w:tr>
    </w:tbl>
    <w:p w:rsidR="00524E82" w:rsidRPr="00190CFA" w:rsidRDefault="00524E82" w:rsidP="00524E82"/>
    <w:p w:rsidR="00524E82" w:rsidRP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>3(a) Administrador cancela la eliminación.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 xml:space="preserve"> 3(b) Se vuelve a la pantalla de listado de administradores.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Pr="00190CFA" w:rsidRDefault="00524E82" w:rsidP="00524E82"/>
    <w:p w:rsidR="00524E82" w:rsidRPr="00190CFA" w:rsidRDefault="00524E82" w:rsidP="00524E82">
      <w:pPr>
        <w:numPr>
          <w:ilvl w:val="0"/>
          <w:numId w:val="25"/>
        </w:numPr>
        <w:spacing w:after="0"/>
      </w:pPr>
      <w:proofErr w:type="spellStart"/>
      <w:r w:rsidRPr="00190CFA">
        <w:rPr>
          <w:b/>
        </w:rPr>
        <w:t>PostCondiciones</w:t>
      </w:r>
      <w:proofErr w:type="spellEnd"/>
      <w:r w:rsidRPr="00190CFA">
        <w:rPr>
          <w:b/>
        </w:rPr>
        <w:t>:</w:t>
      </w:r>
      <w:r w:rsidRPr="00190CFA">
        <w:t xml:space="preserve"> El profesor elimina exitosamente al alumno.</w:t>
      </w: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eliminar </w:t>
      </w:r>
      <w:proofErr w:type="gramStart"/>
      <w:r>
        <w:rPr>
          <w:b/>
        </w:rPr>
        <w:t>cuenta administrador</w:t>
      </w:r>
      <w:proofErr w:type="gramEnd"/>
      <w:r w:rsidRPr="00592286">
        <w:rPr>
          <w:b/>
        </w:rPr>
        <w:t>.</w:t>
      </w: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Pr="00190CFA" w:rsidRDefault="00524E82" w:rsidP="00524E82">
      <w:pPr>
        <w:ind w:left="720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Pr="00190CFA" w:rsidRDefault="00524E82" w:rsidP="00524E82">
      <w:pPr>
        <w:ind w:left="720"/>
      </w:pPr>
      <w:r w:rsidRPr="00190CFA">
        <w:rPr>
          <w:b/>
        </w:rPr>
        <w:lastRenderedPageBreak/>
        <w:t xml:space="preserve">Casos de Uso: </w:t>
      </w:r>
      <w:r w:rsidRPr="00190CFA">
        <w:t>Modificar cuenta de alumno</w:t>
      </w:r>
      <w:r w:rsidRPr="00190CFA">
        <w:rPr>
          <w:b/>
        </w:rPr>
        <w:t xml:space="preserve"> (Alumno)</w:t>
      </w:r>
      <w:r w:rsidRPr="00190CFA">
        <w:t>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que los alumnos modifiquen sus datos del perfil.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Que el alumno haya iniciado sesión.</w:t>
      </w:r>
    </w:p>
    <w:p w:rsidR="00524E82" w:rsidRP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 xml:space="preserve">El alumno entra al apartado “Mi perfil”,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>Se despliega un formulario con los campos que se pueden editar.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>El alumno completa el formulario con los datos solicitados.</w:t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3"/>
              </w:numPr>
              <w:spacing w:after="0" w:line="240" w:lineRule="auto"/>
            </w:pPr>
            <w:r w:rsidRPr="00190CFA">
              <w:t>El sistema valida los datos entregados por el alumno.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P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 xml:space="preserve"> 4(a) Envía mensaje error “Datos inválidos” y solicita el reingreso de datos. 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>3(a). El alumno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ind w:left="720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>
        <w:t>Subir</w:t>
      </w:r>
      <w:r>
        <w:rPr>
          <w:b/>
        </w:rPr>
        <w:t xml:space="preserve"> modificar cuenta alumno</w:t>
      </w:r>
      <w:r w:rsidRPr="00592286">
        <w:rPr>
          <w:b/>
        </w:rPr>
        <w:t>.</w:t>
      </w: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92286">
      <w:pPr>
        <w:jc w:val="center"/>
      </w:pPr>
    </w:p>
    <w:p w:rsidR="00524E82" w:rsidRDefault="00524E82" w:rsidP="00524E82"/>
    <w:p w:rsidR="00524E82" w:rsidRPr="00190CFA" w:rsidRDefault="00524E82" w:rsidP="00524E82">
      <w:pPr>
        <w:ind w:left="720"/>
      </w:pPr>
      <w:r w:rsidRPr="00190CFA">
        <w:rPr>
          <w:b/>
        </w:rPr>
        <w:t xml:space="preserve">Casos de Uso: </w:t>
      </w:r>
      <w:r w:rsidRPr="00190CFA">
        <w:t>Modificar cuenta de profesor</w:t>
      </w:r>
      <w:r w:rsidRPr="00190CFA">
        <w:rPr>
          <w:b/>
        </w:rPr>
        <w:t xml:space="preserve"> (Profesor)</w:t>
      </w:r>
      <w:r w:rsidRPr="00190CFA">
        <w:t>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que los profesores modifiquen sus datos del perfil.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Que el profesor haya iniciado sesión.</w:t>
      </w:r>
    </w:p>
    <w:p w:rsid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p w:rsidR="00524E82" w:rsidRDefault="00524E82" w:rsidP="00524E82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 xml:space="preserve">El profesor entra al apartado “Mi perfil”,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>Se despliega un formulario con los campos que se pueden editar.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>El profesor completa el formulario con los datos solicitados.</w:t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4"/>
              </w:numPr>
              <w:spacing w:after="0" w:line="240" w:lineRule="auto"/>
            </w:pPr>
            <w:r w:rsidRPr="00190CFA">
              <w:t>El sistema valida los datos entregados por el profesor.</w:t>
            </w: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24E82" w:rsidRDefault="00524E82" w:rsidP="00524E8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 xml:space="preserve"> 4(a) Envía mensaje error “Datos inválidos” y solicita el reingreso de datos. 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  <w:r w:rsidRPr="00190CFA">
              <w:t>3(a). El profesor ingresa nuevamente los datos solicitados.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Pr="00190CFA" w:rsidRDefault="00524E82" w:rsidP="00524E82"/>
    <w:p w:rsidR="00524E82" w:rsidRPr="00190CFA" w:rsidRDefault="00524E82" w:rsidP="00524E82"/>
    <w:p w:rsidR="00524E82" w:rsidRPr="00190CFA" w:rsidRDefault="00524E82" w:rsidP="00524E82"/>
    <w:p w:rsidR="00524E82" w:rsidRPr="00190CFA" w:rsidRDefault="00524E82" w:rsidP="00524E82"/>
    <w:p w:rsidR="00524E82" w:rsidRPr="00190CFA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modificar cuenta profesor</w:t>
      </w:r>
      <w:r w:rsidRPr="00592286">
        <w:rPr>
          <w:b/>
        </w:rPr>
        <w:t>.</w:t>
      </w:r>
    </w:p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Pr="00190CFA" w:rsidRDefault="00524E82" w:rsidP="00524E82">
      <w:pPr>
        <w:ind w:left="720"/>
      </w:pPr>
      <w:r w:rsidRPr="00190CFA">
        <w:rPr>
          <w:b/>
        </w:rPr>
        <w:t xml:space="preserve">Casos de Uso: </w:t>
      </w:r>
      <w:r w:rsidRPr="00190CFA">
        <w:t>Modificar cuenta de administrador</w:t>
      </w:r>
      <w:r w:rsidRPr="00190CFA">
        <w:rPr>
          <w:b/>
        </w:rPr>
        <w:t xml:space="preserve"> (Administrador)</w:t>
      </w:r>
      <w:r w:rsidRPr="00190CFA">
        <w:t>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que los administradores modifiquen sus datos del perfil.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Que el administrador haya iniciado sesión.</w:t>
      </w:r>
    </w:p>
    <w:p w:rsid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p w:rsidR="00524E82" w:rsidRDefault="00524E82" w:rsidP="00524E82">
      <w:pPr>
        <w:rPr>
          <w:b/>
        </w:rPr>
      </w:pPr>
    </w:p>
    <w:p w:rsidR="00524E82" w:rsidRDefault="00524E82" w:rsidP="00524E82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 xml:space="preserve">El administrador entra al apartado “Mi perfil”,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editar.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>Se despliega un formulario con los campos que se pueden editar.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>El administrador completa el formulario con los datos solicitados.</w:t>
            </w:r>
            <w:r w:rsidRPr="00190CFA"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5"/>
              </w:numPr>
              <w:spacing w:after="0" w:line="240" w:lineRule="auto"/>
            </w:pPr>
            <w:r w:rsidRPr="00190CFA">
              <w:t>El sistema valida los datos entregados por el administrador.</w:t>
            </w: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24E82" w:rsidRDefault="00524E82" w:rsidP="00524E8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  <w:r>
              <w:t xml:space="preserve"> 4(a)</w:t>
            </w: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  <w:r>
              <w:t xml:space="preserve">3(a).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t xml:space="preserve">Diagrama de casos de uso </w:t>
      </w:r>
      <w:r>
        <w:t>Subir</w:t>
      </w:r>
      <w:r>
        <w:rPr>
          <w:b/>
        </w:rPr>
        <w:t xml:space="preserve"> modificar </w:t>
      </w:r>
      <w:proofErr w:type="gramStart"/>
      <w:r>
        <w:rPr>
          <w:b/>
        </w:rPr>
        <w:t>cuenta administrador</w:t>
      </w:r>
      <w:proofErr w:type="gramEnd"/>
      <w:r w:rsidRPr="00592286">
        <w:rPr>
          <w:b/>
        </w:rPr>
        <w:t>.</w:t>
      </w: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Default="00524E82" w:rsidP="00524E82">
      <w:pPr>
        <w:jc w:val="center"/>
        <w:rPr>
          <w:b/>
        </w:rPr>
      </w:pPr>
    </w:p>
    <w:p w:rsidR="00524E82" w:rsidRPr="00190CFA" w:rsidRDefault="00524E82" w:rsidP="00524E82">
      <w:pPr>
        <w:ind w:left="720"/>
      </w:pPr>
      <w:r w:rsidRPr="00190CFA">
        <w:rPr>
          <w:b/>
        </w:rPr>
        <w:t xml:space="preserve">Casos de Uso: </w:t>
      </w:r>
      <w:r w:rsidRPr="00190CFA">
        <w:t>Recuperar contraseña.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Descripción: </w:t>
      </w:r>
      <w:r w:rsidRPr="00190CFA">
        <w:t>Permite al usuario recuperar la contraseña en caso de ser olvidada.</w:t>
      </w:r>
    </w:p>
    <w:p w:rsidR="00524E82" w:rsidRPr="00190CFA" w:rsidRDefault="00524E82" w:rsidP="00524E82">
      <w:pPr>
        <w:numPr>
          <w:ilvl w:val="0"/>
          <w:numId w:val="31"/>
        </w:numPr>
        <w:spacing w:after="0"/>
      </w:pPr>
      <w:r w:rsidRPr="00190CFA">
        <w:rPr>
          <w:b/>
        </w:rPr>
        <w:t xml:space="preserve">Precondiciones: </w:t>
      </w:r>
      <w:r w:rsidRPr="00190CFA">
        <w:t>El usuario debe estar previamente registrado.</w:t>
      </w:r>
    </w:p>
    <w:p w:rsidR="00524E82" w:rsidRDefault="00524E82" w:rsidP="00524E82">
      <w:pPr>
        <w:numPr>
          <w:ilvl w:val="0"/>
          <w:numId w:val="31"/>
        </w:numPr>
        <w:spacing w:after="0"/>
      </w:pPr>
      <w:r>
        <w:rPr>
          <w:b/>
        </w:rPr>
        <w:t>Flujo de eventos Básicos:</w:t>
      </w:r>
    </w:p>
    <w:p w:rsidR="00524E82" w:rsidRDefault="00524E82" w:rsidP="00524E82">
      <w:pPr>
        <w:rPr>
          <w:b/>
        </w:rPr>
      </w:pPr>
    </w:p>
    <w:p w:rsidR="00524E82" w:rsidRDefault="00524E82" w:rsidP="00524E82">
      <w:pPr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>El usuario entra al apartado “Olvide mi clave”.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>Se despliega un espacio para que el usuario ingrese el correo con que se registró.</w:t>
            </w:r>
          </w:p>
        </w:tc>
      </w:tr>
      <w:tr w:rsidR="00524E82" w:rsidRPr="00190CFA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 xml:space="preserve">El usuario hace </w:t>
            </w:r>
            <w:proofErr w:type="spellStart"/>
            <w:r w:rsidRPr="00190CFA">
              <w:t>click</w:t>
            </w:r>
            <w:proofErr w:type="spellEnd"/>
            <w:r w:rsidRPr="00190CFA">
              <w:t xml:space="preserve"> sobre la opción recuperar contraseña.</w:t>
            </w:r>
          </w:p>
          <w:p w:rsidR="00524E82" w:rsidRPr="00190CFA" w:rsidRDefault="00524E82" w:rsidP="00524E82">
            <w:pPr>
              <w:widowControl w:val="0"/>
              <w:spacing w:line="240" w:lineRule="auto"/>
              <w:ind w:left="720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Pr="00190CFA" w:rsidRDefault="00524E82" w:rsidP="00524E82">
            <w:pPr>
              <w:widowControl w:val="0"/>
              <w:numPr>
                <w:ilvl w:val="0"/>
                <w:numId w:val="36"/>
              </w:numPr>
              <w:spacing w:after="0" w:line="240" w:lineRule="auto"/>
            </w:pPr>
            <w:r w:rsidRPr="00190CFA">
              <w:t>El sistema envía un mensaje al correo, para restablecer la contraseña.</w:t>
            </w:r>
          </w:p>
        </w:tc>
      </w:tr>
    </w:tbl>
    <w:p w:rsidR="00524E82" w:rsidRPr="00190CFA" w:rsidRDefault="00524E82" w:rsidP="00524E82">
      <w:pPr>
        <w:rPr>
          <w:b/>
        </w:rPr>
      </w:pPr>
    </w:p>
    <w:p w:rsidR="00524E82" w:rsidRPr="00190CFA" w:rsidRDefault="00524E82" w:rsidP="00524E82">
      <w:pPr>
        <w:rPr>
          <w:b/>
        </w:rPr>
      </w:pPr>
    </w:p>
    <w:p w:rsidR="00524E82" w:rsidRDefault="00524E82" w:rsidP="00524E82">
      <w:pPr>
        <w:numPr>
          <w:ilvl w:val="0"/>
          <w:numId w:val="26"/>
        </w:numPr>
        <w:spacing w:after="0"/>
        <w:rPr>
          <w:b/>
        </w:rPr>
      </w:pPr>
      <w:r>
        <w:rPr>
          <w:b/>
        </w:rPr>
        <w:t>Flujo de eventos alternativos</w:t>
      </w:r>
    </w:p>
    <w:p w:rsidR="00524E82" w:rsidRDefault="00524E82" w:rsidP="00524E8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</w:tr>
      <w:tr w:rsidR="00524E82" w:rsidTr="00524E8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E82" w:rsidRDefault="00524E82" w:rsidP="00524E82">
            <w:pPr>
              <w:widowControl w:val="0"/>
              <w:spacing w:line="240" w:lineRule="auto"/>
            </w:pPr>
          </w:p>
        </w:tc>
      </w:tr>
    </w:tbl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</w:p>
    <w:p w:rsidR="00524E82" w:rsidRDefault="00524E82" w:rsidP="00524E82"/>
    <w:p w:rsidR="00524E82" w:rsidRDefault="00524E82" w:rsidP="00524E82"/>
    <w:p w:rsidR="00524E82" w:rsidRDefault="00524E82" w:rsidP="00524E82"/>
    <w:p w:rsidR="00524E82" w:rsidRDefault="00524E82" w:rsidP="00524E82">
      <w:pPr>
        <w:jc w:val="center"/>
        <w:rPr>
          <w:b/>
        </w:rPr>
      </w:pPr>
      <w:r w:rsidRPr="00267EC2">
        <w:rPr>
          <w:sz w:val="24"/>
          <w:szCs w:val="24"/>
        </w:rPr>
        <w:lastRenderedPageBreak/>
        <w:t>Diagrama de casos de uso</w:t>
      </w:r>
      <w:r w:rsidRPr="00524E82">
        <w:rPr>
          <w:b/>
          <w:sz w:val="24"/>
          <w:szCs w:val="24"/>
        </w:rPr>
        <w:t xml:space="preserve"> </w:t>
      </w:r>
      <w:r w:rsidRPr="00524E82">
        <w:rPr>
          <w:b/>
        </w:rPr>
        <w:t>recuperar contraseña.</w:t>
      </w:r>
    </w:p>
    <w:p w:rsidR="00524E82" w:rsidRDefault="00524E82" w:rsidP="00524E82"/>
    <w:p w:rsidR="00524E82" w:rsidRDefault="00524E82" w:rsidP="00524E82"/>
    <w:p w:rsidR="00524E82" w:rsidRDefault="00524E82" w:rsidP="00524E82">
      <w:pPr>
        <w:sectPr w:rsidR="00524E82" w:rsidSect="001E6C46">
          <w:headerReference w:type="default" r:id="rId8"/>
          <w:footerReference w:type="default" r:id="rId9"/>
          <w:pgSz w:w="12240" w:h="15840" w:code="1"/>
          <w:pgMar w:top="1560" w:right="1080" w:bottom="1440" w:left="1080" w:header="708" w:footer="708" w:gutter="0"/>
          <w:cols w:space="708"/>
          <w:docGrid w:linePitch="360"/>
        </w:sectPr>
      </w:pPr>
    </w:p>
    <w:p w:rsidR="00EA5D04" w:rsidRDefault="00EA5D04" w:rsidP="001E6C46">
      <w:pPr>
        <w:pStyle w:val="Ttulo1"/>
        <w:jc w:val="center"/>
      </w:pPr>
      <w:bookmarkStart w:id="5" w:name="_Toc35534586"/>
      <w:r>
        <w:lastRenderedPageBreak/>
        <w:t>Análisis Modelamiento de Datos</w:t>
      </w:r>
      <w:bookmarkEnd w:id="5"/>
    </w:p>
    <w:p w:rsidR="00EA5D04" w:rsidRDefault="00EA5D04" w:rsidP="00EA5D04"/>
    <w:p w:rsidR="00EA5D04" w:rsidRDefault="00CC6DD0" w:rsidP="00EA5D04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D2571D" wp14:editId="5164D83D">
            <wp:simplePos x="0" y="0"/>
            <wp:positionH relativeFrom="page">
              <wp:posOffset>27940</wp:posOffset>
            </wp:positionH>
            <wp:positionV relativeFrom="paragraph">
              <wp:posOffset>179070</wp:posOffset>
            </wp:positionV>
            <wp:extent cx="9998075" cy="3800475"/>
            <wp:effectExtent l="0" t="0" r="3175" b="9525"/>
            <wp:wrapTight wrapText="bothSides">
              <wp:wrapPolygon edited="0">
                <wp:start x="0" y="0"/>
                <wp:lineTo x="0" y="21546"/>
                <wp:lineTo x="21566" y="21546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D04" w:rsidRDefault="00EA5D04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>
      <w:r>
        <w:br w:type="page"/>
      </w:r>
    </w:p>
    <w:p w:rsidR="001E6C46" w:rsidRDefault="001E6C46" w:rsidP="001E6C46">
      <w:pPr>
        <w:pStyle w:val="Ttulo1"/>
        <w:jc w:val="center"/>
      </w:pPr>
      <w:bookmarkStart w:id="6" w:name="_Toc35534587"/>
      <w:r>
        <w:lastRenderedPageBreak/>
        <w:t>Análisis Modelo Físico de Datos</w:t>
      </w:r>
      <w:bookmarkEnd w:id="6"/>
    </w:p>
    <w:p w:rsidR="001E6C46" w:rsidRDefault="00CC6DD0" w:rsidP="001E6C46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9805670" cy="4429125"/>
            <wp:effectExtent l="0" t="0" r="5080" b="9525"/>
            <wp:wrapTight wrapText="bothSides">
              <wp:wrapPolygon edited="0">
                <wp:start x="0" y="0"/>
                <wp:lineTo x="0" y="21554"/>
                <wp:lineTo x="21569" y="21554"/>
                <wp:lineTo x="215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67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>
      <w:pPr>
        <w:sectPr w:rsidR="001E6C46" w:rsidSect="001E6C46">
          <w:pgSz w:w="15840" w:h="12240" w:orient="landscape" w:code="1"/>
          <w:pgMar w:top="1077" w:right="1559" w:bottom="1077" w:left="1440" w:header="709" w:footer="709" w:gutter="0"/>
          <w:cols w:space="708"/>
          <w:docGrid w:linePitch="360"/>
        </w:sectPr>
      </w:pPr>
    </w:p>
    <w:p w:rsidR="001E6C46" w:rsidRPr="001E6C46" w:rsidRDefault="001E6C46" w:rsidP="001E6C46"/>
    <w:sectPr w:rsidR="001E6C46" w:rsidRPr="001E6C46" w:rsidSect="001E6C46">
      <w:pgSz w:w="12240" w:h="15840" w:code="1"/>
      <w:pgMar w:top="155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E67" w:rsidRDefault="00410E67" w:rsidP="007F7A6D">
      <w:pPr>
        <w:spacing w:after="0" w:line="240" w:lineRule="auto"/>
      </w:pPr>
      <w:r>
        <w:separator/>
      </w:r>
    </w:p>
  </w:endnote>
  <w:endnote w:type="continuationSeparator" w:id="0">
    <w:p w:rsidR="00410E67" w:rsidRDefault="00410E67" w:rsidP="007F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82" w:rsidRDefault="00524E82" w:rsidP="00F82130">
    <w:pPr>
      <w:pStyle w:val="Piedepgina"/>
    </w:pPr>
  </w:p>
  <w:p w:rsidR="00524E82" w:rsidRDefault="00524E82" w:rsidP="00F82130">
    <w:pPr>
      <w:pStyle w:val="Piedepgina"/>
    </w:pPr>
  </w:p>
  <w:p w:rsidR="00524E82" w:rsidRPr="00F82130" w:rsidRDefault="00524E82" w:rsidP="00F82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E67" w:rsidRDefault="00410E67" w:rsidP="007F7A6D">
      <w:pPr>
        <w:spacing w:after="0" w:line="240" w:lineRule="auto"/>
      </w:pPr>
      <w:r>
        <w:separator/>
      </w:r>
    </w:p>
  </w:footnote>
  <w:footnote w:type="continuationSeparator" w:id="0">
    <w:p w:rsidR="00410E67" w:rsidRDefault="00410E67" w:rsidP="007F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E82" w:rsidRPr="00587BF9" w:rsidRDefault="00524E82">
    <w:pPr>
      <w:pStyle w:val="Encabezado"/>
      <w:rPr>
        <w:sz w:val="18"/>
      </w:rPr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E94D5B" wp14:editId="21497AF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E82" w:rsidRDefault="00524E8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6DBF" w:rsidRPr="00426DB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E94D5B" id="Grupo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24E82" w:rsidRDefault="00524E8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26DBF" w:rsidRPr="00426DBF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6B6032">
      <w:rPr>
        <w:noProof/>
        <w:lang w:val="en-US"/>
      </w:rPr>
      <w:drawing>
        <wp:inline distT="0" distB="0" distL="0" distR="0" wp14:anchorId="1B00416F" wp14:editId="73DB0D06">
          <wp:extent cx="1400175" cy="329309"/>
          <wp:effectExtent l="0" t="0" r="0" b="0"/>
          <wp:docPr id="3" name="Imagen 3" descr="http://www.afunabb.ubiobio.cl/images/EscudoUBB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funabb.ubiobio.cl/images/EscudoUBB_horizontal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337" cy="35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612"/>
    <w:multiLevelType w:val="multilevel"/>
    <w:tmpl w:val="0C406C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1158AD"/>
    <w:multiLevelType w:val="multilevel"/>
    <w:tmpl w:val="38601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575A67"/>
    <w:multiLevelType w:val="multilevel"/>
    <w:tmpl w:val="C0FE8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A7070F"/>
    <w:multiLevelType w:val="multilevel"/>
    <w:tmpl w:val="062C091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154E7D"/>
    <w:multiLevelType w:val="multilevel"/>
    <w:tmpl w:val="9E604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4D73F1"/>
    <w:multiLevelType w:val="multilevel"/>
    <w:tmpl w:val="4A924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875042"/>
    <w:multiLevelType w:val="multilevel"/>
    <w:tmpl w:val="70D2A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310440"/>
    <w:multiLevelType w:val="multilevel"/>
    <w:tmpl w:val="9800B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616D1D"/>
    <w:multiLevelType w:val="multilevel"/>
    <w:tmpl w:val="9C920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DE3C03"/>
    <w:multiLevelType w:val="hybridMultilevel"/>
    <w:tmpl w:val="F788C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7B50"/>
    <w:multiLevelType w:val="multilevel"/>
    <w:tmpl w:val="FD0C3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DD0544"/>
    <w:multiLevelType w:val="multilevel"/>
    <w:tmpl w:val="52D29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674145"/>
    <w:multiLevelType w:val="multilevel"/>
    <w:tmpl w:val="68F4C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E52B30"/>
    <w:multiLevelType w:val="multilevel"/>
    <w:tmpl w:val="21FE6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AA5617"/>
    <w:multiLevelType w:val="multilevel"/>
    <w:tmpl w:val="CF8E3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A80CD9"/>
    <w:multiLevelType w:val="multilevel"/>
    <w:tmpl w:val="03529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FB785E"/>
    <w:multiLevelType w:val="hybridMultilevel"/>
    <w:tmpl w:val="0D4A23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02120"/>
    <w:multiLevelType w:val="multilevel"/>
    <w:tmpl w:val="F8824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2B7562"/>
    <w:multiLevelType w:val="multilevel"/>
    <w:tmpl w:val="21841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DA7275"/>
    <w:multiLevelType w:val="multilevel"/>
    <w:tmpl w:val="A4B65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873614"/>
    <w:multiLevelType w:val="multilevel"/>
    <w:tmpl w:val="95A08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7F54B8"/>
    <w:multiLevelType w:val="hybridMultilevel"/>
    <w:tmpl w:val="AC7473C0"/>
    <w:lvl w:ilvl="0" w:tplc="4A3EABB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05A98"/>
    <w:multiLevelType w:val="multilevel"/>
    <w:tmpl w:val="9AA2A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BB7FE2"/>
    <w:multiLevelType w:val="multilevel"/>
    <w:tmpl w:val="A6CC8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5A4F10"/>
    <w:multiLevelType w:val="multilevel"/>
    <w:tmpl w:val="CA1AC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59E5CE5"/>
    <w:multiLevelType w:val="multilevel"/>
    <w:tmpl w:val="2EC22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D125B6"/>
    <w:multiLevelType w:val="multilevel"/>
    <w:tmpl w:val="E412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2FC31F9"/>
    <w:multiLevelType w:val="multilevel"/>
    <w:tmpl w:val="BB0A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B7211A"/>
    <w:multiLevelType w:val="hybridMultilevel"/>
    <w:tmpl w:val="190674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068C4"/>
    <w:multiLevelType w:val="hybridMultilevel"/>
    <w:tmpl w:val="C7CED6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C0FFC"/>
    <w:multiLevelType w:val="multilevel"/>
    <w:tmpl w:val="E2348D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AB56A79"/>
    <w:multiLevelType w:val="hybridMultilevel"/>
    <w:tmpl w:val="AF586448"/>
    <w:lvl w:ilvl="0" w:tplc="D70A114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E2B3E"/>
    <w:multiLevelType w:val="multilevel"/>
    <w:tmpl w:val="415E2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D87211F"/>
    <w:multiLevelType w:val="hybridMultilevel"/>
    <w:tmpl w:val="C22A5CE4"/>
    <w:lvl w:ilvl="0" w:tplc="CCCA0464">
      <w:start w:val="1"/>
      <w:numFmt w:val="bullet"/>
      <w:pStyle w:val="Listaconvietas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6F13797B"/>
    <w:multiLevelType w:val="multilevel"/>
    <w:tmpl w:val="7C30D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F63196"/>
    <w:multiLevelType w:val="multilevel"/>
    <w:tmpl w:val="0FFC7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4D7279"/>
    <w:multiLevelType w:val="multilevel"/>
    <w:tmpl w:val="9D987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0B2DCC"/>
    <w:multiLevelType w:val="hybridMultilevel"/>
    <w:tmpl w:val="7BC0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9"/>
  </w:num>
  <w:num w:numId="4">
    <w:abstractNumId w:val="31"/>
  </w:num>
  <w:num w:numId="5">
    <w:abstractNumId w:val="16"/>
  </w:num>
  <w:num w:numId="6">
    <w:abstractNumId w:val="21"/>
  </w:num>
  <w:num w:numId="7">
    <w:abstractNumId w:val="32"/>
  </w:num>
  <w:num w:numId="8">
    <w:abstractNumId w:val="7"/>
  </w:num>
  <w:num w:numId="9">
    <w:abstractNumId w:val="35"/>
  </w:num>
  <w:num w:numId="10">
    <w:abstractNumId w:val="23"/>
  </w:num>
  <w:num w:numId="11">
    <w:abstractNumId w:val="25"/>
  </w:num>
  <w:num w:numId="12">
    <w:abstractNumId w:val="13"/>
  </w:num>
  <w:num w:numId="13">
    <w:abstractNumId w:val="30"/>
  </w:num>
  <w:num w:numId="14">
    <w:abstractNumId w:val="3"/>
  </w:num>
  <w:num w:numId="15">
    <w:abstractNumId w:val="14"/>
  </w:num>
  <w:num w:numId="16">
    <w:abstractNumId w:val="17"/>
  </w:num>
  <w:num w:numId="17">
    <w:abstractNumId w:val="6"/>
  </w:num>
  <w:num w:numId="18">
    <w:abstractNumId w:val="27"/>
  </w:num>
  <w:num w:numId="19">
    <w:abstractNumId w:val="34"/>
  </w:num>
  <w:num w:numId="20">
    <w:abstractNumId w:val="20"/>
  </w:num>
  <w:num w:numId="21">
    <w:abstractNumId w:val="18"/>
  </w:num>
  <w:num w:numId="22">
    <w:abstractNumId w:val="36"/>
  </w:num>
  <w:num w:numId="23">
    <w:abstractNumId w:val="8"/>
  </w:num>
  <w:num w:numId="24">
    <w:abstractNumId w:val="4"/>
  </w:num>
  <w:num w:numId="25">
    <w:abstractNumId w:val="22"/>
  </w:num>
  <w:num w:numId="26">
    <w:abstractNumId w:val="26"/>
  </w:num>
  <w:num w:numId="27">
    <w:abstractNumId w:val="12"/>
  </w:num>
  <w:num w:numId="28">
    <w:abstractNumId w:val="24"/>
  </w:num>
  <w:num w:numId="29">
    <w:abstractNumId w:val="10"/>
  </w:num>
  <w:num w:numId="30">
    <w:abstractNumId w:val="19"/>
  </w:num>
  <w:num w:numId="31">
    <w:abstractNumId w:val="0"/>
  </w:num>
  <w:num w:numId="32">
    <w:abstractNumId w:val="5"/>
  </w:num>
  <w:num w:numId="33">
    <w:abstractNumId w:val="11"/>
  </w:num>
  <w:num w:numId="34">
    <w:abstractNumId w:val="1"/>
  </w:num>
  <w:num w:numId="35">
    <w:abstractNumId w:val="2"/>
  </w:num>
  <w:num w:numId="36">
    <w:abstractNumId w:val="15"/>
  </w:num>
  <w:num w:numId="37">
    <w:abstractNumId w:val="3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A7"/>
    <w:rsid w:val="00000A00"/>
    <w:rsid w:val="000019D0"/>
    <w:rsid w:val="00002741"/>
    <w:rsid w:val="00002A12"/>
    <w:rsid w:val="0000328D"/>
    <w:rsid w:val="000041AB"/>
    <w:rsid w:val="0000493D"/>
    <w:rsid w:val="000049F8"/>
    <w:rsid w:val="00006D03"/>
    <w:rsid w:val="00007438"/>
    <w:rsid w:val="000075D4"/>
    <w:rsid w:val="00007C12"/>
    <w:rsid w:val="00010337"/>
    <w:rsid w:val="00011A7D"/>
    <w:rsid w:val="00012075"/>
    <w:rsid w:val="000124B5"/>
    <w:rsid w:val="00013571"/>
    <w:rsid w:val="0001394D"/>
    <w:rsid w:val="00013D7D"/>
    <w:rsid w:val="00014237"/>
    <w:rsid w:val="000143A7"/>
    <w:rsid w:val="0001549B"/>
    <w:rsid w:val="000176AA"/>
    <w:rsid w:val="00017A1A"/>
    <w:rsid w:val="00020775"/>
    <w:rsid w:val="0002098D"/>
    <w:rsid w:val="00020EF6"/>
    <w:rsid w:val="000215D1"/>
    <w:rsid w:val="000229C3"/>
    <w:rsid w:val="00022CB8"/>
    <w:rsid w:val="00024C49"/>
    <w:rsid w:val="000255CF"/>
    <w:rsid w:val="00025633"/>
    <w:rsid w:val="00025779"/>
    <w:rsid w:val="00025ACB"/>
    <w:rsid w:val="00026619"/>
    <w:rsid w:val="00027335"/>
    <w:rsid w:val="00027B92"/>
    <w:rsid w:val="00027F2A"/>
    <w:rsid w:val="00030D1A"/>
    <w:rsid w:val="00033025"/>
    <w:rsid w:val="000330E9"/>
    <w:rsid w:val="00034203"/>
    <w:rsid w:val="000342DD"/>
    <w:rsid w:val="000356B4"/>
    <w:rsid w:val="00035D7C"/>
    <w:rsid w:val="000367BC"/>
    <w:rsid w:val="000401A2"/>
    <w:rsid w:val="00041590"/>
    <w:rsid w:val="00041AE7"/>
    <w:rsid w:val="00042E6D"/>
    <w:rsid w:val="0004415B"/>
    <w:rsid w:val="00045D6A"/>
    <w:rsid w:val="000467DA"/>
    <w:rsid w:val="00047824"/>
    <w:rsid w:val="00050366"/>
    <w:rsid w:val="000506DF"/>
    <w:rsid w:val="00050E9E"/>
    <w:rsid w:val="00051383"/>
    <w:rsid w:val="00051D18"/>
    <w:rsid w:val="00052251"/>
    <w:rsid w:val="000526E6"/>
    <w:rsid w:val="00052A40"/>
    <w:rsid w:val="000534B7"/>
    <w:rsid w:val="0005374B"/>
    <w:rsid w:val="00054EDB"/>
    <w:rsid w:val="00056030"/>
    <w:rsid w:val="000573EF"/>
    <w:rsid w:val="00057458"/>
    <w:rsid w:val="000575F8"/>
    <w:rsid w:val="0005767C"/>
    <w:rsid w:val="000578B6"/>
    <w:rsid w:val="000608C7"/>
    <w:rsid w:val="00060B8B"/>
    <w:rsid w:val="00062742"/>
    <w:rsid w:val="0006289C"/>
    <w:rsid w:val="00062B99"/>
    <w:rsid w:val="000630F3"/>
    <w:rsid w:val="0006319C"/>
    <w:rsid w:val="00063961"/>
    <w:rsid w:val="0006398B"/>
    <w:rsid w:val="00063ACF"/>
    <w:rsid w:val="00063D8C"/>
    <w:rsid w:val="00064ABE"/>
    <w:rsid w:val="000651E5"/>
    <w:rsid w:val="00065890"/>
    <w:rsid w:val="00065954"/>
    <w:rsid w:val="000659FF"/>
    <w:rsid w:val="00066AFE"/>
    <w:rsid w:val="00066F07"/>
    <w:rsid w:val="00067321"/>
    <w:rsid w:val="000677CE"/>
    <w:rsid w:val="000708EB"/>
    <w:rsid w:val="0007151F"/>
    <w:rsid w:val="00072C4A"/>
    <w:rsid w:val="00072E3E"/>
    <w:rsid w:val="00073216"/>
    <w:rsid w:val="000738C5"/>
    <w:rsid w:val="0007424C"/>
    <w:rsid w:val="00075733"/>
    <w:rsid w:val="000765E4"/>
    <w:rsid w:val="00076A86"/>
    <w:rsid w:val="0007705B"/>
    <w:rsid w:val="0007775E"/>
    <w:rsid w:val="00077B78"/>
    <w:rsid w:val="0008019E"/>
    <w:rsid w:val="00080882"/>
    <w:rsid w:val="000810AC"/>
    <w:rsid w:val="000815A7"/>
    <w:rsid w:val="0008202F"/>
    <w:rsid w:val="000827D3"/>
    <w:rsid w:val="00082D1B"/>
    <w:rsid w:val="00082D7C"/>
    <w:rsid w:val="00083721"/>
    <w:rsid w:val="00083954"/>
    <w:rsid w:val="00083EC8"/>
    <w:rsid w:val="000854BF"/>
    <w:rsid w:val="000863FC"/>
    <w:rsid w:val="00087915"/>
    <w:rsid w:val="0009069E"/>
    <w:rsid w:val="00090B2D"/>
    <w:rsid w:val="00090DE7"/>
    <w:rsid w:val="000925BA"/>
    <w:rsid w:val="000928BB"/>
    <w:rsid w:val="000929D1"/>
    <w:rsid w:val="000934C3"/>
    <w:rsid w:val="00093ACF"/>
    <w:rsid w:val="00093CC1"/>
    <w:rsid w:val="00093F42"/>
    <w:rsid w:val="0009429B"/>
    <w:rsid w:val="00094A91"/>
    <w:rsid w:val="00095DBC"/>
    <w:rsid w:val="00096052"/>
    <w:rsid w:val="000965C0"/>
    <w:rsid w:val="000973E5"/>
    <w:rsid w:val="00097484"/>
    <w:rsid w:val="000975C2"/>
    <w:rsid w:val="00097AD9"/>
    <w:rsid w:val="000A01D8"/>
    <w:rsid w:val="000A0FEB"/>
    <w:rsid w:val="000A1270"/>
    <w:rsid w:val="000A1A89"/>
    <w:rsid w:val="000A1B32"/>
    <w:rsid w:val="000A266F"/>
    <w:rsid w:val="000A2B64"/>
    <w:rsid w:val="000A2BD9"/>
    <w:rsid w:val="000A2C5A"/>
    <w:rsid w:val="000A2E2A"/>
    <w:rsid w:val="000A31E1"/>
    <w:rsid w:val="000A43AA"/>
    <w:rsid w:val="000A476E"/>
    <w:rsid w:val="000A4FCC"/>
    <w:rsid w:val="000A5912"/>
    <w:rsid w:val="000A5969"/>
    <w:rsid w:val="000A5A03"/>
    <w:rsid w:val="000A5EBE"/>
    <w:rsid w:val="000A679C"/>
    <w:rsid w:val="000A6D7D"/>
    <w:rsid w:val="000B02D6"/>
    <w:rsid w:val="000B08DC"/>
    <w:rsid w:val="000B0C1A"/>
    <w:rsid w:val="000B16CB"/>
    <w:rsid w:val="000B2CED"/>
    <w:rsid w:val="000B48A0"/>
    <w:rsid w:val="000B5B65"/>
    <w:rsid w:val="000B5ED5"/>
    <w:rsid w:val="000B6C87"/>
    <w:rsid w:val="000B756F"/>
    <w:rsid w:val="000B7752"/>
    <w:rsid w:val="000C06EE"/>
    <w:rsid w:val="000C094B"/>
    <w:rsid w:val="000C0F02"/>
    <w:rsid w:val="000C2ADF"/>
    <w:rsid w:val="000C3052"/>
    <w:rsid w:val="000C31E7"/>
    <w:rsid w:val="000C4215"/>
    <w:rsid w:val="000C493E"/>
    <w:rsid w:val="000C4F94"/>
    <w:rsid w:val="000C5CC1"/>
    <w:rsid w:val="000C69CF"/>
    <w:rsid w:val="000C6C7E"/>
    <w:rsid w:val="000C7D1B"/>
    <w:rsid w:val="000D05F8"/>
    <w:rsid w:val="000D0F23"/>
    <w:rsid w:val="000D12BE"/>
    <w:rsid w:val="000D17B1"/>
    <w:rsid w:val="000D2469"/>
    <w:rsid w:val="000D2823"/>
    <w:rsid w:val="000D3D16"/>
    <w:rsid w:val="000D5842"/>
    <w:rsid w:val="000D5DDB"/>
    <w:rsid w:val="000E131E"/>
    <w:rsid w:val="000E161D"/>
    <w:rsid w:val="000E1946"/>
    <w:rsid w:val="000E2264"/>
    <w:rsid w:val="000E257B"/>
    <w:rsid w:val="000E2F13"/>
    <w:rsid w:val="000E3015"/>
    <w:rsid w:val="000E30AD"/>
    <w:rsid w:val="000E39CE"/>
    <w:rsid w:val="000E4647"/>
    <w:rsid w:val="000E48E3"/>
    <w:rsid w:val="000E51B2"/>
    <w:rsid w:val="000E5EA4"/>
    <w:rsid w:val="000E5EED"/>
    <w:rsid w:val="000E600F"/>
    <w:rsid w:val="000E640A"/>
    <w:rsid w:val="000E7688"/>
    <w:rsid w:val="000E7CAC"/>
    <w:rsid w:val="000E7E2A"/>
    <w:rsid w:val="000E7F7C"/>
    <w:rsid w:val="000E7FCD"/>
    <w:rsid w:val="000F0637"/>
    <w:rsid w:val="000F07C6"/>
    <w:rsid w:val="000F0C6F"/>
    <w:rsid w:val="000F0EC2"/>
    <w:rsid w:val="000F119A"/>
    <w:rsid w:val="000F12DA"/>
    <w:rsid w:val="000F29BD"/>
    <w:rsid w:val="000F31D5"/>
    <w:rsid w:val="000F482C"/>
    <w:rsid w:val="000F7B18"/>
    <w:rsid w:val="000F7BF5"/>
    <w:rsid w:val="00101130"/>
    <w:rsid w:val="00101859"/>
    <w:rsid w:val="00101FBB"/>
    <w:rsid w:val="00101FFD"/>
    <w:rsid w:val="00103CE2"/>
    <w:rsid w:val="00103DE0"/>
    <w:rsid w:val="00103E74"/>
    <w:rsid w:val="00104061"/>
    <w:rsid w:val="001045B8"/>
    <w:rsid w:val="001046D1"/>
    <w:rsid w:val="00104FA1"/>
    <w:rsid w:val="00106535"/>
    <w:rsid w:val="0010657A"/>
    <w:rsid w:val="0010754B"/>
    <w:rsid w:val="0011002B"/>
    <w:rsid w:val="0011024A"/>
    <w:rsid w:val="00110D78"/>
    <w:rsid w:val="001116DB"/>
    <w:rsid w:val="0011188D"/>
    <w:rsid w:val="00111B62"/>
    <w:rsid w:val="001125A6"/>
    <w:rsid w:val="0011267E"/>
    <w:rsid w:val="00113418"/>
    <w:rsid w:val="00114583"/>
    <w:rsid w:val="00114738"/>
    <w:rsid w:val="00114865"/>
    <w:rsid w:val="001155FA"/>
    <w:rsid w:val="0011601D"/>
    <w:rsid w:val="00116A9C"/>
    <w:rsid w:val="00117F76"/>
    <w:rsid w:val="001205F9"/>
    <w:rsid w:val="001206E1"/>
    <w:rsid w:val="00120927"/>
    <w:rsid w:val="00121986"/>
    <w:rsid w:val="00121DCD"/>
    <w:rsid w:val="00122551"/>
    <w:rsid w:val="001226FA"/>
    <w:rsid w:val="00122A3E"/>
    <w:rsid w:val="0012315C"/>
    <w:rsid w:val="0012339E"/>
    <w:rsid w:val="0012455B"/>
    <w:rsid w:val="001248FD"/>
    <w:rsid w:val="00124ACE"/>
    <w:rsid w:val="00125631"/>
    <w:rsid w:val="001259B6"/>
    <w:rsid w:val="00127B75"/>
    <w:rsid w:val="00130E52"/>
    <w:rsid w:val="00131791"/>
    <w:rsid w:val="00131F0C"/>
    <w:rsid w:val="001330DA"/>
    <w:rsid w:val="001343A8"/>
    <w:rsid w:val="00134568"/>
    <w:rsid w:val="001347EF"/>
    <w:rsid w:val="0013501D"/>
    <w:rsid w:val="0013505F"/>
    <w:rsid w:val="00135AA9"/>
    <w:rsid w:val="001361C4"/>
    <w:rsid w:val="00136396"/>
    <w:rsid w:val="00136A2E"/>
    <w:rsid w:val="00136A74"/>
    <w:rsid w:val="00136F42"/>
    <w:rsid w:val="00140820"/>
    <w:rsid w:val="00141E71"/>
    <w:rsid w:val="00142483"/>
    <w:rsid w:val="0014351B"/>
    <w:rsid w:val="001435BB"/>
    <w:rsid w:val="00144DC9"/>
    <w:rsid w:val="00145797"/>
    <w:rsid w:val="00145A99"/>
    <w:rsid w:val="00145B5C"/>
    <w:rsid w:val="001467C1"/>
    <w:rsid w:val="00147583"/>
    <w:rsid w:val="00150020"/>
    <w:rsid w:val="0015061A"/>
    <w:rsid w:val="00151643"/>
    <w:rsid w:val="0015200F"/>
    <w:rsid w:val="00154D98"/>
    <w:rsid w:val="00154EB5"/>
    <w:rsid w:val="00156179"/>
    <w:rsid w:val="00156540"/>
    <w:rsid w:val="00156E0B"/>
    <w:rsid w:val="00157C85"/>
    <w:rsid w:val="00157F78"/>
    <w:rsid w:val="00157FFA"/>
    <w:rsid w:val="00161BE9"/>
    <w:rsid w:val="0016248C"/>
    <w:rsid w:val="00162511"/>
    <w:rsid w:val="00164539"/>
    <w:rsid w:val="00165193"/>
    <w:rsid w:val="001660FC"/>
    <w:rsid w:val="001665B8"/>
    <w:rsid w:val="001667DB"/>
    <w:rsid w:val="00166B00"/>
    <w:rsid w:val="001677DE"/>
    <w:rsid w:val="00170C22"/>
    <w:rsid w:val="001716D5"/>
    <w:rsid w:val="0017378C"/>
    <w:rsid w:val="00173818"/>
    <w:rsid w:val="00173999"/>
    <w:rsid w:val="001749CD"/>
    <w:rsid w:val="0017578E"/>
    <w:rsid w:val="00175F0C"/>
    <w:rsid w:val="00176D66"/>
    <w:rsid w:val="00180D27"/>
    <w:rsid w:val="0018113C"/>
    <w:rsid w:val="00181BF3"/>
    <w:rsid w:val="001831CC"/>
    <w:rsid w:val="0018366E"/>
    <w:rsid w:val="0018379A"/>
    <w:rsid w:val="00184364"/>
    <w:rsid w:val="001850A4"/>
    <w:rsid w:val="00185637"/>
    <w:rsid w:val="0018646B"/>
    <w:rsid w:val="00186E24"/>
    <w:rsid w:val="0018789F"/>
    <w:rsid w:val="001879B4"/>
    <w:rsid w:val="001902AE"/>
    <w:rsid w:val="00190867"/>
    <w:rsid w:val="00190A7C"/>
    <w:rsid w:val="0019126E"/>
    <w:rsid w:val="00191780"/>
    <w:rsid w:val="00191B24"/>
    <w:rsid w:val="00191DBF"/>
    <w:rsid w:val="0019214A"/>
    <w:rsid w:val="00193619"/>
    <w:rsid w:val="0019434D"/>
    <w:rsid w:val="001948DE"/>
    <w:rsid w:val="00194B05"/>
    <w:rsid w:val="001955E8"/>
    <w:rsid w:val="00195DDC"/>
    <w:rsid w:val="00196256"/>
    <w:rsid w:val="0019632D"/>
    <w:rsid w:val="0019682E"/>
    <w:rsid w:val="00196DBB"/>
    <w:rsid w:val="00197000"/>
    <w:rsid w:val="001978BA"/>
    <w:rsid w:val="001A0284"/>
    <w:rsid w:val="001A08E0"/>
    <w:rsid w:val="001A0B97"/>
    <w:rsid w:val="001A0D23"/>
    <w:rsid w:val="001A1D03"/>
    <w:rsid w:val="001A38A1"/>
    <w:rsid w:val="001A3A71"/>
    <w:rsid w:val="001A5EFF"/>
    <w:rsid w:val="001A60EA"/>
    <w:rsid w:val="001A6DB2"/>
    <w:rsid w:val="001A6F88"/>
    <w:rsid w:val="001A78F2"/>
    <w:rsid w:val="001A79AA"/>
    <w:rsid w:val="001B03EA"/>
    <w:rsid w:val="001B0C6E"/>
    <w:rsid w:val="001B264F"/>
    <w:rsid w:val="001B26C4"/>
    <w:rsid w:val="001B64A8"/>
    <w:rsid w:val="001B7CD4"/>
    <w:rsid w:val="001B7EB8"/>
    <w:rsid w:val="001C102E"/>
    <w:rsid w:val="001C13AB"/>
    <w:rsid w:val="001C1F22"/>
    <w:rsid w:val="001C4D0D"/>
    <w:rsid w:val="001C4E38"/>
    <w:rsid w:val="001C5B11"/>
    <w:rsid w:val="001C6A64"/>
    <w:rsid w:val="001C6B13"/>
    <w:rsid w:val="001C6B19"/>
    <w:rsid w:val="001C6BCC"/>
    <w:rsid w:val="001C6F62"/>
    <w:rsid w:val="001C6FD2"/>
    <w:rsid w:val="001D035A"/>
    <w:rsid w:val="001D124B"/>
    <w:rsid w:val="001D28E0"/>
    <w:rsid w:val="001D3089"/>
    <w:rsid w:val="001D30B4"/>
    <w:rsid w:val="001D3432"/>
    <w:rsid w:val="001D37ED"/>
    <w:rsid w:val="001D42A4"/>
    <w:rsid w:val="001D4760"/>
    <w:rsid w:val="001D483B"/>
    <w:rsid w:val="001D49BD"/>
    <w:rsid w:val="001D512D"/>
    <w:rsid w:val="001D6073"/>
    <w:rsid w:val="001D648D"/>
    <w:rsid w:val="001D6581"/>
    <w:rsid w:val="001D66E5"/>
    <w:rsid w:val="001D725B"/>
    <w:rsid w:val="001E140D"/>
    <w:rsid w:val="001E34DD"/>
    <w:rsid w:val="001E3F33"/>
    <w:rsid w:val="001E46F3"/>
    <w:rsid w:val="001E4AE6"/>
    <w:rsid w:val="001E4E84"/>
    <w:rsid w:val="001E5D80"/>
    <w:rsid w:val="001E65D1"/>
    <w:rsid w:val="001E6A1C"/>
    <w:rsid w:val="001E6C46"/>
    <w:rsid w:val="001E6F5C"/>
    <w:rsid w:val="001E7085"/>
    <w:rsid w:val="001F057C"/>
    <w:rsid w:val="001F06FE"/>
    <w:rsid w:val="001F0872"/>
    <w:rsid w:val="001F0BF8"/>
    <w:rsid w:val="001F0D64"/>
    <w:rsid w:val="001F142F"/>
    <w:rsid w:val="001F36DA"/>
    <w:rsid w:val="001F3B91"/>
    <w:rsid w:val="001F6E7B"/>
    <w:rsid w:val="0020025F"/>
    <w:rsid w:val="00200FEC"/>
    <w:rsid w:val="00201560"/>
    <w:rsid w:val="00201865"/>
    <w:rsid w:val="00202128"/>
    <w:rsid w:val="002021BE"/>
    <w:rsid w:val="002048E8"/>
    <w:rsid w:val="002056BF"/>
    <w:rsid w:val="00205C45"/>
    <w:rsid w:val="00206227"/>
    <w:rsid w:val="00206E07"/>
    <w:rsid w:val="00210AD2"/>
    <w:rsid w:val="002113C3"/>
    <w:rsid w:val="002113EE"/>
    <w:rsid w:val="00211B16"/>
    <w:rsid w:val="00211C12"/>
    <w:rsid w:val="002126D9"/>
    <w:rsid w:val="002133B7"/>
    <w:rsid w:val="002138D9"/>
    <w:rsid w:val="00214CBC"/>
    <w:rsid w:val="00215C74"/>
    <w:rsid w:val="00215F9A"/>
    <w:rsid w:val="002162A2"/>
    <w:rsid w:val="00216F3B"/>
    <w:rsid w:val="00217B54"/>
    <w:rsid w:val="00217D06"/>
    <w:rsid w:val="00217E9C"/>
    <w:rsid w:val="00217FA5"/>
    <w:rsid w:val="0022047E"/>
    <w:rsid w:val="00220537"/>
    <w:rsid w:val="00220965"/>
    <w:rsid w:val="00220BCB"/>
    <w:rsid w:val="00221155"/>
    <w:rsid w:val="0022221A"/>
    <w:rsid w:val="0022230B"/>
    <w:rsid w:val="0022265F"/>
    <w:rsid w:val="00222D0D"/>
    <w:rsid w:val="0022324D"/>
    <w:rsid w:val="0022395C"/>
    <w:rsid w:val="00223BAA"/>
    <w:rsid w:val="002251BA"/>
    <w:rsid w:val="002255F6"/>
    <w:rsid w:val="002259CF"/>
    <w:rsid w:val="00225AED"/>
    <w:rsid w:val="002265F2"/>
    <w:rsid w:val="0023016F"/>
    <w:rsid w:val="00231D3B"/>
    <w:rsid w:val="00231E53"/>
    <w:rsid w:val="002324B9"/>
    <w:rsid w:val="00232539"/>
    <w:rsid w:val="002327C8"/>
    <w:rsid w:val="00232BD8"/>
    <w:rsid w:val="0023383C"/>
    <w:rsid w:val="00234A36"/>
    <w:rsid w:val="00234C71"/>
    <w:rsid w:val="0023596C"/>
    <w:rsid w:val="00235C73"/>
    <w:rsid w:val="002369A9"/>
    <w:rsid w:val="00237CBF"/>
    <w:rsid w:val="00240206"/>
    <w:rsid w:val="00240AB9"/>
    <w:rsid w:val="00241B0E"/>
    <w:rsid w:val="00242F3C"/>
    <w:rsid w:val="0024349B"/>
    <w:rsid w:val="002437EA"/>
    <w:rsid w:val="00244901"/>
    <w:rsid w:val="002465A7"/>
    <w:rsid w:val="002467EE"/>
    <w:rsid w:val="002478BB"/>
    <w:rsid w:val="0024792F"/>
    <w:rsid w:val="0025048A"/>
    <w:rsid w:val="00250C20"/>
    <w:rsid w:val="002515FB"/>
    <w:rsid w:val="00251DE3"/>
    <w:rsid w:val="00254A62"/>
    <w:rsid w:val="00254D77"/>
    <w:rsid w:val="002553CD"/>
    <w:rsid w:val="00255F32"/>
    <w:rsid w:val="002562D2"/>
    <w:rsid w:val="0025663E"/>
    <w:rsid w:val="00256B4C"/>
    <w:rsid w:val="00257343"/>
    <w:rsid w:val="00257397"/>
    <w:rsid w:val="002578A5"/>
    <w:rsid w:val="00257D18"/>
    <w:rsid w:val="002609F9"/>
    <w:rsid w:val="00260F4D"/>
    <w:rsid w:val="0026151C"/>
    <w:rsid w:val="00261775"/>
    <w:rsid w:val="002621BD"/>
    <w:rsid w:val="002628B6"/>
    <w:rsid w:val="00262B13"/>
    <w:rsid w:val="002640CA"/>
    <w:rsid w:val="002640CE"/>
    <w:rsid w:val="0026418A"/>
    <w:rsid w:val="00265466"/>
    <w:rsid w:val="00266AC4"/>
    <w:rsid w:val="00266CD5"/>
    <w:rsid w:val="00266DAC"/>
    <w:rsid w:val="00267560"/>
    <w:rsid w:val="00267736"/>
    <w:rsid w:val="00267EC2"/>
    <w:rsid w:val="00267F94"/>
    <w:rsid w:val="00270556"/>
    <w:rsid w:val="0027188B"/>
    <w:rsid w:val="00272368"/>
    <w:rsid w:val="002744A6"/>
    <w:rsid w:val="002746D6"/>
    <w:rsid w:val="0027509D"/>
    <w:rsid w:val="0027518E"/>
    <w:rsid w:val="00275604"/>
    <w:rsid w:val="00275A2A"/>
    <w:rsid w:val="00275C72"/>
    <w:rsid w:val="00275E8B"/>
    <w:rsid w:val="0027683C"/>
    <w:rsid w:val="00276E08"/>
    <w:rsid w:val="00276F07"/>
    <w:rsid w:val="00280428"/>
    <w:rsid w:val="002821FF"/>
    <w:rsid w:val="002825EA"/>
    <w:rsid w:val="0028347F"/>
    <w:rsid w:val="002841D6"/>
    <w:rsid w:val="002859E7"/>
    <w:rsid w:val="0028621A"/>
    <w:rsid w:val="00287093"/>
    <w:rsid w:val="002870CF"/>
    <w:rsid w:val="0028739C"/>
    <w:rsid w:val="002879DB"/>
    <w:rsid w:val="002903B7"/>
    <w:rsid w:val="00290B2B"/>
    <w:rsid w:val="00290DFA"/>
    <w:rsid w:val="00291093"/>
    <w:rsid w:val="00291124"/>
    <w:rsid w:val="00291A7E"/>
    <w:rsid w:val="00293D0B"/>
    <w:rsid w:val="0029471E"/>
    <w:rsid w:val="00294CCD"/>
    <w:rsid w:val="002956C0"/>
    <w:rsid w:val="002A05A5"/>
    <w:rsid w:val="002A05B0"/>
    <w:rsid w:val="002A101F"/>
    <w:rsid w:val="002A2DB8"/>
    <w:rsid w:val="002A2E7A"/>
    <w:rsid w:val="002A300C"/>
    <w:rsid w:val="002A51D8"/>
    <w:rsid w:val="002A688B"/>
    <w:rsid w:val="002A6C5A"/>
    <w:rsid w:val="002B0777"/>
    <w:rsid w:val="002B28B1"/>
    <w:rsid w:val="002B2EA3"/>
    <w:rsid w:val="002B2ECF"/>
    <w:rsid w:val="002B3A1A"/>
    <w:rsid w:val="002B3A40"/>
    <w:rsid w:val="002B3BC5"/>
    <w:rsid w:val="002B4A01"/>
    <w:rsid w:val="002B58BC"/>
    <w:rsid w:val="002B5D40"/>
    <w:rsid w:val="002B61A9"/>
    <w:rsid w:val="002B6796"/>
    <w:rsid w:val="002B6BD7"/>
    <w:rsid w:val="002B7FBA"/>
    <w:rsid w:val="002C02D7"/>
    <w:rsid w:val="002C05C6"/>
    <w:rsid w:val="002C062F"/>
    <w:rsid w:val="002C11B6"/>
    <w:rsid w:val="002C1B4E"/>
    <w:rsid w:val="002C3F40"/>
    <w:rsid w:val="002C42A6"/>
    <w:rsid w:val="002C4A46"/>
    <w:rsid w:val="002C51E1"/>
    <w:rsid w:val="002C568D"/>
    <w:rsid w:val="002D2317"/>
    <w:rsid w:val="002D23D6"/>
    <w:rsid w:val="002D2D7B"/>
    <w:rsid w:val="002D36E6"/>
    <w:rsid w:val="002D43E8"/>
    <w:rsid w:val="002D4D56"/>
    <w:rsid w:val="002D5371"/>
    <w:rsid w:val="002D5911"/>
    <w:rsid w:val="002D5D3D"/>
    <w:rsid w:val="002D758C"/>
    <w:rsid w:val="002E0256"/>
    <w:rsid w:val="002E0894"/>
    <w:rsid w:val="002E1FFD"/>
    <w:rsid w:val="002E25DE"/>
    <w:rsid w:val="002E2D53"/>
    <w:rsid w:val="002E2ECF"/>
    <w:rsid w:val="002E4544"/>
    <w:rsid w:val="002E4786"/>
    <w:rsid w:val="002E4B08"/>
    <w:rsid w:val="002E5FF6"/>
    <w:rsid w:val="002E6483"/>
    <w:rsid w:val="002E68CD"/>
    <w:rsid w:val="002E6B89"/>
    <w:rsid w:val="002E76D5"/>
    <w:rsid w:val="002E7ECE"/>
    <w:rsid w:val="002F0D76"/>
    <w:rsid w:val="002F1FFC"/>
    <w:rsid w:val="002F3150"/>
    <w:rsid w:val="002F33CB"/>
    <w:rsid w:val="002F37BC"/>
    <w:rsid w:val="002F38F8"/>
    <w:rsid w:val="002F46D8"/>
    <w:rsid w:val="002F5D67"/>
    <w:rsid w:val="002F682E"/>
    <w:rsid w:val="00300A6F"/>
    <w:rsid w:val="00300DAE"/>
    <w:rsid w:val="00301980"/>
    <w:rsid w:val="00301ED0"/>
    <w:rsid w:val="00302033"/>
    <w:rsid w:val="003035DF"/>
    <w:rsid w:val="00304356"/>
    <w:rsid w:val="00304ABC"/>
    <w:rsid w:val="00304C1B"/>
    <w:rsid w:val="003054B4"/>
    <w:rsid w:val="0030563C"/>
    <w:rsid w:val="003057A7"/>
    <w:rsid w:val="00305B12"/>
    <w:rsid w:val="0030611B"/>
    <w:rsid w:val="0030643F"/>
    <w:rsid w:val="00307363"/>
    <w:rsid w:val="00307501"/>
    <w:rsid w:val="00315DD7"/>
    <w:rsid w:val="00316319"/>
    <w:rsid w:val="00316CC0"/>
    <w:rsid w:val="00317E11"/>
    <w:rsid w:val="00317EF6"/>
    <w:rsid w:val="0032024C"/>
    <w:rsid w:val="00320803"/>
    <w:rsid w:val="00320979"/>
    <w:rsid w:val="00321417"/>
    <w:rsid w:val="00321ABC"/>
    <w:rsid w:val="00321FFC"/>
    <w:rsid w:val="00322323"/>
    <w:rsid w:val="00324E7C"/>
    <w:rsid w:val="003262FD"/>
    <w:rsid w:val="0032656A"/>
    <w:rsid w:val="00326BB6"/>
    <w:rsid w:val="00326F12"/>
    <w:rsid w:val="0032759A"/>
    <w:rsid w:val="00330484"/>
    <w:rsid w:val="00330609"/>
    <w:rsid w:val="003309DF"/>
    <w:rsid w:val="00330BF5"/>
    <w:rsid w:val="003314C0"/>
    <w:rsid w:val="00331E3A"/>
    <w:rsid w:val="00332364"/>
    <w:rsid w:val="0033298B"/>
    <w:rsid w:val="003329F7"/>
    <w:rsid w:val="00334E92"/>
    <w:rsid w:val="003354A0"/>
    <w:rsid w:val="0033553E"/>
    <w:rsid w:val="00335F30"/>
    <w:rsid w:val="0033675A"/>
    <w:rsid w:val="00336D52"/>
    <w:rsid w:val="00337155"/>
    <w:rsid w:val="003372C1"/>
    <w:rsid w:val="00337A1A"/>
    <w:rsid w:val="00337B6A"/>
    <w:rsid w:val="0034062B"/>
    <w:rsid w:val="003407E3"/>
    <w:rsid w:val="00340D19"/>
    <w:rsid w:val="00340DAE"/>
    <w:rsid w:val="00340E94"/>
    <w:rsid w:val="00341DCB"/>
    <w:rsid w:val="0034203D"/>
    <w:rsid w:val="003420F8"/>
    <w:rsid w:val="003427CC"/>
    <w:rsid w:val="00342955"/>
    <w:rsid w:val="00342AF4"/>
    <w:rsid w:val="00343386"/>
    <w:rsid w:val="003445CC"/>
    <w:rsid w:val="003477BF"/>
    <w:rsid w:val="00347855"/>
    <w:rsid w:val="003500FC"/>
    <w:rsid w:val="0035026F"/>
    <w:rsid w:val="003502ED"/>
    <w:rsid w:val="0035087E"/>
    <w:rsid w:val="00350C51"/>
    <w:rsid w:val="00351836"/>
    <w:rsid w:val="00353739"/>
    <w:rsid w:val="00353A50"/>
    <w:rsid w:val="00353C2B"/>
    <w:rsid w:val="003541EB"/>
    <w:rsid w:val="00354338"/>
    <w:rsid w:val="00354602"/>
    <w:rsid w:val="003553ED"/>
    <w:rsid w:val="00356989"/>
    <w:rsid w:val="003571DD"/>
    <w:rsid w:val="003573FD"/>
    <w:rsid w:val="003574A3"/>
    <w:rsid w:val="00357777"/>
    <w:rsid w:val="00357C13"/>
    <w:rsid w:val="00357FB3"/>
    <w:rsid w:val="003603AA"/>
    <w:rsid w:val="00360793"/>
    <w:rsid w:val="00360C3B"/>
    <w:rsid w:val="00361A96"/>
    <w:rsid w:val="00363624"/>
    <w:rsid w:val="003636FA"/>
    <w:rsid w:val="00363847"/>
    <w:rsid w:val="00363BB4"/>
    <w:rsid w:val="00363BED"/>
    <w:rsid w:val="003656DC"/>
    <w:rsid w:val="00365C86"/>
    <w:rsid w:val="00365E23"/>
    <w:rsid w:val="00366D22"/>
    <w:rsid w:val="0036716D"/>
    <w:rsid w:val="003717E2"/>
    <w:rsid w:val="0037180C"/>
    <w:rsid w:val="00372A8A"/>
    <w:rsid w:val="00373AFB"/>
    <w:rsid w:val="003748D2"/>
    <w:rsid w:val="003758B0"/>
    <w:rsid w:val="00375C4C"/>
    <w:rsid w:val="00375ED4"/>
    <w:rsid w:val="00376F55"/>
    <w:rsid w:val="00377057"/>
    <w:rsid w:val="00377B74"/>
    <w:rsid w:val="00377D2F"/>
    <w:rsid w:val="003810A3"/>
    <w:rsid w:val="00381B13"/>
    <w:rsid w:val="00381CC1"/>
    <w:rsid w:val="00382B27"/>
    <w:rsid w:val="00382C86"/>
    <w:rsid w:val="00382F5D"/>
    <w:rsid w:val="00383D06"/>
    <w:rsid w:val="003841B3"/>
    <w:rsid w:val="003845AB"/>
    <w:rsid w:val="00384E1A"/>
    <w:rsid w:val="00385A77"/>
    <w:rsid w:val="00385DCE"/>
    <w:rsid w:val="0038713B"/>
    <w:rsid w:val="00387CC2"/>
    <w:rsid w:val="003903AD"/>
    <w:rsid w:val="003911C7"/>
    <w:rsid w:val="00391968"/>
    <w:rsid w:val="00391BE2"/>
    <w:rsid w:val="00392077"/>
    <w:rsid w:val="00392442"/>
    <w:rsid w:val="00392695"/>
    <w:rsid w:val="0039375B"/>
    <w:rsid w:val="00393DF7"/>
    <w:rsid w:val="003940B0"/>
    <w:rsid w:val="00394689"/>
    <w:rsid w:val="003947DE"/>
    <w:rsid w:val="00395A8E"/>
    <w:rsid w:val="00395CEF"/>
    <w:rsid w:val="00395E16"/>
    <w:rsid w:val="00396123"/>
    <w:rsid w:val="00396952"/>
    <w:rsid w:val="00396DE0"/>
    <w:rsid w:val="00397B50"/>
    <w:rsid w:val="00397E2E"/>
    <w:rsid w:val="003A04E1"/>
    <w:rsid w:val="003A2BD8"/>
    <w:rsid w:val="003A2D56"/>
    <w:rsid w:val="003A4481"/>
    <w:rsid w:val="003A668D"/>
    <w:rsid w:val="003A673F"/>
    <w:rsid w:val="003A6804"/>
    <w:rsid w:val="003B02A6"/>
    <w:rsid w:val="003B2FCE"/>
    <w:rsid w:val="003B400B"/>
    <w:rsid w:val="003B50BB"/>
    <w:rsid w:val="003B6837"/>
    <w:rsid w:val="003B74F6"/>
    <w:rsid w:val="003B78C2"/>
    <w:rsid w:val="003C0528"/>
    <w:rsid w:val="003C0574"/>
    <w:rsid w:val="003C127A"/>
    <w:rsid w:val="003C2004"/>
    <w:rsid w:val="003C2CD5"/>
    <w:rsid w:val="003C37AB"/>
    <w:rsid w:val="003C39C1"/>
    <w:rsid w:val="003C3C47"/>
    <w:rsid w:val="003C5AE2"/>
    <w:rsid w:val="003C5DA3"/>
    <w:rsid w:val="003C6635"/>
    <w:rsid w:val="003C7993"/>
    <w:rsid w:val="003D023F"/>
    <w:rsid w:val="003D0D1C"/>
    <w:rsid w:val="003D0F82"/>
    <w:rsid w:val="003D12DE"/>
    <w:rsid w:val="003D1C63"/>
    <w:rsid w:val="003D2082"/>
    <w:rsid w:val="003D2507"/>
    <w:rsid w:val="003D2B8E"/>
    <w:rsid w:val="003D3365"/>
    <w:rsid w:val="003D388B"/>
    <w:rsid w:val="003D3BD7"/>
    <w:rsid w:val="003D4C64"/>
    <w:rsid w:val="003D5C86"/>
    <w:rsid w:val="003D5CF8"/>
    <w:rsid w:val="003D5D58"/>
    <w:rsid w:val="003D6518"/>
    <w:rsid w:val="003E018D"/>
    <w:rsid w:val="003E1FFA"/>
    <w:rsid w:val="003E2067"/>
    <w:rsid w:val="003E21D3"/>
    <w:rsid w:val="003E261A"/>
    <w:rsid w:val="003E30DE"/>
    <w:rsid w:val="003E473F"/>
    <w:rsid w:val="003E5790"/>
    <w:rsid w:val="003E650F"/>
    <w:rsid w:val="003E6637"/>
    <w:rsid w:val="003E73C8"/>
    <w:rsid w:val="003F0550"/>
    <w:rsid w:val="003F06CF"/>
    <w:rsid w:val="003F1BFD"/>
    <w:rsid w:val="003F25AC"/>
    <w:rsid w:val="003F27D2"/>
    <w:rsid w:val="003F29D0"/>
    <w:rsid w:val="003F336E"/>
    <w:rsid w:val="003F3671"/>
    <w:rsid w:val="003F3ABC"/>
    <w:rsid w:val="003F3B9D"/>
    <w:rsid w:val="003F40D5"/>
    <w:rsid w:val="003F4485"/>
    <w:rsid w:val="003F4AED"/>
    <w:rsid w:val="003F4B3D"/>
    <w:rsid w:val="003F4BEB"/>
    <w:rsid w:val="003F5DBE"/>
    <w:rsid w:val="003F64B7"/>
    <w:rsid w:val="003F69C9"/>
    <w:rsid w:val="003F70FF"/>
    <w:rsid w:val="0040015C"/>
    <w:rsid w:val="00401062"/>
    <w:rsid w:val="004012F6"/>
    <w:rsid w:val="00401530"/>
    <w:rsid w:val="00401F3F"/>
    <w:rsid w:val="00402191"/>
    <w:rsid w:val="004024EC"/>
    <w:rsid w:val="0040279E"/>
    <w:rsid w:val="00402839"/>
    <w:rsid w:val="00402B25"/>
    <w:rsid w:val="00404784"/>
    <w:rsid w:val="0040533A"/>
    <w:rsid w:val="004062BD"/>
    <w:rsid w:val="00407AA1"/>
    <w:rsid w:val="004106B0"/>
    <w:rsid w:val="00410788"/>
    <w:rsid w:val="00410E67"/>
    <w:rsid w:val="004121F2"/>
    <w:rsid w:val="00412241"/>
    <w:rsid w:val="00412314"/>
    <w:rsid w:val="0041251B"/>
    <w:rsid w:val="00412ED1"/>
    <w:rsid w:val="00413BD7"/>
    <w:rsid w:val="00414409"/>
    <w:rsid w:val="0041466A"/>
    <w:rsid w:val="00414D6C"/>
    <w:rsid w:val="0041649B"/>
    <w:rsid w:val="00416610"/>
    <w:rsid w:val="00417A41"/>
    <w:rsid w:val="00417B9E"/>
    <w:rsid w:val="00420123"/>
    <w:rsid w:val="004202F1"/>
    <w:rsid w:val="00420F0D"/>
    <w:rsid w:val="004235B2"/>
    <w:rsid w:val="00423BEA"/>
    <w:rsid w:val="00424B69"/>
    <w:rsid w:val="00424C14"/>
    <w:rsid w:val="00424D61"/>
    <w:rsid w:val="004254D4"/>
    <w:rsid w:val="00425AB1"/>
    <w:rsid w:val="00426DBF"/>
    <w:rsid w:val="00426FE4"/>
    <w:rsid w:val="004273B1"/>
    <w:rsid w:val="004274CF"/>
    <w:rsid w:val="0042767E"/>
    <w:rsid w:val="004277DB"/>
    <w:rsid w:val="0043132D"/>
    <w:rsid w:val="0043209C"/>
    <w:rsid w:val="00433859"/>
    <w:rsid w:val="00433A86"/>
    <w:rsid w:val="00433BDF"/>
    <w:rsid w:val="00433C31"/>
    <w:rsid w:val="004340F1"/>
    <w:rsid w:val="00434C6B"/>
    <w:rsid w:val="00434CEE"/>
    <w:rsid w:val="004359F9"/>
    <w:rsid w:val="00435C21"/>
    <w:rsid w:val="00436184"/>
    <w:rsid w:val="004362C2"/>
    <w:rsid w:val="004366B2"/>
    <w:rsid w:val="00436C60"/>
    <w:rsid w:val="00436F2F"/>
    <w:rsid w:val="004406C2"/>
    <w:rsid w:val="0044091F"/>
    <w:rsid w:val="00441A80"/>
    <w:rsid w:val="00441AAA"/>
    <w:rsid w:val="00441BA9"/>
    <w:rsid w:val="004425E7"/>
    <w:rsid w:val="00442DCD"/>
    <w:rsid w:val="00442E2F"/>
    <w:rsid w:val="00443598"/>
    <w:rsid w:val="00446E88"/>
    <w:rsid w:val="00450217"/>
    <w:rsid w:val="00450913"/>
    <w:rsid w:val="00451700"/>
    <w:rsid w:val="0045181E"/>
    <w:rsid w:val="00452023"/>
    <w:rsid w:val="004535B8"/>
    <w:rsid w:val="00453DF8"/>
    <w:rsid w:val="00455626"/>
    <w:rsid w:val="00455FA6"/>
    <w:rsid w:val="0045696A"/>
    <w:rsid w:val="00456CE4"/>
    <w:rsid w:val="00456EE0"/>
    <w:rsid w:val="0045703F"/>
    <w:rsid w:val="0046033A"/>
    <w:rsid w:val="004603A8"/>
    <w:rsid w:val="004604CC"/>
    <w:rsid w:val="00460741"/>
    <w:rsid w:val="00461B25"/>
    <w:rsid w:val="00463061"/>
    <w:rsid w:val="00463132"/>
    <w:rsid w:val="004631CD"/>
    <w:rsid w:val="004635A8"/>
    <w:rsid w:val="0046365E"/>
    <w:rsid w:val="004640E0"/>
    <w:rsid w:val="00464953"/>
    <w:rsid w:val="00467099"/>
    <w:rsid w:val="00467120"/>
    <w:rsid w:val="0046743C"/>
    <w:rsid w:val="0047172C"/>
    <w:rsid w:val="00471BE3"/>
    <w:rsid w:val="0047227C"/>
    <w:rsid w:val="004732E0"/>
    <w:rsid w:val="0047397E"/>
    <w:rsid w:val="00473B0F"/>
    <w:rsid w:val="00474400"/>
    <w:rsid w:val="0047596C"/>
    <w:rsid w:val="00475EA7"/>
    <w:rsid w:val="00475FAE"/>
    <w:rsid w:val="00477AD2"/>
    <w:rsid w:val="00477F4D"/>
    <w:rsid w:val="004805A9"/>
    <w:rsid w:val="00480AFE"/>
    <w:rsid w:val="0048368D"/>
    <w:rsid w:val="00483E12"/>
    <w:rsid w:val="00483ED6"/>
    <w:rsid w:val="004843FB"/>
    <w:rsid w:val="00484825"/>
    <w:rsid w:val="00485554"/>
    <w:rsid w:val="0048683C"/>
    <w:rsid w:val="00486A4F"/>
    <w:rsid w:val="0048780F"/>
    <w:rsid w:val="004901D6"/>
    <w:rsid w:val="00491527"/>
    <w:rsid w:val="004916EA"/>
    <w:rsid w:val="004919C9"/>
    <w:rsid w:val="00491C2D"/>
    <w:rsid w:val="00492062"/>
    <w:rsid w:val="00492831"/>
    <w:rsid w:val="00492B53"/>
    <w:rsid w:val="004938FA"/>
    <w:rsid w:val="00493DCC"/>
    <w:rsid w:val="00494473"/>
    <w:rsid w:val="004945F5"/>
    <w:rsid w:val="0049678D"/>
    <w:rsid w:val="00496D50"/>
    <w:rsid w:val="0049761F"/>
    <w:rsid w:val="004A01E2"/>
    <w:rsid w:val="004A043A"/>
    <w:rsid w:val="004A0560"/>
    <w:rsid w:val="004A088D"/>
    <w:rsid w:val="004A0CCC"/>
    <w:rsid w:val="004A1DD4"/>
    <w:rsid w:val="004A24D2"/>
    <w:rsid w:val="004A284E"/>
    <w:rsid w:val="004A2C1E"/>
    <w:rsid w:val="004A3645"/>
    <w:rsid w:val="004A5022"/>
    <w:rsid w:val="004A5707"/>
    <w:rsid w:val="004A5C16"/>
    <w:rsid w:val="004A5C7C"/>
    <w:rsid w:val="004A78A8"/>
    <w:rsid w:val="004A7EDB"/>
    <w:rsid w:val="004A7F10"/>
    <w:rsid w:val="004B0AB0"/>
    <w:rsid w:val="004B24E7"/>
    <w:rsid w:val="004B2CD8"/>
    <w:rsid w:val="004B3784"/>
    <w:rsid w:val="004B3E47"/>
    <w:rsid w:val="004B4056"/>
    <w:rsid w:val="004B491D"/>
    <w:rsid w:val="004B573F"/>
    <w:rsid w:val="004B7160"/>
    <w:rsid w:val="004B75E7"/>
    <w:rsid w:val="004B7C5C"/>
    <w:rsid w:val="004C0455"/>
    <w:rsid w:val="004C0988"/>
    <w:rsid w:val="004C2FFB"/>
    <w:rsid w:val="004C3BC5"/>
    <w:rsid w:val="004C45E3"/>
    <w:rsid w:val="004C470E"/>
    <w:rsid w:val="004C4B34"/>
    <w:rsid w:val="004C4FC5"/>
    <w:rsid w:val="004C55B4"/>
    <w:rsid w:val="004C5D4D"/>
    <w:rsid w:val="004C6061"/>
    <w:rsid w:val="004C7649"/>
    <w:rsid w:val="004D02C9"/>
    <w:rsid w:val="004D10C4"/>
    <w:rsid w:val="004D1988"/>
    <w:rsid w:val="004D1AB5"/>
    <w:rsid w:val="004D2395"/>
    <w:rsid w:val="004D2AAF"/>
    <w:rsid w:val="004D3CE5"/>
    <w:rsid w:val="004D4ACA"/>
    <w:rsid w:val="004D4C1B"/>
    <w:rsid w:val="004D4F41"/>
    <w:rsid w:val="004D5103"/>
    <w:rsid w:val="004D51F5"/>
    <w:rsid w:val="004D5AA8"/>
    <w:rsid w:val="004D62EF"/>
    <w:rsid w:val="004D6736"/>
    <w:rsid w:val="004D6A8B"/>
    <w:rsid w:val="004E0207"/>
    <w:rsid w:val="004E15FB"/>
    <w:rsid w:val="004E22FC"/>
    <w:rsid w:val="004E2BDD"/>
    <w:rsid w:val="004E362F"/>
    <w:rsid w:val="004E3AB6"/>
    <w:rsid w:val="004E4E07"/>
    <w:rsid w:val="004E4E80"/>
    <w:rsid w:val="004E57BB"/>
    <w:rsid w:val="004E5F7F"/>
    <w:rsid w:val="004E6D1B"/>
    <w:rsid w:val="004E6D1C"/>
    <w:rsid w:val="004E70CE"/>
    <w:rsid w:val="004F032D"/>
    <w:rsid w:val="004F0708"/>
    <w:rsid w:val="004F1EC6"/>
    <w:rsid w:val="004F2606"/>
    <w:rsid w:val="004F36F3"/>
    <w:rsid w:val="004F3EC6"/>
    <w:rsid w:val="004F4053"/>
    <w:rsid w:val="004F6018"/>
    <w:rsid w:val="004F60D6"/>
    <w:rsid w:val="004F77F0"/>
    <w:rsid w:val="005006ED"/>
    <w:rsid w:val="00500B22"/>
    <w:rsid w:val="0050139B"/>
    <w:rsid w:val="0050203A"/>
    <w:rsid w:val="0050296E"/>
    <w:rsid w:val="0050299E"/>
    <w:rsid w:val="00502E9B"/>
    <w:rsid w:val="005032DA"/>
    <w:rsid w:val="00504C86"/>
    <w:rsid w:val="005056CD"/>
    <w:rsid w:val="005058A7"/>
    <w:rsid w:val="00506E2C"/>
    <w:rsid w:val="0050786C"/>
    <w:rsid w:val="00507A8C"/>
    <w:rsid w:val="00507B0B"/>
    <w:rsid w:val="00510EDF"/>
    <w:rsid w:val="00510FC8"/>
    <w:rsid w:val="00510FFD"/>
    <w:rsid w:val="00511230"/>
    <w:rsid w:val="0051154C"/>
    <w:rsid w:val="0051321A"/>
    <w:rsid w:val="0051416A"/>
    <w:rsid w:val="005141D0"/>
    <w:rsid w:val="00514645"/>
    <w:rsid w:val="005154BB"/>
    <w:rsid w:val="005156E3"/>
    <w:rsid w:val="00516643"/>
    <w:rsid w:val="005169DD"/>
    <w:rsid w:val="00516FF9"/>
    <w:rsid w:val="0051712F"/>
    <w:rsid w:val="00517C9D"/>
    <w:rsid w:val="0052062D"/>
    <w:rsid w:val="00520CB0"/>
    <w:rsid w:val="00523823"/>
    <w:rsid w:val="005241A6"/>
    <w:rsid w:val="005241F4"/>
    <w:rsid w:val="0052431D"/>
    <w:rsid w:val="005248ED"/>
    <w:rsid w:val="00524BB7"/>
    <w:rsid w:val="00524E82"/>
    <w:rsid w:val="005265C7"/>
    <w:rsid w:val="005267E5"/>
    <w:rsid w:val="00526BB0"/>
    <w:rsid w:val="005275A8"/>
    <w:rsid w:val="00527A64"/>
    <w:rsid w:val="00527ADD"/>
    <w:rsid w:val="00527C0C"/>
    <w:rsid w:val="00527E5A"/>
    <w:rsid w:val="005302AF"/>
    <w:rsid w:val="0053065E"/>
    <w:rsid w:val="00530CEA"/>
    <w:rsid w:val="0053144E"/>
    <w:rsid w:val="00531FAC"/>
    <w:rsid w:val="005333A7"/>
    <w:rsid w:val="00534B7F"/>
    <w:rsid w:val="00534BA4"/>
    <w:rsid w:val="00537CA0"/>
    <w:rsid w:val="00540317"/>
    <w:rsid w:val="00540399"/>
    <w:rsid w:val="00541439"/>
    <w:rsid w:val="00541A42"/>
    <w:rsid w:val="00542235"/>
    <w:rsid w:val="005425AA"/>
    <w:rsid w:val="005443EA"/>
    <w:rsid w:val="005447B4"/>
    <w:rsid w:val="00544F59"/>
    <w:rsid w:val="00545F70"/>
    <w:rsid w:val="00546E92"/>
    <w:rsid w:val="005478BD"/>
    <w:rsid w:val="00547C94"/>
    <w:rsid w:val="005500A3"/>
    <w:rsid w:val="005503DF"/>
    <w:rsid w:val="0055048A"/>
    <w:rsid w:val="0055086F"/>
    <w:rsid w:val="00551CE6"/>
    <w:rsid w:val="00552BF5"/>
    <w:rsid w:val="00553377"/>
    <w:rsid w:val="005533DB"/>
    <w:rsid w:val="00553B96"/>
    <w:rsid w:val="005546C5"/>
    <w:rsid w:val="00554DA7"/>
    <w:rsid w:val="00555061"/>
    <w:rsid w:val="00555858"/>
    <w:rsid w:val="00555988"/>
    <w:rsid w:val="005561B2"/>
    <w:rsid w:val="00556485"/>
    <w:rsid w:val="00556B73"/>
    <w:rsid w:val="00556D8E"/>
    <w:rsid w:val="00557A37"/>
    <w:rsid w:val="00561F5A"/>
    <w:rsid w:val="0056275F"/>
    <w:rsid w:val="00563C23"/>
    <w:rsid w:val="00564F38"/>
    <w:rsid w:val="00564FEC"/>
    <w:rsid w:val="005653C2"/>
    <w:rsid w:val="00566CA9"/>
    <w:rsid w:val="00566D56"/>
    <w:rsid w:val="00566F6F"/>
    <w:rsid w:val="00567C6B"/>
    <w:rsid w:val="005700D6"/>
    <w:rsid w:val="00571420"/>
    <w:rsid w:val="00571BF5"/>
    <w:rsid w:val="00572027"/>
    <w:rsid w:val="005728FB"/>
    <w:rsid w:val="00572F2A"/>
    <w:rsid w:val="00573348"/>
    <w:rsid w:val="0057357C"/>
    <w:rsid w:val="00573DA1"/>
    <w:rsid w:val="00573F98"/>
    <w:rsid w:val="00574412"/>
    <w:rsid w:val="00575502"/>
    <w:rsid w:val="005756D1"/>
    <w:rsid w:val="005757C6"/>
    <w:rsid w:val="005760B1"/>
    <w:rsid w:val="005767D8"/>
    <w:rsid w:val="005806FF"/>
    <w:rsid w:val="00582C25"/>
    <w:rsid w:val="00582D0E"/>
    <w:rsid w:val="00585150"/>
    <w:rsid w:val="00585DAD"/>
    <w:rsid w:val="005862AE"/>
    <w:rsid w:val="00586A26"/>
    <w:rsid w:val="00586B0B"/>
    <w:rsid w:val="00587A99"/>
    <w:rsid w:val="00587BF9"/>
    <w:rsid w:val="005902EC"/>
    <w:rsid w:val="0059045A"/>
    <w:rsid w:val="00590551"/>
    <w:rsid w:val="00591298"/>
    <w:rsid w:val="00591BE3"/>
    <w:rsid w:val="00592286"/>
    <w:rsid w:val="0059296F"/>
    <w:rsid w:val="00592EC1"/>
    <w:rsid w:val="00592FAD"/>
    <w:rsid w:val="0059343D"/>
    <w:rsid w:val="00594C20"/>
    <w:rsid w:val="00594D81"/>
    <w:rsid w:val="00595495"/>
    <w:rsid w:val="00597110"/>
    <w:rsid w:val="00597640"/>
    <w:rsid w:val="00597FDE"/>
    <w:rsid w:val="005A0522"/>
    <w:rsid w:val="005A0820"/>
    <w:rsid w:val="005A1010"/>
    <w:rsid w:val="005A17DB"/>
    <w:rsid w:val="005A1AAD"/>
    <w:rsid w:val="005A1FA9"/>
    <w:rsid w:val="005A20BF"/>
    <w:rsid w:val="005A24B9"/>
    <w:rsid w:val="005A2B59"/>
    <w:rsid w:val="005A30CD"/>
    <w:rsid w:val="005A39E6"/>
    <w:rsid w:val="005A3DA8"/>
    <w:rsid w:val="005A4016"/>
    <w:rsid w:val="005A4794"/>
    <w:rsid w:val="005A4C5B"/>
    <w:rsid w:val="005A558B"/>
    <w:rsid w:val="005A560D"/>
    <w:rsid w:val="005A6BDC"/>
    <w:rsid w:val="005A70E2"/>
    <w:rsid w:val="005A77F6"/>
    <w:rsid w:val="005B18A9"/>
    <w:rsid w:val="005B1FFF"/>
    <w:rsid w:val="005B3603"/>
    <w:rsid w:val="005B4582"/>
    <w:rsid w:val="005B4BCD"/>
    <w:rsid w:val="005B4DF1"/>
    <w:rsid w:val="005B52C7"/>
    <w:rsid w:val="005B7B08"/>
    <w:rsid w:val="005C0895"/>
    <w:rsid w:val="005C0D92"/>
    <w:rsid w:val="005C38EF"/>
    <w:rsid w:val="005C390C"/>
    <w:rsid w:val="005C43F2"/>
    <w:rsid w:val="005C453B"/>
    <w:rsid w:val="005C471C"/>
    <w:rsid w:val="005C47A1"/>
    <w:rsid w:val="005C49F1"/>
    <w:rsid w:val="005C4FE5"/>
    <w:rsid w:val="005C59E7"/>
    <w:rsid w:val="005C7F73"/>
    <w:rsid w:val="005C7F90"/>
    <w:rsid w:val="005D01F9"/>
    <w:rsid w:val="005D0284"/>
    <w:rsid w:val="005D0471"/>
    <w:rsid w:val="005D1E31"/>
    <w:rsid w:val="005D1FFA"/>
    <w:rsid w:val="005D284E"/>
    <w:rsid w:val="005D2A49"/>
    <w:rsid w:val="005D2ABC"/>
    <w:rsid w:val="005D346B"/>
    <w:rsid w:val="005D395B"/>
    <w:rsid w:val="005D3A0E"/>
    <w:rsid w:val="005D42BE"/>
    <w:rsid w:val="005D4B52"/>
    <w:rsid w:val="005D4E8E"/>
    <w:rsid w:val="005D540C"/>
    <w:rsid w:val="005D5715"/>
    <w:rsid w:val="005D58F2"/>
    <w:rsid w:val="005D6C28"/>
    <w:rsid w:val="005D73F0"/>
    <w:rsid w:val="005D7C2D"/>
    <w:rsid w:val="005E0DF9"/>
    <w:rsid w:val="005E1324"/>
    <w:rsid w:val="005E2166"/>
    <w:rsid w:val="005E2EAE"/>
    <w:rsid w:val="005E3244"/>
    <w:rsid w:val="005E336C"/>
    <w:rsid w:val="005E3836"/>
    <w:rsid w:val="005E425F"/>
    <w:rsid w:val="005E53FF"/>
    <w:rsid w:val="005E5691"/>
    <w:rsid w:val="005E5DEB"/>
    <w:rsid w:val="005E622F"/>
    <w:rsid w:val="005E6D46"/>
    <w:rsid w:val="005E712B"/>
    <w:rsid w:val="005E770B"/>
    <w:rsid w:val="005F080C"/>
    <w:rsid w:val="005F09D3"/>
    <w:rsid w:val="005F0B45"/>
    <w:rsid w:val="005F1478"/>
    <w:rsid w:val="005F1AF3"/>
    <w:rsid w:val="005F2E2E"/>
    <w:rsid w:val="005F3661"/>
    <w:rsid w:val="005F3F85"/>
    <w:rsid w:val="005F4E45"/>
    <w:rsid w:val="005F6A51"/>
    <w:rsid w:val="005F743B"/>
    <w:rsid w:val="00600101"/>
    <w:rsid w:val="00600B8D"/>
    <w:rsid w:val="00600BEF"/>
    <w:rsid w:val="0060110B"/>
    <w:rsid w:val="0060212B"/>
    <w:rsid w:val="006025B9"/>
    <w:rsid w:val="00602D8C"/>
    <w:rsid w:val="00604186"/>
    <w:rsid w:val="00604369"/>
    <w:rsid w:val="006055B5"/>
    <w:rsid w:val="00606797"/>
    <w:rsid w:val="006072D6"/>
    <w:rsid w:val="00607AFC"/>
    <w:rsid w:val="00607CEE"/>
    <w:rsid w:val="00610B6E"/>
    <w:rsid w:val="006113F7"/>
    <w:rsid w:val="0061181D"/>
    <w:rsid w:val="0061192B"/>
    <w:rsid w:val="00611D44"/>
    <w:rsid w:val="00612876"/>
    <w:rsid w:val="00613447"/>
    <w:rsid w:val="006138C3"/>
    <w:rsid w:val="00613929"/>
    <w:rsid w:val="00614955"/>
    <w:rsid w:val="00614C07"/>
    <w:rsid w:val="00616BAF"/>
    <w:rsid w:val="00617339"/>
    <w:rsid w:val="00620604"/>
    <w:rsid w:val="00623061"/>
    <w:rsid w:val="00623D51"/>
    <w:rsid w:val="00623F5C"/>
    <w:rsid w:val="00624696"/>
    <w:rsid w:val="0062569F"/>
    <w:rsid w:val="00625B7D"/>
    <w:rsid w:val="00625D8B"/>
    <w:rsid w:val="0062621F"/>
    <w:rsid w:val="00626EAF"/>
    <w:rsid w:val="006304BB"/>
    <w:rsid w:val="006304CD"/>
    <w:rsid w:val="00630F6F"/>
    <w:rsid w:val="0063176E"/>
    <w:rsid w:val="00631BF7"/>
    <w:rsid w:val="00632A6D"/>
    <w:rsid w:val="00632EEB"/>
    <w:rsid w:val="00633D31"/>
    <w:rsid w:val="00635F2E"/>
    <w:rsid w:val="0063682A"/>
    <w:rsid w:val="0063733E"/>
    <w:rsid w:val="006374E9"/>
    <w:rsid w:val="00637E05"/>
    <w:rsid w:val="0064071A"/>
    <w:rsid w:val="00640B6C"/>
    <w:rsid w:val="00640C2D"/>
    <w:rsid w:val="00641066"/>
    <w:rsid w:val="00641130"/>
    <w:rsid w:val="006418B0"/>
    <w:rsid w:val="00641D60"/>
    <w:rsid w:val="006422B3"/>
    <w:rsid w:val="006429A0"/>
    <w:rsid w:val="0064301D"/>
    <w:rsid w:val="006431FC"/>
    <w:rsid w:val="00643242"/>
    <w:rsid w:val="00643574"/>
    <w:rsid w:val="00645564"/>
    <w:rsid w:val="00645C99"/>
    <w:rsid w:val="00645D92"/>
    <w:rsid w:val="00646B19"/>
    <w:rsid w:val="00646C30"/>
    <w:rsid w:val="006500DF"/>
    <w:rsid w:val="006502DC"/>
    <w:rsid w:val="006505EB"/>
    <w:rsid w:val="006517DC"/>
    <w:rsid w:val="00651FDC"/>
    <w:rsid w:val="0065257C"/>
    <w:rsid w:val="00652974"/>
    <w:rsid w:val="006536DF"/>
    <w:rsid w:val="00653723"/>
    <w:rsid w:val="00653BDB"/>
    <w:rsid w:val="00653C83"/>
    <w:rsid w:val="006540EA"/>
    <w:rsid w:val="00654EAA"/>
    <w:rsid w:val="00654F22"/>
    <w:rsid w:val="0065547F"/>
    <w:rsid w:val="00655720"/>
    <w:rsid w:val="00655B6D"/>
    <w:rsid w:val="006568F1"/>
    <w:rsid w:val="006601D7"/>
    <w:rsid w:val="006605AB"/>
    <w:rsid w:val="006606C3"/>
    <w:rsid w:val="00660AFA"/>
    <w:rsid w:val="0066218A"/>
    <w:rsid w:val="006628DB"/>
    <w:rsid w:val="00663875"/>
    <w:rsid w:val="0066393B"/>
    <w:rsid w:val="00664BD2"/>
    <w:rsid w:val="00664F43"/>
    <w:rsid w:val="006655BE"/>
    <w:rsid w:val="006655CE"/>
    <w:rsid w:val="006658B3"/>
    <w:rsid w:val="006659F1"/>
    <w:rsid w:val="00665A99"/>
    <w:rsid w:val="00665EAE"/>
    <w:rsid w:val="00665FFF"/>
    <w:rsid w:val="00666734"/>
    <w:rsid w:val="00666EB2"/>
    <w:rsid w:val="006670E8"/>
    <w:rsid w:val="0067062E"/>
    <w:rsid w:val="00671F9C"/>
    <w:rsid w:val="00672CCE"/>
    <w:rsid w:val="00673ECF"/>
    <w:rsid w:val="006742CA"/>
    <w:rsid w:val="00674796"/>
    <w:rsid w:val="006749D2"/>
    <w:rsid w:val="00674C3F"/>
    <w:rsid w:val="006762E7"/>
    <w:rsid w:val="0067675C"/>
    <w:rsid w:val="00676A5D"/>
    <w:rsid w:val="00677519"/>
    <w:rsid w:val="00677C5B"/>
    <w:rsid w:val="0068027D"/>
    <w:rsid w:val="006817EB"/>
    <w:rsid w:val="00682026"/>
    <w:rsid w:val="0068218A"/>
    <w:rsid w:val="00682865"/>
    <w:rsid w:val="00683CFD"/>
    <w:rsid w:val="00684089"/>
    <w:rsid w:val="00684561"/>
    <w:rsid w:val="00684743"/>
    <w:rsid w:val="00686D34"/>
    <w:rsid w:val="00686E29"/>
    <w:rsid w:val="006871A1"/>
    <w:rsid w:val="006872BB"/>
    <w:rsid w:val="006877BA"/>
    <w:rsid w:val="00687879"/>
    <w:rsid w:val="00687F15"/>
    <w:rsid w:val="00690615"/>
    <w:rsid w:val="00692420"/>
    <w:rsid w:val="00692B20"/>
    <w:rsid w:val="00692E56"/>
    <w:rsid w:val="0069345E"/>
    <w:rsid w:val="00693467"/>
    <w:rsid w:val="00694A80"/>
    <w:rsid w:val="00694FAE"/>
    <w:rsid w:val="0069572E"/>
    <w:rsid w:val="00695806"/>
    <w:rsid w:val="00695DF9"/>
    <w:rsid w:val="006960A2"/>
    <w:rsid w:val="0069676B"/>
    <w:rsid w:val="00696E00"/>
    <w:rsid w:val="00696ECB"/>
    <w:rsid w:val="0069731A"/>
    <w:rsid w:val="006A1062"/>
    <w:rsid w:val="006A109B"/>
    <w:rsid w:val="006A17EF"/>
    <w:rsid w:val="006A1A41"/>
    <w:rsid w:val="006A31B1"/>
    <w:rsid w:val="006A33B3"/>
    <w:rsid w:val="006A3B36"/>
    <w:rsid w:val="006A3D03"/>
    <w:rsid w:val="006A437D"/>
    <w:rsid w:val="006A5413"/>
    <w:rsid w:val="006A5FF2"/>
    <w:rsid w:val="006A616D"/>
    <w:rsid w:val="006A71E2"/>
    <w:rsid w:val="006A75BE"/>
    <w:rsid w:val="006B04BB"/>
    <w:rsid w:val="006B0DAF"/>
    <w:rsid w:val="006B1726"/>
    <w:rsid w:val="006B1886"/>
    <w:rsid w:val="006B1AB8"/>
    <w:rsid w:val="006B247C"/>
    <w:rsid w:val="006B2855"/>
    <w:rsid w:val="006B2BBF"/>
    <w:rsid w:val="006B2CCF"/>
    <w:rsid w:val="006B3259"/>
    <w:rsid w:val="006B36AC"/>
    <w:rsid w:val="006B3E65"/>
    <w:rsid w:val="006B439F"/>
    <w:rsid w:val="006B5300"/>
    <w:rsid w:val="006B54DC"/>
    <w:rsid w:val="006B5C94"/>
    <w:rsid w:val="006B5EE3"/>
    <w:rsid w:val="006B6032"/>
    <w:rsid w:val="006B6963"/>
    <w:rsid w:val="006B7F90"/>
    <w:rsid w:val="006C06BB"/>
    <w:rsid w:val="006C115A"/>
    <w:rsid w:val="006C2008"/>
    <w:rsid w:val="006C2215"/>
    <w:rsid w:val="006C2ADA"/>
    <w:rsid w:val="006C3A1F"/>
    <w:rsid w:val="006C3A26"/>
    <w:rsid w:val="006C4B84"/>
    <w:rsid w:val="006C4C93"/>
    <w:rsid w:val="006C56FF"/>
    <w:rsid w:val="006C60A3"/>
    <w:rsid w:val="006C6246"/>
    <w:rsid w:val="006C7C40"/>
    <w:rsid w:val="006C7F27"/>
    <w:rsid w:val="006D0664"/>
    <w:rsid w:val="006D06A9"/>
    <w:rsid w:val="006D0959"/>
    <w:rsid w:val="006D10A8"/>
    <w:rsid w:val="006D15ED"/>
    <w:rsid w:val="006D1657"/>
    <w:rsid w:val="006D2556"/>
    <w:rsid w:val="006D3EE6"/>
    <w:rsid w:val="006D54BB"/>
    <w:rsid w:val="006D6384"/>
    <w:rsid w:val="006D6439"/>
    <w:rsid w:val="006D6C42"/>
    <w:rsid w:val="006D7C19"/>
    <w:rsid w:val="006E05B8"/>
    <w:rsid w:val="006E0785"/>
    <w:rsid w:val="006E0BE0"/>
    <w:rsid w:val="006E12D9"/>
    <w:rsid w:val="006E29AC"/>
    <w:rsid w:val="006E34FA"/>
    <w:rsid w:val="006E4124"/>
    <w:rsid w:val="006E43F5"/>
    <w:rsid w:val="006E4947"/>
    <w:rsid w:val="006E6B16"/>
    <w:rsid w:val="006E7002"/>
    <w:rsid w:val="006E70FC"/>
    <w:rsid w:val="006E75FC"/>
    <w:rsid w:val="006E7C06"/>
    <w:rsid w:val="006E7E2D"/>
    <w:rsid w:val="006F01AF"/>
    <w:rsid w:val="006F0D57"/>
    <w:rsid w:val="006F1052"/>
    <w:rsid w:val="006F11B7"/>
    <w:rsid w:val="006F1351"/>
    <w:rsid w:val="006F18FA"/>
    <w:rsid w:val="006F3443"/>
    <w:rsid w:val="006F35E4"/>
    <w:rsid w:val="006F4315"/>
    <w:rsid w:val="006F49E6"/>
    <w:rsid w:val="006F52AA"/>
    <w:rsid w:val="006F65D7"/>
    <w:rsid w:val="006F747E"/>
    <w:rsid w:val="006F7931"/>
    <w:rsid w:val="006F7C4A"/>
    <w:rsid w:val="0070088E"/>
    <w:rsid w:val="00700988"/>
    <w:rsid w:val="00702D49"/>
    <w:rsid w:val="00702DE5"/>
    <w:rsid w:val="00703AC3"/>
    <w:rsid w:val="00704083"/>
    <w:rsid w:val="00706FAD"/>
    <w:rsid w:val="0070777A"/>
    <w:rsid w:val="007078EA"/>
    <w:rsid w:val="0071009E"/>
    <w:rsid w:val="00710536"/>
    <w:rsid w:val="007129EB"/>
    <w:rsid w:val="00712A50"/>
    <w:rsid w:val="00713F87"/>
    <w:rsid w:val="00714412"/>
    <w:rsid w:val="00714B63"/>
    <w:rsid w:val="00714DF2"/>
    <w:rsid w:val="00715C98"/>
    <w:rsid w:val="00715F5B"/>
    <w:rsid w:val="007163A1"/>
    <w:rsid w:val="00716670"/>
    <w:rsid w:val="007173AC"/>
    <w:rsid w:val="0071749E"/>
    <w:rsid w:val="00717856"/>
    <w:rsid w:val="0072165E"/>
    <w:rsid w:val="00721B28"/>
    <w:rsid w:val="00722A06"/>
    <w:rsid w:val="00723333"/>
    <w:rsid w:val="007239DD"/>
    <w:rsid w:val="00724657"/>
    <w:rsid w:val="00725725"/>
    <w:rsid w:val="00725FD3"/>
    <w:rsid w:val="00726008"/>
    <w:rsid w:val="007260C7"/>
    <w:rsid w:val="00726202"/>
    <w:rsid w:val="007264F6"/>
    <w:rsid w:val="007265A0"/>
    <w:rsid w:val="007266AA"/>
    <w:rsid w:val="007276AA"/>
    <w:rsid w:val="00727A7A"/>
    <w:rsid w:val="00727E4A"/>
    <w:rsid w:val="0073085F"/>
    <w:rsid w:val="00730FCF"/>
    <w:rsid w:val="00732620"/>
    <w:rsid w:val="007338C2"/>
    <w:rsid w:val="00733D09"/>
    <w:rsid w:val="00734755"/>
    <w:rsid w:val="00734B3B"/>
    <w:rsid w:val="007368DE"/>
    <w:rsid w:val="00736B57"/>
    <w:rsid w:val="00737290"/>
    <w:rsid w:val="0073742C"/>
    <w:rsid w:val="00737B3B"/>
    <w:rsid w:val="00740370"/>
    <w:rsid w:val="00740E68"/>
    <w:rsid w:val="007417D5"/>
    <w:rsid w:val="00741848"/>
    <w:rsid w:val="00743073"/>
    <w:rsid w:val="0074341D"/>
    <w:rsid w:val="007440AD"/>
    <w:rsid w:val="00744551"/>
    <w:rsid w:val="00746AF1"/>
    <w:rsid w:val="00747099"/>
    <w:rsid w:val="0074759C"/>
    <w:rsid w:val="0074773B"/>
    <w:rsid w:val="007504A4"/>
    <w:rsid w:val="007506C2"/>
    <w:rsid w:val="00751C54"/>
    <w:rsid w:val="00752868"/>
    <w:rsid w:val="00752BE7"/>
    <w:rsid w:val="007553EF"/>
    <w:rsid w:val="00755BFD"/>
    <w:rsid w:val="0075649F"/>
    <w:rsid w:val="0075717D"/>
    <w:rsid w:val="00757423"/>
    <w:rsid w:val="0075781B"/>
    <w:rsid w:val="0075797C"/>
    <w:rsid w:val="00760EE1"/>
    <w:rsid w:val="00761B8A"/>
    <w:rsid w:val="00761DE1"/>
    <w:rsid w:val="0076201A"/>
    <w:rsid w:val="00762223"/>
    <w:rsid w:val="00763073"/>
    <w:rsid w:val="00763F8B"/>
    <w:rsid w:val="00764ACD"/>
    <w:rsid w:val="00764E5A"/>
    <w:rsid w:val="00765352"/>
    <w:rsid w:val="007662E6"/>
    <w:rsid w:val="007669BF"/>
    <w:rsid w:val="00767FE7"/>
    <w:rsid w:val="00770784"/>
    <w:rsid w:val="007708FE"/>
    <w:rsid w:val="00770AEA"/>
    <w:rsid w:val="00771D7E"/>
    <w:rsid w:val="00771FF6"/>
    <w:rsid w:val="007729C4"/>
    <w:rsid w:val="007735FD"/>
    <w:rsid w:val="00773A7E"/>
    <w:rsid w:val="00774392"/>
    <w:rsid w:val="00774EB1"/>
    <w:rsid w:val="00780779"/>
    <w:rsid w:val="007812BD"/>
    <w:rsid w:val="00781D95"/>
    <w:rsid w:val="0078204A"/>
    <w:rsid w:val="0078256E"/>
    <w:rsid w:val="00784885"/>
    <w:rsid w:val="00784A14"/>
    <w:rsid w:val="00785058"/>
    <w:rsid w:val="00786018"/>
    <w:rsid w:val="00786A50"/>
    <w:rsid w:val="00787108"/>
    <w:rsid w:val="00787840"/>
    <w:rsid w:val="00790A70"/>
    <w:rsid w:val="00790C15"/>
    <w:rsid w:val="007912E1"/>
    <w:rsid w:val="00792966"/>
    <w:rsid w:val="0079299A"/>
    <w:rsid w:val="007934D2"/>
    <w:rsid w:val="00793AB0"/>
    <w:rsid w:val="00793DF4"/>
    <w:rsid w:val="007960CA"/>
    <w:rsid w:val="00796C97"/>
    <w:rsid w:val="00796E2F"/>
    <w:rsid w:val="00797840"/>
    <w:rsid w:val="007A07E3"/>
    <w:rsid w:val="007A1A06"/>
    <w:rsid w:val="007A1D27"/>
    <w:rsid w:val="007A1F19"/>
    <w:rsid w:val="007A2DD1"/>
    <w:rsid w:val="007A306A"/>
    <w:rsid w:val="007A35A3"/>
    <w:rsid w:val="007A395E"/>
    <w:rsid w:val="007A3FB5"/>
    <w:rsid w:val="007A43D6"/>
    <w:rsid w:val="007A467D"/>
    <w:rsid w:val="007A4ADA"/>
    <w:rsid w:val="007A515B"/>
    <w:rsid w:val="007A575C"/>
    <w:rsid w:val="007A5941"/>
    <w:rsid w:val="007A5C16"/>
    <w:rsid w:val="007A5C2C"/>
    <w:rsid w:val="007A660C"/>
    <w:rsid w:val="007A6657"/>
    <w:rsid w:val="007A7ADE"/>
    <w:rsid w:val="007B0C90"/>
    <w:rsid w:val="007B13A7"/>
    <w:rsid w:val="007B16BB"/>
    <w:rsid w:val="007B39D8"/>
    <w:rsid w:val="007B3AE2"/>
    <w:rsid w:val="007B3DDA"/>
    <w:rsid w:val="007B432B"/>
    <w:rsid w:val="007B6170"/>
    <w:rsid w:val="007B639D"/>
    <w:rsid w:val="007B6419"/>
    <w:rsid w:val="007B6DCD"/>
    <w:rsid w:val="007B6F6C"/>
    <w:rsid w:val="007C031B"/>
    <w:rsid w:val="007C0366"/>
    <w:rsid w:val="007C03CF"/>
    <w:rsid w:val="007C0480"/>
    <w:rsid w:val="007C0508"/>
    <w:rsid w:val="007C0D16"/>
    <w:rsid w:val="007C1418"/>
    <w:rsid w:val="007C2182"/>
    <w:rsid w:val="007C230E"/>
    <w:rsid w:val="007C2E3F"/>
    <w:rsid w:val="007C3569"/>
    <w:rsid w:val="007C3A5B"/>
    <w:rsid w:val="007C43F2"/>
    <w:rsid w:val="007C45F1"/>
    <w:rsid w:val="007C4D3E"/>
    <w:rsid w:val="007C5349"/>
    <w:rsid w:val="007C6017"/>
    <w:rsid w:val="007C6150"/>
    <w:rsid w:val="007C6609"/>
    <w:rsid w:val="007C756B"/>
    <w:rsid w:val="007C7E83"/>
    <w:rsid w:val="007D0383"/>
    <w:rsid w:val="007D081E"/>
    <w:rsid w:val="007D0A2C"/>
    <w:rsid w:val="007D1551"/>
    <w:rsid w:val="007D1818"/>
    <w:rsid w:val="007D1CED"/>
    <w:rsid w:val="007D20D3"/>
    <w:rsid w:val="007D22AC"/>
    <w:rsid w:val="007D23F0"/>
    <w:rsid w:val="007D3A88"/>
    <w:rsid w:val="007D41CE"/>
    <w:rsid w:val="007D4367"/>
    <w:rsid w:val="007D452E"/>
    <w:rsid w:val="007D4A5C"/>
    <w:rsid w:val="007D547E"/>
    <w:rsid w:val="007D5678"/>
    <w:rsid w:val="007D6336"/>
    <w:rsid w:val="007D6EEB"/>
    <w:rsid w:val="007D7043"/>
    <w:rsid w:val="007D710F"/>
    <w:rsid w:val="007E0F58"/>
    <w:rsid w:val="007E1181"/>
    <w:rsid w:val="007E15D4"/>
    <w:rsid w:val="007E16A7"/>
    <w:rsid w:val="007E173B"/>
    <w:rsid w:val="007E28F8"/>
    <w:rsid w:val="007E3C5C"/>
    <w:rsid w:val="007E4735"/>
    <w:rsid w:val="007E4821"/>
    <w:rsid w:val="007E520D"/>
    <w:rsid w:val="007E6442"/>
    <w:rsid w:val="007E64A2"/>
    <w:rsid w:val="007E6D4B"/>
    <w:rsid w:val="007E73CA"/>
    <w:rsid w:val="007F018B"/>
    <w:rsid w:val="007F145B"/>
    <w:rsid w:val="007F219B"/>
    <w:rsid w:val="007F352B"/>
    <w:rsid w:val="007F444D"/>
    <w:rsid w:val="007F4883"/>
    <w:rsid w:val="007F5E7A"/>
    <w:rsid w:val="007F6916"/>
    <w:rsid w:val="007F6FB4"/>
    <w:rsid w:val="007F714B"/>
    <w:rsid w:val="007F78C1"/>
    <w:rsid w:val="007F7A1D"/>
    <w:rsid w:val="007F7A6D"/>
    <w:rsid w:val="00800153"/>
    <w:rsid w:val="00801273"/>
    <w:rsid w:val="00802FB6"/>
    <w:rsid w:val="00803B12"/>
    <w:rsid w:val="00803F05"/>
    <w:rsid w:val="008040D0"/>
    <w:rsid w:val="008040E0"/>
    <w:rsid w:val="00804826"/>
    <w:rsid w:val="00804D39"/>
    <w:rsid w:val="008055ED"/>
    <w:rsid w:val="00805C81"/>
    <w:rsid w:val="0080695A"/>
    <w:rsid w:val="00806ACE"/>
    <w:rsid w:val="00807A95"/>
    <w:rsid w:val="00807BAE"/>
    <w:rsid w:val="00810E58"/>
    <w:rsid w:val="00811C16"/>
    <w:rsid w:val="00811E9B"/>
    <w:rsid w:val="008128C2"/>
    <w:rsid w:val="00812E7A"/>
    <w:rsid w:val="00813630"/>
    <w:rsid w:val="0081377D"/>
    <w:rsid w:val="00813B5D"/>
    <w:rsid w:val="00813BD4"/>
    <w:rsid w:val="00814233"/>
    <w:rsid w:val="00814316"/>
    <w:rsid w:val="00814415"/>
    <w:rsid w:val="008157BE"/>
    <w:rsid w:val="00815BE4"/>
    <w:rsid w:val="00816147"/>
    <w:rsid w:val="008171F0"/>
    <w:rsid w:val="0082019E"/>
    <w:rsid w:val="008203C4"/>
    <w:rsid w:val="00821008"/>
    <w:rsid w:val="0082108B"/>
    <w:rsid w:val="0082146E"/>
    <w:rsid w:val="0082173F"/>
    <w:rsid w:val="00821968"/>
    <w:rsid w:val="008229AE"/>
    <w:rsid w:val="00823E4B"/>
    <w:rsid w:val="00824021"/>
    <w:rsid w:val="00824428"/>
    <w:rsid w:val="00824A12"/>
    <w:rsid w:val="00825465"/>
    <w:rsid w:val="008261CA"/>
    <w:rsid w:val="008278AB"/>
    <w:rsid w:val="00831B9B"/>
    <w:rsid w:val="00833D55"/>
    <w:rsid w:val="00834B13"/>
    <w:rsid w:val="0083646E"/>
    <w:rsid w:val="00840478"/>
    <w:rsid w:val="00840F84"/>
    <w:rsid w:val="0084177A"/>
    <w:rsid w:val="00841926"/>
    <w:rsid w:val="0084221C"/>
    <w:rsid w:val="008428BC"/>
    <w:rsid w:val="00842BD1"/>
    <w:rsid w:val="00845255"/>
    <w:rsid w:val="00845AB6"/>
    <w:rsid w:val="00846B6C"/>
    <w:rsid w:val="0084760A"/>
    <w:rsid w:val="00847E47"/>
    <w:rsid w:val="00850B92"/>
    <w:rsid w:val="0085209C"/>
    <w:rsid w:val="0085264C"/>
    <w:rsid w:val="008529D5"/>
    <w:rsid w:val="008531C8"/>
    <w:rsid w:val="00853B05"/>
    <w:rsid w:val="00853BCD"/>
    <w:rsid w:val="0085479B"/>
    <w:rsid w:val="008556C7"/>
    <w:rsid w:val="0085571E"/>
    <w:rsid w:val="008566CE"/>
    <w:rsid w:val="008566E0"/>
    <w:rsid w:val="00857B20"/>
    <w:rsid w:val="00857BF2"/>
    <w:rsid w:val="008603BF"/>
    <w:rsid w:val="008617AF"/>
    <w:rsid w:val="00861FA1"/>
    <w:rsid w:val="00863420"/>
    <w:rsid w:val="00863524"/>
    <w:rsid w:val="00863BB7"/>
    <w:rsid w:val="00863F9C"/>
    <w:rsid w:val="008641B4"/>
    <w:rsid w:val="008645B0"/>
    <w:rsid w:val="0086473F"/>
    <w:rsid w:val="0086484A"/>
    <w:rsid w:val="00864E08"/>
    <w:rsid w:val="00865BEB"/>
    <w:rsid w:val="00865F96"/>
    <w:rsid w:val="00866E36"/>
    <w:rsid w:val="00866E64"/>
    <w:rsid w:val="00866FF7"/>
    <w:rsid w:val="00867009"/>
    <w:rsid w:val="00867722"/>
    <w:rsid w:val="00870031"/>
    <w:rsid w:val="00871468"/>
    <w:rsid w:val="00871D8F"/>
    <w:rsid w:val="0087200B"/>
    <w:rsid w:val="008727CE"/>
    <w:rsid w:val="00872E2A"/>
    <w:rsid w:val="00874481"/>
    <w:rsid w:val="008754EF"/>
    <w:rsid w:val="00875626"/>
    <w:rsid w:val="008759FD"/>
    <w:rsid w:val="008761EF"/>
    <w:rsid w:val="00876F30"/>
    <w:rsid w:val="00877002"/>
    <w:rsid w:val="0087712A"/>
    <w:rsid w:val="0087729D"/>
    <w:rsid w:val="008803B1"/>
    <w:rsid w:val="00880E41"/>
    <w:rsid w:val="00880EBE"/>
    <w:rsid w:val="00880FD4"/>
    <w:rsid w:val="008818D1"/>
    <w:rsid w:val="00882035"/>
    <w:rsid w:val="00882B88"/>
    <w:rsid w:val="0088351F"/>
    <w:rsid w:val="00883920"/>
    <w:rsid w:val="008839E5"/>
    <w:rsid w:val="00884C39"/>
    <w:rsid w:val="00884E38"/>
    <w:rsid w:val="00885339"/>
    <w:rsid w:val="008853D6"/>
    <w:rsid w:val="008868A5"/>
    <w:rsid w:val="008873D3"/>
    <w:rsid w:val="00890DDF"/>
    <w:rsid w:val="00891558"/>
    <w:rsid w:val="00891F9A"/>
    <w:rsid w:val="00893CF8"/>
    <w:rsid w:val="00894401"/>
    <w:rsid w:val="008967AF"/>
    <w:rsid w:val="008969E2"/>
    <w:rsid w:val="00897034"/>
    <w:rsid w:val="00897192"/>
    <w:rsid w:val="008971FD"/>
    <w:rsid w:val="00897236"/>
    <w:rsid w:val="00897477"/>
    <w:rsid w:val="008A0082"/>
    <w:rsid w:val="008A00C5"/>
    <w:rsid w:val="008A0401"/>
    <w:rsid w:val="008A0B8B"/>
    <w:rsid w:val="008A1264"/>
    <w:rsid w:val="008A19A7"/>
    <w:rsid w:val="008A3206"/>
    <w:rsid w:val="008A406F"/>
    <w:rsid w:val="008A411F"/>
    <w:rsid w:val="008A4ADA"/>
    <w:rsid w:val="008A5927"/>
    <w:rsid w:val="008A5A6B"/>
    <w:rsid w:val="008A6018"/>
    <w:rsid w:val="008A6023"/>
    <w:rsid w:val="008A65FC"/>
    <w:rsid w:val="008A6C04"/>
    <w:rsid w:val="008A73CF"/>
    <w:rsid w:val="008A7B20"/>
    <w:rsid w:val="008A7D13"/>
    <w:rsid w:val="008A7D53"/>
    <w:rsid w:val="008B007F"/>
    <w:rsid w:val="008B1D3E"/>
    <w:rsid w:val="008B299C"/>
    <w:rsid w:val="008B3213"/>
    <w:rsid w:val="008B3FBC"/>
    <w:rsid w:val="008B5643"/>
    <w:rsid w:val="008B77CD"/>
    <w:rsid w:val="008B7C06"/>
    <w:rsid w:val="008C1577"/>
    <w:rsid w:val="008C1C6C"/>
    <w:rsid w:val="008C2802"/>
    <w:rsid w:val="008C2926"/>
    <w:rsid w:val="008C2EF9"/>
    <w:rsid w:val="008C35C1"/>
    <w:rsid w:val="008C3E74"/>
    <w:rsid w:val="008C58C4"/>
    <w:rsid w:val="008C7528"/>
    <w:rsid w:val="008C7A04"/>
    <w:rsid w:val="008D024C"/>
    <w:rsid w:val="008D0606"/>
    <w:rsid w:val="008D0FC9"/>
    <w:rsid w:val="008D18DB"/>
    <w:rsid w:val="008D2778"/>
    <w:rsid w:val="008D29D0"/>
    <w:rsid w:val="008D41FB"/>
    <w:rsid w:val="008D533B"/>
    <w:rsid w:val="008D5457"/>
    <w:rsid w:val="008D549B"/>
    <w:rsid w:val="008D704E"/>
    <w:rsid w:val="008D7E52"/>
    <w:rsid w:val="008E01AC"/>
    <w:rsid w:val="008E01BB"/>
    <w:rsid w:val="008E0405"/>
    <w:rsid w:val="008E19AC"/>
    <w:rsid w:val="008E2100"/>
    <w:rsid w:val="008E322D"/>
    <w:rsid w:val="008E3B9F"/>
    <w:rsid w:val="008E3FC6"/>
    <w:rsid w:val="008E4749"/>
    <w:rsid w:val="008E679E"/>
    <w:rsid w:val="008F0C42"/>
    <w:rsid w:val="008F111F"/>
    <w:rsid w:val="008F2AE4"/>
    <w:rsid w:val="008F32C4"/>
    <w:rsid w:val="008F3420"/>
    <w:rsid w:val="008F38A3"/>
    <w:rsid w:val="008F3D3D"/>
    <w:rsid w:val="008F575B"/>
    <w:rsid w:val="008F64E2"/>
    <w:rsid w:val="008F691B"/>
    <w:rsid w:val="008F7400"/>
    <w:rsid w:val="0090080D"/>
    <w:rsid w:val="00900931"/>
    <w:rsid w:val="00900C47"/>
    <w:rsid w:val="009014A2"/>
    <w:rsid w:val="0090176A"/>
    <w:rsid w:val="00901C25"/>
    <w:rsid w:val="009024C5"/>
    <w:rsid w:val="00902D8B"/>
    <w:rsid w:val="00904121"/>
    <w:rsid w:val="00904BD4"/>
    <w:rsid w:val="009057C4"/>
    <w:rsid w:val="00905844"/>
    <w:rsid w:val="00905CA8"/>
    <w:rsid w:val="0090640D"/>
    <w:rsid w:val="00906834"/>
    <w:rsid w:val="00906F46"/>
    <w:rsid w:val="0090788C"/>
    <w:rsid w:val="00910A6D"/>
    <w:rsid w:val="009120F8"/>
    <w:rsid w:val="00912B49"/>
    <w:rsid w:val="00912CDE"/>
    <w:rsid w:val="00913267"/>
    <w:rsid w:val="00913B71"/>
    <w:rsid w:val="009143F4"/>
    <w:rsid w:val="00915886"/>
    <w:rsid w:val="00915C74"/>
    <w:rsid w:val="00916118"/>
    <w:rsid w:val="0091725E"/>
    <w:rsid w:val="00920E9D"/>
    <w:rsid w:val="00921BEC"/>
    <w:rsid w:val="00921F77"/>
    <w:rsid w:val="00922957"/>
    <w:rsid w:val="00923710"/>
    <w:rsid w:val="009238C0"/>
    <w:rsid w:val="0092479C"/>
    <w:rsid w:val="0092518B"/>
    <w:rsid w:val="00925C8A"/>
    <w:rsid w:val="009273C6"/>
    <w:rsid w:val="0092760C"/>
    <w:rsid w:val="00927839"/>
    <w:rsid w:val="00927EE4"/>
    <w:rsid w:val="0093071F"/>
    <w:rsid w:val="009310FB"/>
    <w:rsid w:val="0093122E"/>
    <w:rsid w:val="00932B22"/>
    <w:rsid w:val="009342EB"/>
    <w:rsid w:val="009347DE"/>
    <w:rsid w:val="00934B4B"/>
    <w:rsid w:val="00934F13"/>
    <w:rsid w:val="009356A2"/>
    <w:rsid w:val="00935E84"/>
    <w:rsid w:val="00936311"/>
    <w:rsid w:val="009363E2"/>
    <w:rsid w:val="00936E14"/>
    <w:rsid w:val="00940CCE"/>
    <w:rsid w:val="00941156"/>
    <w:rsid w:val="009418DD"/>
    <w:rsid w:val="00942212"/>
    <w:rsid w:val="00942AB1"/>
    <w:rsid w:val="00943545"/>
    <w:rsid w:val="00943C52"/>
    <w:rsid w:val="00944C55"/>
    <w:rsid w:val="009476B9"/>
    <w:rsid w:val="00950277"/>
    <w:rsid w:val="00950627"/>
    <w:rsid w:val="00950733"/>
    <w:rsid w:val="00951600"/>
    <w:rsid w:val="009529AA"/>
    <w:rsid w:val="009531C7"/>
    <w:rsid w:val="009532AE"/>
    <w:rsid w:val="00954DBD"/>
    <w:rsid w:val="00954E96"/>
    <w:rsid w:val="0095541C"/>
    <w:rsid w:val="00956294"/>
    <w:rsid w:val="0095707A"/>
    <w:rsid w:val="00960C9F"/>
    <w:rsid w:val="00961230"/>
    <w:rsid w:val="009629D1"/>
    <w:rsid w:val="009639FD"/>
    <w:rsid w:val="00963C3C"/>
    <w:rsid w:val="00963C5E"/>
    <w:rsid w:val="00963FF3"/>
    <w:rsid w:val="009657D9"/>
    <w:rsid w:val="00965EF5"/>
    <w:rsid w:val="00966C57"/>
    <w:rsid w:val="00966D79"/>
    <w:rsid w:val="009674D5"/>
    <w:rsid w:val="009675B4"/>
    <w:rsid w:val="00967D6C"/>
    <w:rsid w:val="00970632"/>
    <w:rsid w:val="00971830"/>
    <w:rsid w:val="0097269B"/>
    <w:rsid w:val="00972A5E"/>
    <w:rsid w:val="009739FC"/>
    <w:rsid w:val="00973A39"/>
    <w:rsid w:val="00973F57"/>
    <w:rsid w:val="009742C6"/>
    <w:rsid w:val="009746F0"/>
    <w:rsid w:val="00974803"/>
    <w:rsid w:val="00975010"/>
    <w:rsid w:val="00975DDC"/>
    <w:rsid w:val="00980240"/>
    <w:rsid w:val="009804BB"/>
    <w:rsid w:val="00980E47"/>
    <w:rsid w:val="00981659"/>
    <w:rsid w:val="009816BB"/>
    <w:rsid w:val="00981F19"/>
    <w:rsid w:val="0098253D"/>
    <w:rsid w:val="00982962"/>
    <w:rsid w:val="00982D56"/>
    <w:rsid w:val="009830B6"/>
    <w:rsid w:val="00984299"/>
    <w:rsid w:val="00984AF3"/>
    <w:rsid w:val="0098737C"/>
    <w:rsid w:val="009873B1"/>
    <w:rsid w:val="00987A43"/>
    <w:rsid w:val="00987AAA"/>
    <w:rsid w:val="00987B83"/>
    <w:rsid w:val="0099045B"/>
    <w:rsid w:val="00990D26"/>
    <w:rsid w:val="00990DDE"/>
    <w:rsid w:val="00991799"/>
    <w:rsid w:val="009932D2"/>
    <w:rsid w:val="00993419"/>
    <w:rsid w:val="009957C8"/>
    <w:rsid w:val="00995E10"/>
    <w:rsid w:val="00995F30"/>
    <w:rsid w:val="0099658E"/>
    <w:rsid w:val="00996968"/>
    <w:rsid w:val="009969C5"/>
    <w:rsid w:val="00996CFE"/>
    <w:rsid w:val="009973C7"/>
    <w:rsid w:val="00997953"/>
    <w:rsid w:val="00997DAA"/>
    <w:rsid w:val="009A04D7"/>
    <w:rsid w:val="009A0A06"/>
    <w:rsid w:val="009A0B59"/>
    <w:rsid w:val="009A0FD3"/>
    <w:rsid w:val="009A1638"/>
    <w:rsid w:val="009A202C"/>
    <w:rsid w:val="009A3FAD"/>
    <w:rsid w:val="009A490A"/>
    <w:rsid w:val="009A4F0B"/>
    <w:rsid w:val="009A6ABD"/>
    <w:rsid w:val="009A6B21"/>
    <w:rsid w:val="009A6C6F"/>
    <w:rsid w:val="009A6EEC"/>
    <w:rsid w:val="009A7199"/>
    <w:rsid w:val="009A787D"/>
    <w:rsid w:val="009B0E2C"/>
    <w:rsid w:val="009B1BFA"/>
    <w:rsid w:val="009B2B5F"/>
    <w:rsid w:val="009B3324"/>
    <w:rsid w:val="009B3720"/>
    <w:rsid w:val="009B38B6"/>
    <w:rsid w:val="009B529A"/>
    <w:rsid w:val="009B5365"/>
    <w:rsid w:val="009B57C6"/>
    <w:rsid w:val="009B5F30"/>
    <w:rsid w:val="009B65ED"/>
    <w:rsid w:val="009B67FD"/>
    <w:rsid w:val="009B6AEC"/>
    <w:rsid w:val="009B7B4F"/>
    <w:rsid w:val="009C11FC"/>
    <w:rsid w:val="009C22A2"/>
    <w:rsid w:val="009C2314"/>
    <w:rsid w:val="009C2BA9"/>
    <w:rsid w:val="009C338D"/>
    <w:rsid w:val="009C3B6D"/>
    <w:rsid w:val="009C51DE"/>
    <w:rsid w:val="009C5ABF"/>
    <w:rsid w:val="009C6A0A"/>
    <w:rsid w:val="009C757C"/>
    <w:rsid w:val="009C7823"/>
    <w:rsid w:val="009D0040"/>
    <w:rsid w:val="009D0CBE"/>
    <w:rsid w:val="009D0E62"/>
    <w:rsid w:val="009D1B01"/>
    <w:rsid w:val="009D1ED1"/>
    <w:rsid w:val="009D1FEA"/>
    <w:rsid w:val="009D2214"/>
    <w:rsid w:val="009D2296"/>
    <w:rsid w:val="009D2714"/>
    <w:rsid w:val="009D2984"/>
    <w:rsid w:val="009D49E0"/>
    <w:rsid w:val="009D4DD4"/>
    <w:rsid w:val="009D5998"/>
    <w:rsid w:val="009D5FEE"/>
    <w:rsid w:val="009D62B4"/>
    <w:rsid w:val="009D634B"/>
    <w:rsid w:val="009D6746"/>
    <w:rsid w:val="009D6B73"/>
    <w:rsid w:val="009D6BF3"/>
    <w:rsid w:val="009D7438"/>
    <w:rsid w:val="009D76DD"/>
    <w:rsid w:val="009E0394"/>
    <w:rsid w:val="009E04CA"/>
    <w:rsid w:val="009E05DE"/>
    <w:rsid w:val="009E0B85"/>
    <w:rsid w:val="009E0BD8"/>
    <w:rsid w:val="009E0F81"/>
    <w:rsid w:val="009E1505"/>
    <w:rsid w:val="009E18FF"/>
    <w:rsid w:val="009E1C86"/>
    <w:rsid w:val="009E1E75"/>
    <w:rsid w:val="009E2D36"/>
    <w:rsid w:val="009E3720"/>
    <w:rsid w:val="009E3B3F"/>
    <w:rsid w:val="009E3F6E"/>
    <w:rsid w:val="009E467E"/>
    <w:rsid w:val="009E4987"/>
    <w:rsid w:val="009E657C"/>
    <w:rsid w:val="009E71C5"/>
    <w:rsid w:val="009F00B8"/>
    <w:rsid w:val="009F0DA0"/>
    <w:rsid w:val="009F1372"/>
    <w:rsid w:val="009F288B"/>
    <w:rsid w:val="009F2ACB"/>
    <w:rsid w:val="009F2D4B"/>
    <w:rsid w:val="009F4E03"/>
    <w:rsid w:val="009F5B9E"/>
    <w:rsid w:val="009F5C7C"/>
    <w:rsid w:val="009F605D"/>
    <w:rsid w:val="009F784A"/>
    <w:rsid w:val="009F7A6F"/>
    <w:rsid w:val="00A002B2"/>
    <w:rsid w:val="00A011D0"/>
    <w:rsid w:val="00A018F5"/>
    <w:rsid w:val="00A0244A"/>
    <w:rsid w:val="00A027DD"/>
    <w:rsid w:val="00A02E02"/>
    <w:rsid w:val="00A03626"/>
    <w:rsid w:val="00A03E31"/>
    <w:rsid w:val="00A04026"/>
    <w:rsid w:val="00A042A4"/>
    <w:rsid w:val="00A0486B"/>
    <w:rsid w:val="00A05498"/>
    <w:rsid w:val="00A05BC3"/>
    <w:rsid w:val="00A05E5D"/>
    <w:rsid w:val="00A06BD2"/>
    <w:rsid w:val="00A07795"/>
    <w:rsid w:val="00A079F0"/>
    <w:rsid w:val="00A07FDF"/>
    <w:rsid w:val="00A113C6"/>
    <w:rsid w:val="00A11505"/>
    <w:rsid w:val="00A1242D"/>
    <w:rsid w:val="00A12578"/>
    <w:rsid w:val="00A127D4"/>
    <w:rsid w:val="00A12C49"/>
    <w:rsid w:val="00A12E77"/>
    <w:rsid w:val="00A13B9E"/>
    <w:rsid w:val="00A13EAF"/>
    <w:rsid w:val="00A14001"/>
    <w:rsid w:val="00A14076"/>
    <w:rsid w:val="00A143A4"/>
    <w:rsid w:val="00A143A9"/>
    <w:rsid w:val="00A144D0"/>
    <w:rsid w:val="00A14DF1"/>
    <w:rsid w:val="00A17614"/>
    <w:rsid w:val="00A21FA8"/>
    <w:rsid w:val="00A2363E"/>
    <w:rsid w:val="00A23C60"/>
    <w:rsid w:val="00A24E09"/>
    <w:rsid w:val="00A24F16"/>
    <w:rsid w:val="00A25328"/>
    <w:rsid w:val="00A255BC"/>
    <w:rsid w:val="00A263D4"/>
    <w:rsid w:val="00A26A98"/>
    <w:rsid w:val="00A26B44"/>
    <w:rsid w:val="00A26EBC"/>
    <w:rsid w:val="00A26ED5"/>
    <w:rsid w:val="00A2707A"/>
    <w:rsid w:val="00A272FB"/>
    <w:rsid w:val="00A273FA"/>
    <w:rsid w:val="00A276E5"/>
    <w:rsid w:val="00A30892"/>
    <w:rsid w:val="00A316B3"/>
    <w:rsid w:val="00A321BF"/>
    <w:rsid w:val="00A3231E"/>
    <w:rsid w:val="00A32860"/>
    <w:rsid w:val="00A338B0"/>
    <w:rsid w:val="00A339F2"/>
    <w:rsid w:val="00A360E7"/>
    <w:rsid w:val="00A36311"/>
    <w:rsid w:val="00A36789"/>
    <w:rsid w:val="00A40238"/>
    <w:rsid w:val="00A409B1"/>
    <w:rsid w:val="00A425A4"/>
    <w:rsid w:val="00A425C6"/>
    <w:rsid w:val="00A42D77"/>
    <w:rsid w:val="00A443F9"/>
    <w:rsid w:val="00A44A2B"/>
    <w:rsid w:val="00A465BF"/>
    <w:rsid w:val="00A47051"/>
    <w:rsid w:val="00A47516"/>
    <w:rsid w:val="00A4758F"/>
    <w:rsid w:val="00A47B9E"/>
    <w:rsid w:val="00A50293"/>
    <w:rsid w:val="00A50294"/>
    <w:rsid w:val="00A5112F"/>
    <w:rsid w:val="00A518D5"/>
    <w:rsid w:val="00A51A51"/>
    <w:rsid w:val="00A52BA1"/>
    <w:rsid w:val="00A53337"/>
    <w:rsid w:val="00A5347D"/>
    <w:rsid w:val="00A547FB"/>
    <w:rsid w:val="00A553EA"/>
    <w:rsid w:val="00A55884"/>
    <w:rsid w:val="00A5596E"/>
    <w:rsid w:val="00A55A98"/>
    <w:rsid w:val="00A601E1"/>
    <w:rsid w:val="00A602F1"/>
    <w:rsid w:val="00A604C8"/>
    <w:rsid w:val="00A60E2D"/>
    <w:rsid w:val="00A60F02"/>
    <w:rsid w:val="00A61A2D"/>
    <w:rsid w:val="00A61C58"/>
    <w:rsid w:val="00A622DD"/>
    <w:rsid w:val="00A63EC1"/>
    <w:rsid w:val="00A63FC5"/>
    <w:rsid w:val="00A652AE"/>
    <w:rsid w:val="00A65925"/>
    <w:rsid w:val="00A6608C"/>
    <w:rsid w:val="00A661F2"/>
    <w:rsid w:val="00A6707C"/>
    <w:rsid w:val="00A671F7"/>
    <w:rsid w:val="00A67A4B"/>
    <w:rsid w:val="00A70485"/>
    <w:rsid w:val="00A70A80"/>
    <w:rsid w:val="00A714EF"/>
    <w:rsid w:val="00A71D01"/>
    <w:rsid w:val="00A720C1"/>
    <w:rsid w:val="00A725C2"/>
    <w:rsid w:val="00A72E3C"/>
    <w:rsid w:val="00A73035"/>
    <w:rsid w:val="00A73349"/>
    <w:rsid w:val="00A73AA6"/>
    <w:rsid w:val="00A75743"/>
    <w:rsid w:val="00A77334"/>
    <w:rsid w:val="00A77524"/>
    <w:rsid w:val="00A77EAC"/>
    <w:rsid w:val="00A81719"/>
    <w:rsid w:val="00A824F8"/>
    <w:rsid w:val="00A83614"/>
    <w:rsid w:val="00A8402F"/>
    <w:rsid w:val="00A84938"/>
    <w:rsid w:val="00A859B9"/>
    <w:rsid w:val="00A85EDE"/>
    <w:rsid w:val="00A860B3"/>
    <w:rsid w:val="00A87016"/>
    <w:rsid w:val="00A875B0"/>
    <w:rsid w:val="00A912E6"/>
    <w:rsid w:val="00A934A8"/>
    <w:rsid w:val="00A93E8F"/>
    <w:rsid w:val="00A94984"/>
    <w:rsid w:val="00A957A0"/>
    <w:rsid w:val="00A96144"/>
    <w:rsid w:val="00A96800"/>
    <w:rsid w:val="00A97269"/>
    <w:rsid w:val="00AA01F1"/>
    <w:rsid w:val="00AA03E8"/>
    <w:rsid w:val="00AA0DAA"/>
    <w:rsid w:val="00AA10AB"/>
    <w:rsid w:val="00AA11B8"/>
    <w:rsid w:val="00AA175C"/>
    <w:rsid w:val="00AA17D7"/>
    <w:rsid w:val="00AA19A0"/>
    <w:rsid w:val="00AA25FD"/>
    <w:rsid w:val="00AA2F6C"/>
    <w:rsid w:val="00AA3372"/>
    <w:rsid w:val="00AA3387"/>
    <w:rsid w:val="00AA3CF4"/>
    <w:rsid w:val="00AA44AE"/>
    <w:rsid w:val="00AA4DF5"/>
    <w:rsid w:val="00AA568F"/>
    <w:rsid w:val="00AA5720"/>
    <w:rsid w:val="00AA5790"/>
    <w:rsid w:val="00AA5CA9"/>
    <w:rsid w:val="00AA63F7"/>
    <w:rsid w:val="00AA75F3"/>
    <w:rsid w:val="00AA7C37"/>
    <w:rsid w:val="00AB046D"/>
    <w:rsid w:val="00AB07C1"/>
    <w:rsid w:val="00AB0ECB"/>
    <w:rsid w:val="00AB12ED"/>
    <w:rsid w:val="00AB1523"/>
    <w:rsid w:val="00AB1A55"/>
    <w:rsid w:val="00AB1B11"/>
    <w:rsid w:val="00AB1C98"/>
    <w:rsid w:val="00AB2C17"/>
    <w:rsid w:val="00AB3B2E"/>
    <w:rsid w:val="00AB4912"/>
    <w:rsid w:val="00AB5D26"/>
    <w:rsid w:val="00AB64C0"/>
    <w:rsid w:val="00AB6536"/>
    <w:rsid w:val="00AB6873"/>
    <w:rsid w:val="00AB7279"/>
    <w:rsid w:val="00AB765A"/>
    <w:rsid w:val="00AB77FA"/>
    <w:rsid w:val="00AB7BE3"/>
    <w:rsid w:val="00AB7D25"/>
    <w:rsid w:val="00AC0007"/>
    <w:rsid w:val="00AC0776"/>
    <w:rsid w:val="00AC09F3"/>
    <w:rsid w:val="00AC271A"/>
    <w:rsid w:val="00AC27CB"/>
    <w:rsid w:val="00AC2881"/>
    <w:rsid w:val="00AC2994"/>
    <w:rsid w:val="00AC3399"/>
    <w:rsid w:val="00AC3DC3"/>
    <w:rsid w:val="00AC4D82"/>
    <w:rsid w:val="00AC4ECE"/>
    <w:rsid w:val="00AC52E9"/>
    <w:rsid w:val="00AC656C"/>
    <w:rsid w:val="00AC6589"/>
    <w:rsid w:val="00AC6945"/>
    <w:rsid w:val="00AC71E5"/>
    <w:rsid w:val="00AC766D"/>
    <w:rsid w:val="00AD11E3"/>
    <w:rsid w:val="00AD2F9C"/>
    <w:rsid w:val="00AD3030"/>
    <w:rsid w:val="00AD4EDD"/>
    <w:rsid w:val="00AD6918"/>
    <w:rsid w:val="00AD705B"/>
    <w:rsid w:val="00AE01D8"/>
    <w:rsid w:val="00AE342D"/>
    <w:rsid w:val="00AE3AA4"/>
    <w:rsid w:val="00AE3F6B"/>
    <w:rsid w:val="00AE42E3"/>
    <w:rsid w:val="00AE5024"/>
    <w:rsid w:val="00AE529B"/>
    <w:rsid w:val="00AE600A"/>
    <w:rsid w:val="00AE610D"/>
    <w:rsid w:val="00AE6384"/>
    <w:rsid w:val="00AE698B"/>
    <w:rsid w:val="00AF031F"/>
    <w:rsid w:val="00AF0468"/>
    <w:rsid w:val="00AF0623"/>
    <w:rsid w:val="00AF0B2A"/>
    <w:rsid w:val="00AF1DFC"/>
    <w:rsid w:val="00AF2A71"/>
    <w:rsid w:val="00AF2AF6"/>
    <w:rsid w:val="00AF2D73"/>
    <w:rsid w:val="00AF2DE6"/>
    <w:rsid w:val="00AF32EF"/>
    <w:rsid w:val="00AF55B8"/>
    <w:rsid w:val="00AF67E9"/>
    <w:rsid w:val="00AF6A45"/>
    <w:rsid w:val="00AF6CCE"/>
    <w:rsid w:val="00B00695"/>
    <w:rsid w:val="00B014D8"/>
    <w:rsid w:val="00B020B7"/>
    <w:rsid w:val="00B024CD"/>
    <w:rsid w:val="00B02A0C"/>
    <w:rsid w:val="00B045F3"/>
    <w:rsid w:val="00B04A98"/>
    <w:rsid w:val="00B06252"/>
    <w:rsid w:val="00B062A2"/>
    <w:rsid w:val="00B06B5F"/>
    <w:rsid w:val="00B06C4F"/>
    <w:rsid w:val="00B06DB1"/>
    <w:rsid w:val="00B122EF"/>
    <w:rsid w:val="00B15813"/>
    <w:rsid w:val="00B15CD0"/>
    <w:rsid w:val="00B15F3F"/>
    <w:rsid w:val="00B15FB1"/>
    <w:rsid w:val="00B1644A"/>
    <w:rsid w:val="00B1651F"/>
    <w:rsid w:val="00B172B7"/>
    <w:rsid w:val="00B20BE8"/>
    <w:rsid w:val="00B20EBA"/>
    <w:rsid w:val="00B21E8D"/>
    <w:rsid w:val="00B222B1"/>
    <w:rsid w:val="00B22320"/>
    <w:rsid w:val="00B22763"/>
    <w:rsid w:val="00B234E1"/>
    <w:rsid w:val="00B237FE"/>
    <w:rsid w:val="00B24831"/>
    <w:rsid w:val="00B25699"/>
    <w:rsid w:val="00B256FF"/>
    <w:rsid w:val="00B258C1"/>
    <w:rsid w:val="00B2614E"/>
    <w:rsid w:val="00B2734C"/>
    <w:rsid w:val="00B27812"/>
    <w:rsid w:val="00B27F50"/>
    <w:rsid w:val="00B3020A"/>
    <w:rsid w:val="00B30245"/>
    <w:rsid w:val="00B316AB"/>
    <w:rsid w:val="00B318AF"/>
    <w:rsid w:val="00B325F1"/>
    <w:rsid w:val="00B32C48"/>
    <w:rsid w:val="00B3350B"/>
    <w:rsid w:val="00B33B52"/>
    <w:rsid w:val="00B34255"/>
    <w:rsid w:val="00B3465B"/>
    <w:rsid w:val="00B3466B"/>
    <w:rsid w:val="00B347D0"/>
    <w:rsid w:val="00B34D01"/>
    <w:rsid w:val="00B3547B"/>
    <w:rsid w:val="00B3574D"/>
    <w:rsid w:val="00B36AF2"/>
    <w:rsid w:val="00B36EB6"/>
    <w:rsid w:val="00B37BEF"/>
    <w:rsid w:val="00B37D27"/>
    <w:rsid w:val="00B37D5E"/>
    <w:rsid w:val="00B403A7"/>
    <w:rsid w:val="00B4064A"/>
    <w:rsid w:val="00B40E24"/>
    <w:rsid w:val="00B40FA5"/>
    <w:rsid w:val="00B4172E"/>
    <w:rsid w:val="00B41DD1"/>
    <w:rsid w:val="00B433B3"/>
    <w:rsid w:val="00B43790"/>
    <w:rsid w:val="00B4556B"/>
    <w:rsid w:val="00B47A5D"/>
    <w:rsid w:val="00B47C99"/>
    <w:rsid w:val="00B47D95"/>
    <w:rsid w:val="00B5044F"/>
    <w:rsid w:val="00B50638"/>
    <w:rsid w:val="00B529BC"/>
    <w:rsid w:val="00B566F8"/>
    <w:rsid w:val="00B619AA"/>
    <w:rsid w:val="00B62465"/>
    <w:rsid w:val="00B625B5"/>
    <w:rsid w:val="00B62A67"/>
    <w:rsid w:val="00B62B1B"/>
    <w:rsid w:val="00B62DBF"/>
    <w:rsid w:val="00B636AE"/>
    <w:rsid w:val="00B63CE9"/>
    <w:rsid w:val="00B63D9C"/>
    <w:rsid w:val="00B63ED7"/>
    <w:rsid w:val="00B64258"/>
    <w:rsid w:val="00B64DB0"/>
    <w:rsid w:val="00B64F76"/>
    <w:rsid w:val="00B659A4"/>
    <w:rsid w:val="00B659D3"/>
    <w:rsid w:val="00B65C64"/>
    <w:rsid w:val="00B662CC"/>
    <w:rsid w:val="00B662E5"/>
    <w:rsid w:val="00B67427"/>
    <w:rsid w:val="00B6756C"/>
    <w:rsid w:val="00B702BF"/>
    <w:rsid w:val="00B70489"/>
    <w:rsid w:val="00B7094A"/>
    <w:rsid w:val="00B70C2D"/>
    <w:rsid w:val="00B7311A"/>
    <w:rsid w:val="00B73B3F"/>
    <w:rsid w:val="00B763CA"/>
    <w:rsid w:val="00B77A62"/>
    <w:rsid w:val="00B80053"/>
    <w:rsid w:val="00B814A8"/>
    <w:rsid w:val="00B82EA9"/>
    <w:rsid w:val="00B83048"/>
    <w:rsid w:val="00B837F3"/>
    <w:rsid w:val="00B83907"/>
    <w:rsid w:val="00B83E7D"/>
    <w:rsid w:val="00B84050"/>
    <w:rsid w:val="00B847B2"/>
    <w:rsid w:val="00B84CCC"/>
    <w:rsid w:val="00B85165"/>
    <w:rsid w:val="00B85568"/>
    <w:rsid w:val="00B856EE"/>
    <w:rsid w:val="00B85B55"/>
    <w:rsid w:val="00B8616B"/>
    <w:rsid w:val="00B87A7C"/>
    <w:rsid w:val="00B87D83"/>
    <w:rsid w:val="00B87E80"/>
    <w:rsid w:val="00B90003"/>
    <w:rsid w:val="00B902FD"/>
    <w:rsid w:val="00B90D68"/>
    <w:rsid w:val="00B91336"/>
    <w:rsid w:val="00B91EC9"/>
    <w:rsid w:val="00B927F6"/>
    <w:rsid w:val="00B92D14"/>
    <w:rsid w:val="00B9319A"/>
    <w:rsid w:val="00B93304"/>
    <w:rsid w:val="00B93BC3"/>
    <w:rsid w:val="00B95A4A"/>
    <w:rsid w:val="00B96C7A"/>
    <w:rsid w:val="00B96EFF"/>
    <w:rsid w:val="00B96F94"/>
    <w:rsid w:val="00B9726F"/>
    <w:rsid w:val="00BA0693"/>
    <w:rsid w:val="00BA0C46"/>
    <w:rsid w:val="00BA20F6"/>
    <w:rsid w:val="00BA25FA"/>
    <w:rsid w:val="00BA2B38"/>
    <w:rsid w:val="00BA3FDA"/>
    <w:rsid w:val="00BA5548"/>
    <w:rsid w:val="00BA554D"/>
    <w:rsid w:val="00BA571A"/>
    <w:rsid w:val="00BA5CEA"/>
    <w:rsid w:val="00BA6881"/>
    <w:rsid w:val="00BA777D"/>
    <w:rsid w:val="00BB21DE"/>
    <w:rsid w:val="00BB238A"/>
    <w:rsid w:val="00BB29C8"/>
    <w:rsid w:val="00BB41FB"/>
    <w:rsid w:val="00BB67EE"/>
    <w:rsid w:val="00BB6EBA"/>
    <w:rsid w:val="00BB7EB6"/>
    <w:rsid w:val="00BC0029"/>
    <w:rsid w:val="00BC0123"/>
    <w:rsid w:val="00BC19D0"/>
    <w:rsid w:val="00BC280C"/>
    <w:rsid w:val="00BC2A87"/>
    <w:rsid w:val="00BC368B"/>
    <w:rsid w:val="00BC37A9"/>
    <w:rsid w:val="00BC3B62"/>
    <w:rsid w:val="00BC576B"/>
    <w:rsid w:val="00BC5BE8"/>
    <w:rsid w:val="00BC5CB9"/>
    <w:rsid w:val="00BC68A9"/>
    <w:rsid w:val="00BC6B03"/>
    <w:rsid w:val="00BD05BE"/>
    <w:rsid w:val="00BD1521"/>
    <w:rsid w:val="00BD1CBA"/>
    <w:rsid w:val="00BD4598"/>
    <w:rsid w:val="00BD46DB"/>
    <w:rsid w:val="00BD4969"/>
    <w:rsid w:val="00BD5144"/>
    <w:rsid w:val="00BD5DF3"/>
    <w:rsid w:val="00BD69C0"/>
    <w:rsid w:val="00BD6D3B"/>
    <w:rsid w:val="00BE004B"/>
    <w:rsid w:val="00BE0366"/>
    <w:rsid w:val="00BE0529"/>
    <w:rsid w:val="00BE1612"/>
    <w:rsid w:val="00BE16C4"/>
    <w:rsid w:val="00BE1973"/>
    <w:rsid w:val="00BE1C6A"/>
    <w:rsid w:val="00BE23F8"/>
    <w:rsid w:val="00BE32A3"/>
    <w:rsid w:val="00BE35FF"/>
    <w:rsid w:val="00BE3D95"/>
    <w:rsid w:val="00BE40C6"/>
    <w:rsid w:val="00BE5FE7"/>
    <w:rsid w:val="00BE669D"/>
    <w:rsid w:val="00BE698A"/>
    <w:rsid w:val="00BE6AC9"/>
    <w:rsid w:val="00BE7161"/>
    <w:rsid w:val="00BE7872"/>
    <w:rsid w:val="00BF08C9"/>
    <w:rsid w:val="00BF0EE3"/>
    <w:rsid w:val="00BF175C"/>
    <w:rsid w:val="00BF1A7F"/>
    <w:rsid w:val="00BF2027"/>
    <w:rsid w:val="00BF2082"/>
    <w:rsid w:val="00BF55D1"/>
    <w:rsid w:val="00BF5916"/>
    <w:rsid w:val="00BF60F3"/>
    <w:rsid w:val="00BF7742"/>
    <w:rsid w:val="00BF7752"/>
    <w:rsid w:val="00C012E1"/>
    <w:rsid w:val="00C01B00"/>
    <w:rsid w:val="00C01D63"/>
    <w:rsid w:val="00C02C60"/>
    <w:rsid w:val="00C031F6"/>
    <w:rsid w:val="00C034A5"/>
    <w:rsid w:val="00C03BE4"/>
    <w:rsid w:val="00C03FD9"/>
    <w:rsid w:val="00C04267"/>
    <w:rsid w:val="00C05414"/>
    <w:rsid w:val="00C0583D"/>
    <w:rsid w:val="00C061DC"/>
    <w:rsid w:val="00C06EBF"/>
    <w:rsid w:val="00C109D3"/>
    <w:rsid w:val="00C109E7"/>
    <w:rsid w:val="00C110D1"/>
    <w:rsid w:val="00C118AC"/>
    <w:rsid w:val="00C12B4A"/>
    <w:rsid w:val="00C157CB"/>
    <w:rsid w:val="00C15832"/>
    <w:rsid w:val="00C15B4B"/>
    <w:rsid w:val="00C15D9B"/>
    <w:rsid w:val="00C15E1F"/>
    <w:rsid w:val="00C15F6E"/>
    <w:rsid w:val="00C1664C"/>
    <w:rsid w:val="00C17576"/>
    <w:rsid w:val="00C17D7C"/>
    <w:rsid w:val="00C20287"/>
    <w:rsid w:val="00C20615"/>
    <w:rsid w:val="00C211DC"/>
    <w:rsid w:val="00C213BA"/>
    <w:rsid w:val="00C214AB"/>
    <w:rsid w:val="00C21C09"/>
    <w:rsid w:val="00C23C89"/>
    <w:rsid w:val="00C24D56"/>
    <w:rsid w:val="00C2528F"/>
    <w:rsid w:val="00C25818"/>
    <w:rsid w:val="00C25866"/>
    <w:rsid w:val="00C25917"/>
    <w:rsid w:val="00C25F3A"/>
    <w:rsid w:val="00C26A3A"/>
    <w:rsid w:val="00C270FA"/>
    <w:rsid w:val="00C27A11"/>
    <w:rsid w:val="00C27C5C"/>
    <w:rsid w:val="00C27FEB"/>
    <w:rsid w:val="00C304B6"/>
    <w:rsid w:val="00C3075E"/>
    <w:rsid w:val="00C30977"/>
    <w:rsid w:val="00C3121F"/>
    <w:rsid w:val="00C3158F"/>
    <w:rsid w:val="00C31A3F"/>
    <w:rsid w:val="00C321D6"/>
    <w:rsid w:val="00C32355"/>
    <w:rsid w:val="00C32381"/>
    <w:rsid w:val="00C3290F"/>
    <w:rsid w:val="00C33CE9"/>
    <w:rsid w:val="00C33DDE"/>
    <w:rsid w:val="00C3493A"/>
    <w:rsid w:val="00C35724"/>
    <w:rsid w:val="00C36255"/>
    <w:rsid w:val="00C36D8F"/>
    <w:rsid w:val="00C37B26"/>
    <w:rsid w:val="00C40B95"/>
    <w:rsid w:val="00C411ED"/>
    <w:rsid w:val="00C41297"/>
    <w:rsid w:val="00C41822"/>
    <w:rsid w:val="00C42344"/>
    <w:rsid w:val="00C42B4B"/>
    <w:rsid w:val="00C4385A"/>
    <w:rsid w:val="00C43FE4"/>
    <w:rsid w:val="00C442A6"/>
    <w:rsid w:val="00C44449"/>
    <w:rsid w:val="00C45591"/>
    <w:rsid w:val="00C4614F"/>
    <w:rsid w:val="00C466D3"/>
    <w:rsid w:val="00C474D2"/>
    <w:rsid w:val="00C508D4"/>
    <w:rsid w:val="00C50D9D"/>
    <w:rsid w:val="00C50DE7"/>
    <w:rsid w:val="00C515A1"/>
    <w:rsid w:val="00C5229F"/>
    <w:rsid w:val="00C535B3"/>
    <w:rsid w:val="00C5484E"/>
    <w:rsid w:val="00C54C99"/>
    <w:rsid w:val="00C55981"/>
    <w:rsid w:val="00C570EA"/>
    <w:rsid w:val="00C61F7B"/>
    <w:rsid w:val="00C62343"/>
    <w:rsid w:val="00C63083"/>
    <w:rsid w:val="00C6312F"/>
    <w:rsid w:val="00C63F9C"/>
    <w:rsid w:val="00C642C3"/>
    <w:rsid w:val="00C653BA"/>
    <w:rsid w:val="00C6567F"/>
    <w:rsid w:val="00C65CFE"/>
    <w:rsid w:val="00C662FB"/>
    <w:rsid w:val="00C66535"/>
    <w:rsid w:val="00C66EAB"/>
    <w:rsid w:val="00C70D53"/>
    <w:rsid w:val="00C70EA8"/>
    <w:rsid w:val="00C73D7B"/>
    <w:rsid w:val="00C752A0"/>
    <w:rsid w:val="00C758A6"/>
    <w:rsid w:val="00C758FA"/>
    <w:rsid w:val="00C7607D"/>
    <w:rsid w:val="00C76098"/>
    <w:rsid w:val="00C768BF"/>
    <w:rsid w:val="00C76B26"/>
    <w:rsid w:val="00C77155"/>
    <w:rsid w:val="00C771FC"/>
    <w:rsid w:val="00C774AD"/>
    <w:rsid w:val="00C77722"/>
    <w:rsid w:val="00C77ED5"/>
    <w:rsid w:val="00C81D1F"/>
    <w:rsid w:val="00C81D5A"/>
    <w:rsid w:val="00C82BEB"/>
    <w:rsid w:val="00C832FA"/>
    <w:rsid w:val="00C8471F"/>
    <w:rsid w:val="00C85806"/>
    <w:rsid w:val="00C8609F"/>
    <w:rsid w:val="00C86860"/>
    <w:rsid w:val="00C86F16"/>
    <w:rsid w:val="00C87654"/>
    <w:rsid w:val="00C87895"/>
    <w:rsid w:val="00C87C38"/>
    <w:rsid w:val="00C90457"/>
    <w:rsid w:val="00C90987"/>
    <w:rsid w:val="00C9302D"/>
    <w:rsid w:val="00C93056"/>
    <w:rsid w:val="00C93148"/>
    <w:rsid w:val="00C93C52"/>
    <w:rsid w:val="00C93D04"/>
    <w:rsid w:val="00C93F89"/>
    <w:rsid w:val="00C944E4"/>
    <w:rsid w:val="00C94EDD"/>
    <w:rsid w:val="00C9501C"/>
    <w:rsid w:val="00C95998"/>
    <w:rsid w:val="00C96016"/>
    <w:rsid w:val="00C96377"/>
    <w:rsid w:val="00C963F2"/>
    <w:rsid w:val="00C9641F"/>
    <w:rsid w:val="00C972A2"/>
    <w:rsid w:val="00C9731A"/>
    <w:rsid w:val="00C97327"/>
    <w:rsid w:val="00CA0573"/>
    <w:rsid w:val="00CA0E3F"/>
    <w:rsid w:val="00CA121D"/>
    <w:rsid w:val="00CA121E"/>
    <w:rsid w:val="00CA1F49"/>
    <w:rsid w:val="00CA21E3"/>
    <w:rsid w:val="00CA26E9"/>
    <w:rsid w:val="00CA3135"/>
    <w:rsid w:val="00CA3302"/>
    <w:rsid w:val="00CA35D4"/>
    <w:rsid w:val="00CA3F29"/>
    <w:rsid w:val="00CA56C2"/>
    <w:rsid w:val="00CA611F"/>
    <w:rsid w:val="00CA61B6"/>
    <w:rsid w:val="00CA6513"/>
    <w:rsid w:val="00CA75D6"/>
    <w:rsid w:val="00CB09E0"/>
    <w:rsid w:val="00CB0BEB"/>
    <w:rsid w:val="00CB102C"/>
    <w:rsid w:val="00CB106B"/>
    <w:rsid w:val="00CB1307"/>
    <w:rsid w:val="00CB15EC"/>
    <w:rsid w:val="00CB18DB"/>
    <w:rsid w:val="00CB2851"/>
    <w:rsid w:val="00CB2A1A"/>
    <w:rsid w:val="00CB2AD8"/>
    <w:rsid w:val="00CB3FE2"/>
    <w:rsid w:val="00CB413A"/>
    <w:rsid w:val="00CB5372"/>
    <w:rsid w:val="00CB5412"/>
    <w:rsid w:val="00CB67A7"/>
    <w:rsid w:val="00CB7252"/>
    <w:rsid w:val="00CB73A2"/>
    <w:rsid w:val="00CB73BE"/>
    <w:rsid w:val="00CB780C"/>
    <w:rsid w:val="00CB799E"/>
    <w:rsid w:val="00CB7AE2"/>
    <w:rsid w:val="00CC33C7"/>
    <w:rsid w:val="00CC39C7"/>
    <w:rsid w:val="00CC41CF"/>
    <w:rsid w:val="00CC4453"/>
    <w:rsid w:val="00CC4D62"/>
    <w:rsid w:val="00CC6C22"/>
    <w:rsid w:val="00CC6DD0"/>
    <w:rsid w:val="00CC719F"/>
    <w:rsid w:val="00CC7CEB"/>
    <w:rsid w:val="00CD0A2F"/>
    <w:rsid w:val="00CD0B9C"/>
    <w:rsid w:val="00CD382D"/>
    <w:rsid w:val="00CD4208"/>
    <w:rsid w:val="00CD4588"/>
    <w:rsid w:val="00CD5608"/>
    <w:rsid w:val="00CD5A78"/>
    <w:rsid w:val="00CD635D"/>
    <w:rsid w:val="00CD69CD"/>
    <w:rsid w:val="00CD6BCE"/>
    <w:rsid w:val="00CD7048"/>
    <w:rsid w:val="00CD7C4C"/>
    <w:rsid w:val="00CD7FA7"/>
    <w:rsid w:val="00CE113A"/>
    <w:rsid w:val="00CE35DE"/>
    <w:rsid w:val="00CE366D"/>
    <w:rsid w:val="00CE4586"/>
    <w:rsid w:val="00CE4729"/>
    <w:rsid w:val="00CE4BCD"/>
    <w:rsid w:val="00CE4C71"/>
    <w:rsid w:val="00CE6366"/>
    <w:rsid w:val="00CE749A"/>
    <w:rsid w:val="00CF2565"/>
    <w:rsid w:val="00CF294D"/>
    <w:rsid w:val="00CF3114"/>
    <w:rsid w:val="00CF3DB0"/>
    <w:rsid w:val="00CF42CA"/>
    <w:rsid w:val="00CF52CC"/>
    <w:rsid w:val="00CF55F9"/>
    <w:rsid w:val="00CF561E"/>
    <w:rsid w:val="00CF5CD5"/>
    <w:rsid w:val="00CF5EC7"/>
    <w:rsid w:val="00CF5FD4"/>
    <w:rsid w:val="00CF7C70"/>
    <w:rsid w:val="00D01AD9"/>
    <w:rsid w:val="00D01EEC"/>
    <w:rsid w:val="00D02C28"/>
    <w:rsid w:val="00D0428F"/>
    <w:rsid w:val="00D04B9D"/>
    <w:rsid w:val="00D05CF2"/>
    <w:rsid w:val="00D06004"/>
    <w:rsid w:val="00D067DC"/>
    <w:rsid w:val="00D07321"/>
    <w:rsid w:val="00D07724"/>
    <w:rsid w:val="00D10AA9"/>
    <w:rsid w:val="00D11D4E"/>
    <w:rsid w:val="00D12A14"/>
    <w:rsid w:val="00D12DB4"/>
    <w:rsid w:val="00D130AA"/>
    <w:rsid w:val="00D13ACB"/>
    <w:rsid w:val="00D14EAC"/>
    <w:rsid w:val="00D15005"/>
    <w:rsid w:val="00D15759"/>
    <w:rsid w:val="00D15E41"/>
    <w:rsid w:val="00D15EA2"/>
    <w:rsid w:val="00D160A0"/>
    <w:rsid w:val="00D16C22"/>
    <w:rsid w:val="00D16FEE"/>
    <w:rsid w:val="00D17DCC"/>
    <w:rsid w:val="00D17F6E"/>
    <w:rsid w:val="00D20139"/>
    <w:rsid w:val="00D207C3"/>
    <w:rsid w:val="00D21515"/>
    <w:rsid w:val="00D215E5"/>
    <w:rsid w:val="00D217C6"/>
    <w:rsid w:val="00D21A7F"/>
    <w:rsid w:val="00D21E13"/>
    <w:rsid w:val="00D22461"/>
    <w:rsid w:val="00D229CE"/>
    <w:rsid w:val="00D23D07"/>
    <w:rsid w:val="00D24657"/>
    <w:rsid w:val="00D246F6"/>
    <w:rsid w:val="00D24A03"/>
    <w:rsid w:val="00D25298"/>
    <w:rsid w:val="00D25F08"/>
    <w:rsid w:val="00D263D1"/>
    <w:rsid w:val="00D26472"/>
    <w:rsid w:val="00D2667D"/>
    <w:rsid w:val="00D267B9"/>
    <w:rsid w:val="00D26EC4"/>
    <w:rsid w:val="00D273D2"/>
    <w:rsid w:val="00D27DB2"/>
    <w:rsid w:val="00D27ECF"/>
    <w:rsid w:val="00D304C8"/>
    <w:rsid w:val="00D310E6"/>
    <w:rsid w:val="00D33236"/>
    <w:rsid w:val="00D33274"/>
    <w:rsid w:val="00D3380A"/>
    <w:rsid w:val="00D33F13"/>
    <w:rsid w:val="00D34B71"/>
    <w:rsid w:val="00D350BA"/>
    <w:rsid w:val="00D35DBF"/>
    <w:rsid w:val="00D36233"/>
    <w:rsid w:val="00D36B62"/>
    <w:rsid w:val="00D3711B"/>
    <w:rsid w:val="00D376AD"/>
    <w:rsid w:val="00D37A23"/>
    <w:rsid w:val="00D37C9D"/>
    <w:rsid w:val="00D400E0"/>
    <w:rsid w:val="00D41023"/>
    <w:rsid w:val="00D410C3"/>
    <w:rsid w:val="00D423C9"/>
    <w:rsid w:val="00D42D33"/>
    <w:rsid w:val="00D43EF1"/>
    <w:rsid w:val="00D43FDE"/>
    <w:rsid w:val="00D44F99"/>
    <w:rsid w:val="00D450FB"/>
    <w:rsid w:val="00D45165"/>
    <w:rsid w:val="00D453B3"/>
    <w:rsid w:val="00D460F2"/>
    <w:rsid w:val="00D46917"/>
    <w:rsid w:val="00D469E1"/>
    <w:rsid w:val="00D47578"/>
    <w:rsid w:val="00D47A24"/>
    <w:rsid w:val="00D47FF3"/>
    <w:rsid w:val="00D5014E"/>
    <w:rsid w:val="00D50401"/>
    <w:rsid w:val="00D50F73"/>
    <w:rsid w:val="00D51086"/>
    <w:rsid w:val="00D51388"/>
    <w:rsid w:val="00D51838"/>
    <w:rsid w:val="00D51C10"/>
    <w:rsid w:val="00D52D07"/>
    <w:rsid w:val="00D53004"/>
    <w:rsid w:val="00D5311B"/>
    <w:rsid w:val="00D54070"/>
    <w:rsid w:val="00D549B4"/>
    <w:rsid w:val="00D54AA4"/>
    <w:rsid w:val="00D54C3C"/>
    <w:rsid w:val="00D555B1"/>
    <w:rsid w:val="00D55C67"/>
    <w:rsid w:val="00D56332"/>
    <w:rsid w:val="00D565CA"/>
    <w:rsid w:val="00D5693D"/>
    <w:rsid w:val="00D56C34"/>
    <w:rsid w:val="00D57876"/>
    <w:rsid w:val="00D6066A"/>
    <w:rsid w:val="00D611D0"/>
    <w:rsid w:val="00D61310"/>
    <w:rsid w:val="00D61524"/>
    <w:rsid w:val="00D61FCC"/>
    <w:rsid w:val="00D6201B"/>
    <w:rsid w:val="00D624BA"/>
    <w:rsid w:val="00D631F7"/>
    <w:rsid w:val="00D6360D"/>
    <w:rsid w:val="00D647AC"/>
    <w:rsid w:val="00D64E7A"/>
    <w:rsid w:val="00D65930"/>
    <w:rsid w:val="00D662B4"/>
    <w:rsid w:val="00D66560"/>
    <w:rsid w:val="00D66900"/>
    <w:rsid w:val="00D66D7C"/>
    <w:rsid w:val="00D66F0A"/>
    <w:rsid w:val="00D67BC3"/>
    <w:rsid w:val="00D67DCE"/>
    <w:rsid w:val="00D701A6"/>
    <w:rsid w:val="00D72226"/>
    <w:rsid w:val="00D73465"/>
    <w:rsid w:val="00D7364C"/>
    <w:rsid w:val="00D738B0"/>
    <w:rsid w:val="00D7399B"/>
    <w:rsid w:val="00D74407"/>
    <w:rsid w:val="00D74A12"/>
    <w:rsid w:val="00D75703"/>
    <w:rsid w:val="00D75F84"/>
    <w:rsid w:val="00D764D1"/>
    <w:rsid w:val="00D7666D"/>
    <w:rsid w:val="00D76DF4"/>
    <w:rsid w:val="00D77060"/>
    <w:rsid w:val="00D770A0"/>
    <w:rsid w:val="00D77794"/>
    <w:rsid w:val="00D800E9"/>
    <w:rsid w:val="00D80668"/>
    <w:rsid w:val="00D80F6B"/>
    <w:rsid w:val="00D818B0"/>
    <w:rsid w:val="00D819A8"/>
    <w:rsid w:val="00D82D9C"/>
    <w:rsid w:val="00D83489"/>
    <w:rsid w:val="00D83699"/>
    <w:rsid w:val="00D83880"/>
    <w:rsid w:val="00D83F8E"/>
    <w:rsid w:val="00D84B62"/>
    <w:rsid w:val="00D84BA5"/>
    <w:rsid w:val="00D858CF"/>
    <w:rsid w:val="00D86A88"/>
    <w:rsid w:val="00D86F32"/>
    <w:rsid w:val="00D87B8C"/>
    <w:rsid w:val="00D87BA4"/>
    <w:rsid w:val="00D90672"/>
    <w:rsid w:val="00D91546"/>
    <w:rsid w:val="00D91BAA"/>
    <w:rsid w:val="00D922DD"/>
    <w:rsid w:val="00D9278B"/>
    <w:rsid w:val="00D92E66"/>
    <w:rsid w:val="00D93634"/>
    <w:rsid w:val="00D93AB1"/>
    <w:rsid w:val="00D93D08"/>
    <w:rsid w:val="00D9549D"/>
    <w:rsid w:val="00D9682A"/>
    <w:rsid w:val="00D97B08"/>
    <w:rsid w:val="00D97F6F"/>
    <w:rsid w:val="00DA02FC"/>
    <w:rsid w:val="00DA056E"/>
    <w:rsid w:val="00DA0E25"/>
    <w:rsid w:val="00DA1C4E"/>
    <w:rsid w:val="00DA23CF"/>
    <w:rsid w:val="00DA31CC"/>
    <w:rsid w:val="00DA32AA"/>
    <w:rsid w:val="00DA39E5"/>
    <w:rsid w:val="00DA39FA"/>
    <w:rsid w:val="00DA40E7"/>
    <w:rsid w:val="00DA51DB"/>
    <w:rsid w:val="00DA600D"/>
    <w:rsid w:val="00DA617D"/>
    <w:rsid w:val="00DA61F5"/>
    <w:rsid w:val="00DA672C"/>
    <w:rsid w:val="00DA6D7E"/>
    <w:rsid w:val="00DA724D"/>
    <w:rsid w:val="00DB0404"/>
    <w:rsid w:val="00DB22EC"/>
    <w:rsid w:val="00DB36A5"/>
    <w:rsid w:val="00DB5366"/>
    <w:rsid w:val="00DB6226"/>
    <w:rsid w:val="00DB7413"/>
    <w:rsid w:val="00DC11A9"/>
    <w:rsid w:val="00DC132B"/>
    <w:rsid w:val="00DC18FC"/>
    <w:rsid w:val="00DC1AB6"/>
    <w:rsid w:val="00DC1CB1"/>
    <w:rsid w:val="00DC20C9"/>
    <w:rsid w:val="00DC2CFA"/>
    <w:rsid w:val="00DC304E"/>
    <w:rsid w:val="00DC3F2A"/>
    <w:rsid w:val="00DC4A38"/>
    <w:rsid w:val="00DC5E6D"/>
    <w:rsid w:val="00DC6DCA"/>
    <w:rsid w:val="00DC760D"/>
    <w:rsid w:val="00DD0307"/>
    <w:rsid w:val="00DD0760"/>
    <w:rsid w:val="00DD07B1"/>
    <w:rsid w:val="00DD0CF8"/>
    <w:rsid w:val="00DD1162"/>
    <w:rsid w:val="00DD1185"/>
    <w:rsid w:val="00DD13EB"/>
    <w:rsid w:val="00DD1681"/>
    <w:rsid w:val="00DD1AC0"/>
    <w:rsid w:val="00DD24AD"/>
    <w:rsid w:val="00DD27D5"/>
    <w:rsid w:val="00DD28D0"/>
    <w:rsid w:val="00DD4605"/>
    <w:rsid w:val="00DD4EC1"/>
    <w:rsid w:val="00DD4FE6"/>
    <w:rsid w:val="00DD5DB3"/>
    <w:rsid w:val="00DD5F0C"/>
    <w:rsid w:val="00DD60BE"/>
    <w:rsid w:val="00DD63B8"/>
    <w:rsid w:val="00DD6F65"/>
    <w:rsid w:val="00DD797C"/>
    <w:rsid w:val="00DE08A5"/>
    <w:rsid w:val="00DE0944"/>
    <w:rsid w:val="00DE0DA8"/>
    <w:rsid w:val="00DE11A9"/>
    <w:rsid w:val="00DE12ED"/>
    <w:rsid w:val="00DE18C6"/>
    <w:rsid w:val="00DE18DC"/>
    <w:rsid w:val="00DE211C"/>
    <w:rsid w:val="00DE2BF3"/>
    <w:rsid w:val="00DE32A6"/>
    <w:rsid w:val="00DE4948"/>
    <w:rsid w:val="00DE5989"/>
    <w:rsid w:val="00DE5F2B"/>
    <w:rsid w:val="00DE6863"/>
    <w:rsid w:val="00DE6AD3"/>
    <w:rsid w:val="00DE759A"/>
    <w:rsid w:val="00DE79E1"/>
    <w:rsid w:val="00DF0698"/>
    <w:rsid w:val="00DF1845"/>
    <w:rsid w:val="00DF26C9"/>
    <w:rsid w:val="00DF3C82"/>
    <w:rsid w:val="00DF4C0F"/>
    <w:rsid w:val="00DF52E3"/>
    <w:rsid w:val="00DF6C04"/>
    <w:rsid w:val="00DF6C99"/>
    <w:rsid w:val="00DF74EE"/>
    <w:rsid w:val="00DF79E2"/>
    <w:rsid w:val="00E0293A"/>
    <w:rsid w:val="00E02BA4"/>
    <w:rsid w:val="00E02D82"/>
    <w:rsid w:val="00E0399D"/>
    <w:rsid w:val="00E03D90"/>
    <w:rsid w:val="00E0442E"/>
    <w:rsid w:val="00E0496B"/>
    <w:rsid w:val="00E053F2"/>
    <w:rsid w:val="00E05544"/>
    <w:rsid w:val="00E05794"/>
    <w:rsid w:val="00E05C94"/>
    <w:rsid w:val="00E06BE6"/>
    <w:rsid w:val="00E07125"/>
    <w:rsid w:val="00E074E8"/>
    <w:rsid w:val="00E1100E"/>
    <w:rsid w:val="00E11EF3"/>
    <w:rsid w:val="00E12F0D"/>
    <w:rsid w:val="00E1380B"/>
    <w:rsid w:val="00E14258"/>
    <w:rsid w:val="00E14DEE"/>
    <w:rsid w:val="00E16118"/>
    <w:rsid w:val="00E167C6"/>
    <w:rsid w:val="00E170B6"/>
    <w:rsid w:val="00E211D4"/>
    <w:rsid w:val="00E21963"/>
    <w:rsid w:val="00E21C02"/>
    <w:rsid w:val="00E22359"/>
    <w:rsid w:val="00E22A98"/>
    <w:rsid w:val="00E233A3"/>
    <w:rsid w:val="00E23423"/>
    <w:rsid w:val="00E23779"/>
    <w:rsid w:val="00E24090"/>
    <w:rsid w:val="00E24EED"/>
    <w:rsid w:val="00E24F21"/>
    <w:rsid w:val="00E24F5F"/>
    <w:rsid w:val="00E25E3B"/>
    <w:rsid w:val="00E265CD"/>
    <w:rsid w:val="00E274EA"/>
    <w:rsid w:val="00E27C14"/>
    <w:rsid w:val="00E31D13"/>
    <w:rsid w:val="00E31E51"/>
    <w:rsid w:val="00E338B4"/>
    <w:rsid w:val="00E34C44"/>
    <w:rsid w:val="00E350B3"/>
    <w:rsid w:val="00E358FD"/>
    <w:rsid w:val="00E35DCA"/>
    <w:rsid w:val="00E36CDD"/>
    <w:rsid w:val="00E374C9"/>
    <w:rsid w:val="00E37FE5"/>
    <w:rsid w:val="00E40376"/>
    <w:rsid w:val="00E403BF"/>
    <w:rsid w:val="00E404C8"/>
    <w:rsid w:val="00E40CBB"/>
    <w:rsid w:val="00E41758"/>
    <w:rsid w:val="00E41A71"/>
    <w:rsid w:val="00E42AB2"/>
    <w:rsid w:val="00E434A4"/>
    <w:rsid w:val="00E44D87"/>
    <w:rsid w:val="00E45E50"/>
    <w:rsid w:val="00E46EDA"/>
    <w:rsid w:val="00E470DB"/>
    <w:rsid w:val="00E476B1"/>
    <w:rsid w:val="00E47AD0"/>
    <w:rsid w:val="00E5016E"/>
    <w:rsid w:val="00E50E18"/>
    <w:rsid w:val="00E51E6B"/>
    <w:rsid w:val="00E5223A"/>
    <w:rsid w:val="00E535F7"/>
    <w:rsid w:val="00E54E24"/>
    <w:rsid w:val="00E56D8F"/>
    <w:rsid w:val="00E574A2"/>
    <w:rsid w:val="00E57713"/>
    <w:rsid w:val="00E57C21"/>
    <w:rsid w:val="00E60156"/>
    <w:rsid w:val="00E607A4"/>
    <w:rsid w:val="00E60E40"/>
    <w:rsid w:val="00E6305F"/>
    <w:rsid w:val="00E631A7"/>
    <w:rsid w:val="00E632A0"/>
    <w:rsid w:val="00E633F9"/>
    <w:rsid w:val="00E6477F"/>
    <w:rsid w:val="00E64AB7"/>
    <w:rsid w:val="00E65185"/>
    <w:rsid w:val="00E66840"/>
    <w:rsid w:val="00E6695A"/>
    <w:rsid w:val="00E66C55"/>
    <w:rsid w:val="00E71291"/>
    <w:rsid w:val="00E71382"/>
    <w:rsid w:val="00E718F1"/>
    <w:rsid w:val="00E735AF"/>
    <w:rsid w:val="00E746A7"/>
    <w:rsid w:val="00E7532D"/>
    <w:rsid w:val="00E75862"/>
    <w:rsid w:val="00E76061"/>
    <w:rsid w:val="00E76AD1"/>
    <w:rsid w:val="00E76C2C"/>
    <w:rsid w:val="00E76D5D"/>
    <w:rsid w:val="00E7718C"/>
    <w:rsid w:val="00E77737"/>
    <w:rsid w:val="00E811C4"/>
    <w:rsid w:val="00E81B86"/>
    <w:rsid w:val="00E81CB6"/>
    <w:rsid w:val="00E82603"/>
    <w:rsid w:val="00E82655"/>
    <w:rsid w:val="00E8348B"/>
    <w:rsid w:val="00E84398"/>
    <w:rsid w:val="00E84C56"/>
    <w:rsid w:val="00E85048"/>
    <w:rsid w:val="00E85363"/>
    <w:rsid w:val="00E8589A"/>
    <w:rsid w:val="00E85A1A"/>
    <w:rsid w:val="00E85E7D"/>
    <w:rsid w:val="00E86055"/>
    <w:rsid w:val="00E86632"/>
    <w:rsid w:val="00E86905"/>
    <w:rsid w:val="00E86CE6"/>
    <w:rsid w:val="00E873E5"/>
    <w:rsid w:val="00E873F4"/>
    <w:rsid w:val="00E922ED"/>
    <w:rsid w:val="00E926FF"/>
    <w:rsid w:val="00E93125"/>
    <w:rsid w:val="00E937A1"/>
    <w:rsid w:val="00E94436"/>
    <w:rsid w:val="00E95314"/>
    <w:rsid w:val="00E958C9"/>
    <w:rsid w:val="00E95E0C"/>
    <w:rsid w:val="00E95F55"/>
    <w:rsid w:val="00E97427"/>
    <w:rsid w:val="00EA0623"/>
    <w:rsid w:val="00EA0689"/>
    <w:rsid w:val="00EA087B"/>
    <w:rsid w:val="00EA17A7"/>
    <w:rsid w:val="00EA17EF"/>
    <w:rsid w:val="00EA22EB"/>
    <w:rsid w:val="00EA33C6"/>
    <w:rsid w:val="00EA572B"/>
    <w:rsid w:val="00EA5D04"/>
    <w:rsid w:val="00EA5FEF"/>
    <w:rsid w:val="00EA60A2"/>
    <w:rsid w:val="00EA61B3"/>
    <w:rsid w:val="00EA7CE1"/>
    <w:rsid w:val="00EB0591"/>
    <w:rsid w:val="00EB0BBF"/>
    <w:rsid w:val="00EB0E73"/>
    <w:rsid w:val="00EB1015"/>
    <w:rsid w:val="00EB12F4"/>
    <w:rsid w:val="00EB19CE"/>
    <w:rsid w:val="00EB2126"/>
    <w:rsid w:val="00EB2902"/>
    <w:rsid w:val="00EB3000"/>
    <w:rsid w:val="00EB32CC"/>
    <w:rsid w:val="00EB330E"/>
    <w:rsid w:val="00EB35EC"/>
    <w:rsid w:val="00EB39B5"/>
    <w:rsid w:val="00EB3EB9"/>
    <w:rsid w:val="00EB52CC"/>
    <w:rsid w:val="00EB678E"/>
    <w:rsid w:val="00EB69D0"/>
    <w:rsid w:val="00EB6DC4"/>
    <w:rsid w:val="00EC06CA"/>
    <w:rsid w:val="00EC074D"/>
    <w:rsid w:val="00EC20B6"/>
    <w:rsid w:val="00EC255D"/>
    <w:rsid w:val="00EC2899"/>
    <w:rsid w:val="00EC2C5A"/>
    <w:rsid w:val="00EC2D9C"/>
    <w:rsid w:val="00EC342C"/>
    <w:rsid w:val="00EC36AA"/>
    <w:rsid w:val="00EC482D"/>
    <w:rsid w:val="00EC4D37"/>
    <w:rsid w:val="00EC589E"/>
    <w:rsid w:val="00EC5D65"/>
    <w:rsid w:val="00EC5FA7"/>
    <w:rsid w:val="00EC615C"/>
    <w:rsid w:val="00EC651E"/>
    <w:rsid w:val="00EC68F8"/>
    <w:rsid w:val="00EC7438"/>
    <w:rsid w:val="00ED00B7"/>
    <w:rsid w:val="00ED1C68"/>
    <w:rsid w:val="00ED21F9"/>
    <w:rsid w:val="00ED3B1A"/>
    <w:rsid w:val="00ED4BCF"/>
    <w:rsid w:val="00ED4CAF"/>
    <w:rsid w:val="00ED4FD2"/>
    <w:rsid w:val="00ED5288"/>
    <w:rsid w:val="00ED5BB9"/>
    <w:rsid w:val="00ED6A7B"/>
    <w:rsid w:val="00ED6FF5"/>
    <w:rsid w:val="00ED7D19"/>
    <w:rsid w:val="00EE1209"/>
    <w:rsid w:val="00EE1F9F"/>
    <w:rsid w:val="00EE2BF8"/>
    <w:rsid w:val="00EE30C8"/>
    <w:rsid w:val="00EE3AF4"/>
    <w:rsid w:val="00EE3C76"/>
    <w:rsid w:val="00EE5755"/>
    <w:rsid w:val="00EE6138"/>
    <w:rsid w:val="00EE61D3"/>
    <w:rsid w:val="00EE74BB"/>
    <w:rsid w:val="00EE7B57"/>
    <w:rsid w:val="00EF2331"/>
    <w:rsid w:val="00EF39C3"/>
    <w:rsid w:val="00EF3B71"/>
    <w:rsid w:val="00EF4D59"/>
    <w:rsid w:val="00EF517D"/>
    <w:rsid w:val="00EF5A93"/>
    <w:rsid w:val="00EF5D02"/>
    <w:rsid w:val="00EF6BAE"/>
    <w:rsid w:val="00EF6C7C"/>
    <w:rsid w:val="00EF7E52"/>
    <w:rsid w:val="00EF7EEB"/>
    <w:rsid w:val="00F00620"/>
    <w:rsid w:val="00F00E74"/>
    <w:rsid w:val="00F01153"/>
    <w:rsid w:val="00F01648"/>
    <w:rsid w:val="00F01CEA"/>
    <w:rsid w:val="00F04129"/>
    <w:rsid w:val="00F04D67"/>
    <w:rsid w:val="00F054A2"/>
    <w:rsid w:val="00F05A5D"/>
    <w:rsid w:val="00F06942"/>
    <w:rsid w:val="00F0796A"/>
    <w:rsid w:val="00F10B59"/>
    <w:rsid w:val="00F10D67"/>
    <w:rsid w:val="00F11375"/>
    <w:rsid w:val="00F118D0"/>
    <w:rsid w:val="00F120F8"/>
    <w:rsid w:val="00F13EDC"/>
    <w:rsid w:val="00F14255"/>
    <w:rsid w:val="00F1434A"/>
    <w:rsid w:val="00F14692"/>
    <w:rsid w:val="00F15685"/>
    <w:rsid w:val="00F16203"/>
    <w:rsid w:val="00F162E5"/>
    <w:rsid w:val="00F168E7"/>
    <w:rsid w:val="00F172E7"/>
    <w:rsid w:val="00F1770A"/>
    <w:rsid w:val="00F17AC6"/>
    <w:rsid w:val="00F17E43"/>
    <w:rsid w:val="00F17F71"/>
    <w:rsid w:val="00F2010F"/>
    <w:rsid w:val="00F20C32"/>
    <w:rsid w:val="00F21713"/>
    <w:rsid w:val="00F21959"/>
    <w:rsid w:val="00F2368C"/>
    <w:rsid w:val="00F240CA"/>
    <w:rsid w:val="00F24F47"/>
    <w:rsid w:val="00F255B0"/>
    <w:rsid w:val="00F25909"/>
    <w:rsid w:val="00F25986"/>
    <w:rsid w:val="00F261E9"/>
    <w:rsid w:val="00F269CE"/>
    <w:rsid w:val="00F26AA4"/>
    <w:rsid w:val="00F278D9"/>
    <w:rsid w:val="00F315A8"/>
    <w:rsid w:val="00F315C1"/>
    <w:rsid w:val="00F329AE"/>
    <w:rsid w:val="00F334F0"/>
    <w:rsid w:val="00F35633"/>
    <w:rsid w:val="00F37D63"/>
    <w:rsid w:val="00F410E5"/>
    <w:rsid w:val="00F4156E"/>
    <w:rsid w:val="00F41655"/>
    <w:rsid w:val="00F41B23"/>
    <w:rsid w:val="00F41B48"/>
    <w:rsid w:val="00F41E07"/>
    <w:rsid w:val="00F41FF0"/>
    <w:rsid w:val="00F424B1"/>
    <w:rsid w:val="00F4252F"/>
    <w:rsid w:val="00F43749"/>
    <w:rsid w:val="00F4392A"/>
    <w:rsid w:val="00F43C1B"/>
    <w:rsid w:val="00F44172"/>
    <w:rsid w:val="00F4470E"/>
    <w:rsid w:val="00F44FDB"/>
    <w:rsid w:val="00F461B3"/>
    <w:rsid w:val="00F463D1"/>
    <w:rsid w:val="00F46876"/>
    <w:rsid w:val="00F50119"/>
    <w:rsid w:val="00F50F73"/>
    <w:rsid w:val="00F51563"/>
    <w:rsid w:val="00F516DD"/>
    <w:rsid w:val="00F52D7C"/>
    <w:rsid w:val="00F536EC"/>
    <w:rsid w:val="00F54FF1"/>
    <w:rsid w:val="00F55215"/>
    <w:rsid w:val="00F5533C"/>
    <w:rsid w:val="00F5540D"/>
    <w:rsid w:val="00F55949"/>
    <w:rsid w:val="00F5752F"/>
    <w:rsid w:val="00F606AB"/>
    <w:rsid w:val="00F61118"/>
    <w:rsid w:val="00F61479"/>
    <w:rsid w:val="00F615FD"/>
    <w:rsid w:val="00F61C07"/>
    <w:rsid w:val="00F61D8D"/>
    <w:rsid w:val="00F6247E"/>
    <w:rsid w:val="00F632F2"/>
    <w:rsid w:val="00F6393C"/>
    <w:rsid w:val="00F645A8"/>
    <w:rsid w:val="00F65403"/>
    <w:rsid w:val="00F65A59"/>
    <w:rsid w:val="00F67BD6"/>
    <w:rsid w:val="00F70149"/>
    <w:rsid w:val="00F710AA"/>
    <w:rsid w:val="00F720D0"/>
    <w:rsid w:val="00F72F3D"/>
    <w:rsid w:val="00F73303"/>
    <w:rsid w:val="00F737C3"/>
    <w:rsid w:val="00F73862"/>
    <w:rsid w:val="00F759B9"/>
    <w:rsid w:val="00F75EBB"/>
    <w:rsid w:val="00F76BC6"/>
    <w:rsid w:val="00F80230"/>
    <w:rsid w:val="00F81579"/>
    <w:rsid w:val="00F82130"/>
    <w:rsid w:val="00F826F6"/>
    <w:rsid w:val="00F827B5"/>
    <w:rsid w:val="00F83BBD"/>
    <w:rsid w:val="00F83F3C"/>
    <w:rsid w:val="00F84991"/>
    <w:rsid w:val="00F84E52"/>
    <w:rsid w:val="00F864A4"/>
    <w:rsid w:val="00F86ED2"/>
    <w:rsid w:val="00F8787C"/>
    <w:rsid w:val="00F87FAD"/>
    <w:rsid w:val="00F9006C"/>
    <w:rsid w:val="00F901BB"/>
    <w:rsid w:val="00F903D1"/>
    <w:rsid w:val="00F91004"/>
    <w:rsid w:val="00F911E7"/>
    <w:rsid w:val="00F91282"/>
    <w:rsid w:val="00F91294"/>
    <w:rsid w:val="00F91AA5"/>
    <w:rsid w:val="00F9278A"/>
    <w:rsid w:val="00F929B5"/>
    <w:rsid w:val="00F92EAD"/>
    <w:rsid w:val="00F93D5B"/>
    <w:rsid w:val="00F94B6C"/>
    <w:rsid w:val="00F9773C"/>
    <w:rsid w:val="00F97A00"/>
    <w:rsid w:val="00FA07EA"/>
    <w:rsid w:val="00FA0F64"/>
    <w:rsid w:val="00FA2115"/>
    <w:rsid w:val="00FA244B"/>
    <w:rsid w:val="00FA2BD8"/>
    <w:rsid w:val="00FA552C"/>
    <w:rsid w:val="00FA7F55"/>
    <w:rsid w:val="00FB1AA9"/>
    <w:rsid w:val="00FB2324"/>
    <w:rsid w:val="00FB280B"/>
    <w:rsid w:val="00FB2833"/>
    <w:rsid w:val="00FB28D0"/>
    <w:rsid w:val="00FB2E87"/>
    <w:rsid w:val="00FB3A3C"/>
    <w:rsid w:val="00FB41C3"/>
    <w:rsid w:val="00FB437C"/>
    <w:rsid w:val="00FB4D9D"/>
    <w:rsid w:val="00FB564B"/>
    <w:rsid w:val="00FB60B3"/>
    <w:rsid w:val="00FC140F"/>
    <w:rsid w:val="00FC3D77"/>
    <w:rsid w:val="00FC65B8"/>
    <w:rsid w:val="00FC6EDE"/>
    <w:rsid w:val="00FC7779"/>
    <w:rsid w:val="00FD03D5"/>
    <w:rsid w:val="00FD0B60"/>
    <w:rsid w:val="00FD1403"/>
    <w:rsid w:val="00FD2042"/>
    <w:rsid w:val="00FD30E5"/>
    <w:rsid w:val="00FD4631"/>
    <w:rsid w:val="00FD478D"/>
    <w:rsid w:val="00FD54FA"/>
    <w:rsid w:val="00FD6A22"/>
    <w:rsid w:val="00FD6B63"/>
    <w:rsid w:val="00FD6DB1"/>
    <w:rsid w:val="00FD78D9"/>
    <w:rsid w:val="00FE144B"/>
    <w:rsid w:val="00FE2252"/>
    <w:rsid w:val="00FE261E"/>
    <w:rsid w:val="00FE32A7"/>
    <w:rsid w:val="00FE426C"/>
    <w:rsid w:val="00FE4EAD"/>
    <w:rsid w:val="00FE5A89"/>
    <w:rsid w:val="00FE5D62"/>
    <w:rsid w:val="00FE7543"/>
    <w:rsid w:val="00FE7611"/>
    <w:rsid w:val="00FE761B"/>
    <w:rsid w:val="00FF0857"/>
    <w:rsid w:val="00FF09BF"/>
    <w:rsid w:val="00FF0E67"/>
    <w:rsid w:val="00FF22AA"/>
    <w:rsid w:val="00FF251A"/>
    <w:rsid w:val="00FF4057"/>
    <w:rsid w:val="00FF41BA"/>
    <w:rsid w:val="00FF44B3"/>
    <w:rsid w:val="00FF5195"/>
    <w:rsid w:val="00FF546E"/>
    <w:rsid w:val="00FF6755"/>
    <w:rsid w:val="00FF6FA1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CE2A8"/>
  <w15:docId w15:val="{E4C4EF61-328B-43A9-896B-E3266AD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A6D"/>
  </w:style>
  <w:style w:type="paragraph" w:styleId="Piedepgina">
    <w:name w:val="footer"/>
    <w:basedOn w:val="Normal"/>
    <w:link w:val="PiedepginaCar"/>
    <w:uiPriority w:val="99"/>
    <w:unhideWhenUsed/>
    <w:rsid w:val="007F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A6D"/>
  </w:style>
  <w:style w:type="table" w:styleId="Tablaconcuadrcula">
    <w:name w:val="Table Grid"/>
    <w:basedOn w:val="Tablanormal"/>
    <w:uiPriority w:val="59"/>
    <w:rsid w:val="007F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A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4DF5"/>
    <w:pPr>
      <w:spacing w:after="160"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047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5D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5D04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A5D04"/>
    <w:pPr>
      <w:spacing w:after="100"/>
    </w:pPr>
  </w:style>
  <w:style w:type="paragraph" w:styleId="Listaconvietas">
    <w:name w:val="List Bullet"/>
    <w:basedOn w:val="Normal"/>
    <w:semiHidden/>
    <w:unhideWhenUsed/>
    <w:qFormat/>
    <w:rsid w:val="009B65ED"/>
    <w:pPr>
      <w:numPr>
        <w:numId w:val="37"/>
      </w:numPr>
      <w:spacing w:after="0" w:line="240" w:lineRule="auto"/>
      <w:jc w:val="both"/>
    </w:pPr>
    <w:rPr>
      <w:rFonts w:ascii="Cambria" w:eastAsia="Times New Roman" w:hAnsi="Cambria" w:cs="Times New Roman"/>
      <w:spacing w:val="-5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lesly\tutores\DOCU-FORM-02-Formato%20ficha%20programaci&#243;n%20tutor&#237;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5AAD-8553-4215-8C96-FEABAF44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DOCU-FORM-02-Formato ficha programación tutorías</Template>
  <TotalTime>150</TotalTime>
  <Pages>36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martina.97r@gmail.com</cp:lastModifiedBy>
  <cp:revision>13</cp:revision>
  <cp:lastPrinted>2015-06-10T16:05:00Z</cp:lastPrinted>
  <dcterms:created xsi:type="dcterms:W3CDTF">2020-03-19T18:15:00Z</dcterms:created>
  <dcterms:modified xsi:type="dcterms:W3CDTF">2020-03-21T02:40:00Z</dcterms:modified>
</cp:coreProperties>
</file>